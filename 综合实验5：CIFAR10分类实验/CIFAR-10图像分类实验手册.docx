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4D35" w14:textId="17E4ED32" w:rsidR="00E75EA5" w:rsidRPr="009D4127" w:rsidRDefault="00E75EA5" w:rsidP="00221DE2">
      <w:pPr>
        <w:pStyle w:val="59"/>
      </w:pPr>
    </w:p>
    <w:p w14:paraId="28887A0C" w14:textId="3CFDF3AB" w:rsidR="002C32D5" w:rsidRPr="00CD601A" w:rsidRDefault="00DF43D3" w:rsidP="006E22C6">
      <w:pPr>
        <w:pStyle w:val="59"/>
      </w:pPr>
      <w:r w:rsidRPr="00DF43D3">
        <w:rPr>
          <w:rFonts w:ascii="宋体" w:eastAsia="宋体" w:hAnsi="宋体" w:cs="宋体" w:hint="eastAsia"/>
        </w:rPr>
        <w:t>昇</w:t>
      </w:r>
      <w:proofErr w:type="gramStart"/>
      <w:r w:rsidRPr="00DF43D3">
        <w:rPr>
          <w:rFonts w:ascii="方正兰亭黑简体" w:hAnsi="方正兰亭黑简体" w:cs="方正兰亭黑简体" w:hint="eastAsia"/>
        </w:rPr>
        <w:t>腾创新</w:t>
      </w:r>
      <w:proofErr w:type="gramEnd"/>
      <w:r w:rsidRPr="00DF43D3">
        <w:rPr>
          <w:rFonts w:ascii="方正兰亭黑简体" w:hAnsi="方正兰亭黑简体" w:cs="方正兰亭黑简体" w:hint="eastAsia"/>
        </w:rPr>
        <w:t>实践课</w:t>
      </w:r>
    </w:p>
    <w:p w14:paraId="5D450DE1" w14:textId="5308AE08" w:rsidR="00E75EA5" w:rsidRPr="009D4127" w:rsidRDefault="00E75EA5" w:rsidP="00221DE2">
      <w:pPr>
        <w:pStyle w:val="59"/>
      </w:pPr>
    </w:p>
    <w:p w14:paraId="0F0948E5" w14:textId="409E85B5" w:rsidR="00E75EA5" w:rsidRPr="009D4127" w:rsidRDefault="00E75EA5" w:rsidP="00221DE2">
      <w:pPr>
        <w:pStyle w:val="59"/>
      </w:pPr>
    </w:p>
    <w:p w14:paraId="1C7C3611" w14:textId="77777777" w:rsidR="00E75EA5" w:rsidRPr="009D4127" w:rsidRDefault="00E75EA5" w:rsidP="00221DE2">
      <w:pPr>
        <w:pStyle w:val="59"/>
      </w:pPr>
    </w:p>
    <w:p w14:paraId="2B63D2A6" w14:textId="77777777" w:rsidR="0020153C" w:rsidRDefault="0020153C" w:rsidP="00221DE2">
      <w:pPr>
        <w:pStyle w:val="59"/>
      </w:pPr>
    </w:p>
    <w:p w14:paraId="03FC21EE" w14:textId="77777777" w:rsidR="00970D6C" w:rsidRDefault="00970D6C" w:rsidP="00221DE2">
      <w:pPr>
        <w:pStyle w:val="59"/>
      </w:pPr>
    </w:p>
    <w:p w14:paraId="45427A13" w14:textId="28952E47" w:rsidR="0020153C" w:rsidRPr="009D4127" w:rsidRDefault="00D16CF6" w:rsidP="00046FF1">
      <w:pPr>
        <w:pStyle w:val="Cover2"/>
        <w:rPr>
          <w:rFonts w:ascii="Huawei Sans" w:eastAsia="方正兰亭黑简体" w:hAnsi="Huawei Sans"/>
          <w:sz w:val="72"/>
          <w:szCs w:val="72"/>
          <w:lang w:eastAsia="zh-CN"/>
        </w:rPr>
      </w:pPr>
      <w:r>
        <w:rPr>
          <w:rFonts w:ascii="Huawei Sans" w:eastAsia="方正兰亭黑简体" w:hAnsi="Huawei Sans" w:hint="eastAsia"/>
          <w:sz w:val="72"/>
          <w:szCs w:val="72"/>
          <w:lang w:eastAsia="zh-CN"/>
        </w:rPr>
        <w:t>CIFAR-</w:t>
      </w:r>
      <w:r>
        <w:rPr>
          <w:rFonts w:ascii="Huawei Sans" w:eastAsia="方正兰亭黑简体" w:hAnsi="Huawei Sans"/>
          <w:sz w:val="72"/>
          <w:szCs w:val="72"/>
          <w:lang w:eastAsia="zh-CN"/>
        </w:rPr>
        <w:t>10</w:t>
      </w:r>
      <w:r>
        <w:rPr>
          <w:rFonts w:ascii="Huawei Sans" w:eastAsia="方正兰亭黑简体" w:hAnsi="Huawei Sans"/>
          <w:sz w:val="72"/>
          <w:szCs w:val="72"/>
          <w:lang w:eastAsia="zh-CN"/>
        </w:rPr>
        <w:t>图像分类</w:t>
      </w:r>
      <w:r w:rsidR="00E75EA5" w:rsidRPr="009D4127">
        <w:rPr>
          <w:rFonts w:ascii="Huawei Sans" w:eastAsia="方正兰亭黑简体" w:hAnsi="Huawei Sans"/>
          <w:sz w:val="72"/>
          <w:szCs w:val="72"/>
          <w:lang w:eastAsia="zh-CN"/>
        </w:rPr>
        <w:t>实验手册</w:t>
      </w:r>
    </w:p>
    <w:p w14:paraId="22520186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3F112442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0FA8C2C2" w14:textId="30FB045F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8444A97" w14:textId="77777777" w:rsidR="0020153C" w:rsidRPr="009D4127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4EEE72F3" w14:textId="2DD8092D" w:rsidR="0020153C" w:rsidRDefault="0020153C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53E4C535" w14:textId="77777777" w:rsidR="00CD04D9" w:rsidRPr="009D4127" w:rsidRDefault="00CD04D9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62ED3664" w14:textId="414C8387" w:rsidR="00213E96" w:rsidRPr="009D4127" w:rsidRDefault="00213E96" w:rsidP="0020153C">
      <w:pPr>
        <w:pStyle w:val="Cover2"/>
        <w:rPr>
          <w:rFonts w:ascii="Huawei Sans" w:eastAsia="方正兰亭黑简体" w:hAnsi="Huawei Sans"/>
          <w:lang w:eastAsia="zh-CN"/>
        </w:rPr>
      </w:pPr>
    </w:p>
    <w:p w14:paraId="7ED191B9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48D05E2B" w14:textId="77777777" w:rsidR="00213E96" w:rsidRPr="009D4127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</w:p>
    <w:p w14:paraId="7CB96A1D" w14:textId="77777777" w:rsidR="00213E96" w:rsidRPr="009D4127" w:rsidRDefault="00213E96" w:rsidP="00B94890">
      <w:pPr>
        <w:pStyle w:val="Cover2"/>
        <w:rPr>
          <w:rFonts w:ascii="Huawei Sans" w:eastAsia="方正兰亭黑简体" w:hAnsi="Huawei Sans"/>
          <w:lang w:eastAsia="zh-CN"/>
        </w:rPr>
      </w:pPr>
    </w:p>
    <w:p w14:paraId="7028DA36" w14:textId="14CA7C1E" w:rsidR="00213E96" w:rsidRPr="009D4127" w:rsidRDefault="00342110" w:rsidP="00213E96">
      <w:pPr>
        <w:pStyle w:val="cover--"/>
        <w:rPr>
          <w:rFonts w:ascii="Huawei Sans" w:eastAsia="方正兰亭黑简体" w:hAnsi="Huawei Sans"/>
          <w:noProof/>
        </w:rPr>
      </w:pPr>
      <w:r w:rsidRPr="009D4127">
        <w:rPr>
          <w:rFonts w:ascii="Huawei Sans" w:eastAsia="方正兰亭黑简体" w:hAnsi="Huawei Sans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9D4127" w:rsidRDefault="00213E96" w:rsidP="00213E96">
      <w:pPr>
        <w:rPr>
          <w:rFonts w:ascii="Huawei Sans" w:eastAsia="方正兰亭黑简体" w:hAnsi="Huawei Sans"/>
        </w:rPr>
      </w:pPr>
      <w:r w:rsidRPr="009D4127">
        <w:rPr>
          <w:rFonts w:ascii="Huawei Sans" w:eastAsia="方正兰亭黑简体" w:hAnsi="Huawei Sans"/>
          <w:caps/>
        </w:rPr>
        <w:fldChar w:fldCharType="begin"/>
      </w:r>
      <w:r w:rsidRPr="009D4127">
        <w:rPr>
          <w:rFonts w:ascii="Huawei Sans" w:eastAsia="方正兰亭黑简体" w:hAnsi="Huawei Sans"/>
          <w:caps/>
        </w:rPr>
        <w:instrText xml:space="preserve"> DOCPROPERTY  Confidential </w:instrText>
      </w:r>
      <w:r w:rsidRPr="009D4127">
        <w:rPr>
          <w:rFonts w:ascii="Huawei Sans" w:eastAsia="方正兰亭黑简体" w:hAnsi="Huawei Sans"/>
          <w:caps/>
        </w:rPr>
        <w:fldChar w:fldCharType="end"/>
      </w:r>
    </w:p>
    <w:p w14:paraId="6F7BEF1B" w14:textId="77777777" w:rsidR="00213E96" w:rsidRDefault="00213E96" w:rsidP="00213E96">
      <w:pPr>
        <w:pStyle w:val="Cover2"/>
        <w:rPr>
          <w:rFonts w:ascii="Huawei Sans" w:eastAsia="方正兰亭黑简体" w:hAnsi="Huawei Sans"/>
          <w:lang w:eastAsia="zh-CN"/>
        </w:rPr>
      </w:pPr>
      <w:r w:rsidRPr="009D4127">
        <w:rPr>
          <w:rFonts w:ascii="Huawei Sans" w:eastAsia="方正兰亭黑简体" w:hAnsi="Huawei Sans"/>
          <w:lang w:eastAsia="zh-CN"/>
        </w:rPr>
        <w:t>华为技术有限公司</w:t>
      </w:r>
    </w:p>
    <w:tbl>
      <w:tblPr>
        <w:tblStyle w:val="a8"/>
        <w:tblW w:w="0" w:type="auto"/>
        <w:tblInd w:w="0" w:type="dxa"/>
        <w:tblLook w:val="01E0" w:firstRow="1" w:lastRow="1" w:firstColumn="1" w:lastColumn="1" w:noHBand="0" w:noVBand="0"/>
      </w:tblPr>
      <w:tblGrid>
        <w:gridCol w:w="9639"/>
      </w:tblGrid>
      <w:tr w:rsidR="00221DE2" w:rsidRPr="004F5A90" w14:paraId="7265079A" w14:textId="77777777" w:rsidTr="00AF2432">
        <w:trPr>
          <w:trHeight w:val="4799"/>
        </w:trPr>
        <w:tc>
          <w:tcPr>
            <w:tcW w:w="9639" w:type="dxa"/>
          </w:tcPr>
          <w:p w14:paraId="69DCF30B" w14:textId="77777777" w:rsidR="00221DE2" w:rsidRPr="004F5A90" w:rsidRDefault="00221DE2" w:rsidP="00AF2432">
            <w:pPr>
              <w:pStyle w:val="Cover4"/>
              <w:rPr>
                <w:rFonts w:ascii="Huawei Sans" w:eastAsia="方正兰亭黑简体" w:hAnsi="Huawei Sans" w:cs="Huawei Sans"/>
                <w:sz w:val="22"/>
              </w:rPr>
            </w:pPr>
            <w:r w:rsidRPr="004F5A90">
              <w:rPr>
                <w:rFonts w:ascii="Huawei Sans" w:eastAsia="方正兰亭黑简体" w:hAnsi="Huawei Sans" w:cs="Huawei Sans"/>
                <w:sz w:val="22"/>
              </w:rPr>
              <w:lastRenderedPageBreak/>
              <w:t>版权所有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©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华为技术有限公司</w:t>
            </w:r>
            <w:r>
              <w:rPr>
                <w:rFonts w:ascii="Huawei Sans" w:eastAsia="方正兰亭黑简体" w:hAnsi="Huawei Sans" w:cs="Huawei Sans"/>
                <w:sz w:val="22"/>
              </w:rPr>
              <w:t xml:space="preserve"> 2021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。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 xml:space="preserve"> </w:t>
            </w:r>
            <w:r w:rsidRPr="004F5A90">
              <w:rPr>
                <w:rFonts w:ascii="Huawei Sans" w:eastAsia="方正兰亭黑简体" w:hAnsi="Huawei Sans" w:cs="Huawei Sans"/>
                <w:sz w:val="22"/>
              </w:rPr>
              <w:t>保留一切权利。</w:t>
            </w:r>
          </w:p>
          <w:p w14:paraId="5C64ED59" w14:textId="77777777" w:rsidR="00221DE2" w:rsidRPr="004F5A90" w:rsidRDefault="00221DE2" w:rsidP="00AF2432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非经本公司书面许可，任何单位和个人不得擅自摘抄、复制本文档内容的部分或全部，并不得以任何形式传播。</w:t>
            </w:r>
          </w:p>
          <w:p w14:paraId="26F24EF1" w14:textId="77777777" w:rsidR="00221DE2" w:rsidRPr="004F5A90" w:rsidRDefault="00221DE2" w:rsidP="00AF2432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38CB44B3" w14:textId="77777777" w:rsidR="00221DE2" w:rsidRPr="004F5A90" w:rsidRDefault="00221DE2" w:rsidP="00AF2432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商标声明</w:t>
            </w:r>
          </w:p>
          <w:p w14:paraId="69175600" w14:textId="77777777" w:rsidR="00221DE2" w:rsidRPr="004F5A90" w:rsidRDefault="00221DE2" w:rsidP="00AF2432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noProof/>
                <w:sz w:val="44"/>
              </w:rPr>
              <w:drawing>
                <wp:inline distT="0" distB="0" distL="0" distR="0" wp14:anchorId="6296C2CE" wp14:editId="4CBC51B2">
                  <wp:extent cx="295200" cy="300636"/>
                  <wp:effectExtent l="0" t="0" r="0" b="4445"/>
                  <wp:docPr id="9" name="图片 9" descr="C:\Users\jwx341670\Desktop\华为标志 Huawei Logo 2018\竖版标志Vertical Version\PNG\HW_POS_RBG_Vertical-150ppi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jwx341670\Desktop\华为标志 Huawei Logo 2018\竖版标志Vertical Version\PNG\HW_POS_RBG_Vertical-150ppi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00" cy="300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F5A90">
              <w:rPr>
                <w:rFonts w:ascii="Huawei Sans" w:eastAsia="方正兰亭黑简体" w:hAnsi="Huawei Sans" w:cs="Huawei Sans"/>
                <w:sz w:val="24"/>
              </w:rPr>
              <w:t>和其他华为商标均为华为技术有限公司的商标。</w:t>
            </w:r>
          </w:p>
          <w:p w14:paraId="3F4B2913" w14:textId="77777777" w:rsidR="00221DE2" w:rsidRPr="004F5A90" w:rsidRDefault="00221DE2" w:rsidP="00AF2432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本文档提及的其他所有商标或注册商标，由各自的所有人拥有。</w:t>
            </w:r>
          </w:p>
          <w:p w14:paraId="41738708" w14:textId="77777777" w:rsidR="00221DE2" w:rsidRPr="004F5A90" w:rsidRDefault="00221DE2" w:rsidP="00AF2432">
            <w:pPr>
              <w:pStyle w:val="Cover3"/>
              <w:rPr>
                <w:rFonts w:ascii="Huawei Sans" w:eastAsia="方正兰亭黑简体" w:hAnsi="Huawei Sans" w:cs="Huawei Sans"/>
              </w:rPr>
            </w:pPr>
          </w:p>
          <w:p w14:paraId="0810228A" w14:textId="77777777" w:rsidR="00221DE2" w:rsidRPr="004F5A90" w:rsidRDefault="00221DE2" w:rsidP="00AF2432">
            <w:pPr>
              <w:pStyle w:val="Cover3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注意</w:t>
            </w:r>
          </w:p>
          <w:p w14:paraId="6E09B96F" w14:textId="77777777" w:rsidR="00221DE2" w:rsidRPr="004F5A90" w:rsidRDefault="00221DE2" w:rsidP="00AF2432">
            <w:pPr>
              <w:pStyle w:val="CoverText"/>
              <w:rPr>
                <w:rFonts w:ascii="Huawei Sans" w:eastAsia="方正兰亭黑简体" w:hAnsi="Huawei Sans" w:cs="Huawei Sans"/>
                <w:sz w:val="24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您购买的产品、服务或特性等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应受华为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公司商业合同和条款的约束，本文档中描述的全部或部分产品、服务或特性可能</w:t>
            </w:r>
            <w:proofErr w:type="gramStart"/>
            <w:r w:rsidRPr="004F5A90">
              <w:rPr>
                <w:rFonts w:ascii="Huawei Sans" w:eastAsia="方正兰亭黑简体" w:hAnsi="Huawei Sans" w:cs="Huawei Sans"/>
                <w:sz w:val="24"/>
              </w:rPr>
              <w:t>不在您</w:t>
            </w:r>
            <w:proofErr w:type="gramEnd"/>
            <w:r w:rsidRPr="004F5A90">
              <w:rPr>
                <w:rFonts w:ascii="Huawei Sans" w:eastAsia="方正兰亭黑简体" w:hAnsi="Huawei Sans" w:cs="Huawei Sans"/>
                <w:sz w:val="24"/>
              </w:rPr>
              <w:t>的购买或使用范围之内。除非合同另有约定，华为公司对本文档内容不做任何明示或暗示的声明或保证。</w:t>
            </w:r>
          </w:p>
          <w:p w14:paraId="061BC519" w14:textId="77777777" w:rsidR="00221DE2" w:rsidRPr="004F5A90" w:rsidRDefault="00221DE2" w:rsidP="00AF2432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  <w:sz w:val="24"/>
              </w:rPr>
              <w:t>由于产品版本升级或其他原因，本文档内容会不定期进行更新。除非另有约定，本文档仅作为使用指导，本文档中的所有陈述、信息和建议不构成任何明示或暗示的担保。</w:t>
            </w:r>
          </w:p>
        </w:tc>
      </w:tr>
    </w:tbl>
    <w:p w14:paraId="28E18FA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050413F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51E3F057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30882D85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p w14:paraId="73472114" w14:textId="77777777" w:rsidR="00221DE2" w:rsidRPr="004F5A90" w:rsidRDefault="00221DE2" w:rsidP="00221DE2">
      <w:pPr>
        <w:pStyle w:val="TableText"/>
        <w:rPr>
          <w:rFonts w:ascii="Huawei Sans" w:eastAsia="方正兰亭黑简体" w:hAnsi="Huawei Sans" w:cs="Huawei Sans"/>
        </w:rPr>
      </w:pPr>
    </w:p>
    <w:tbl>
      <w:tblPr>
        <w:tblStyle w:val="a8"/>
        <w:tblW w:w="0" w:type="auto"/>
        <w:tblLook w:val="01E0" w:firstRow="1" w:lastRow="1" w:firstColumn="1" w:lastColumn="1" w:noHBand="0" w:noVBand="0"/>
      </w:tblPr>
      <w:tblGrid>
        <w:gridCol w:w="1675"/>
        <w:gridCol w:w="7965"/>
      </w:tblGrid>
      <w:tr w:rsidR="00221DE2" w:rsidRPr="004F5A90" w14:paraId="72B9B376" w14:textId="77777777" w:rsidTr="00AF2432">
        <w:trPr>
          <w:trHeight w:val="634"/>
        </w:trPr>
        <w:tc>
          <w:tcPr>
            <w:tcW w:w="9640" w:type="dxa"/>
            <w:gridSpan w:val="2"/>
            <w:vAlign w:val="center"/>
          </w:tcPr>
          <w:p w14:paraId="0ACCED56" w14:textId="77777777" w:rsidR="00221DE2" w:rsidRPr="004F5A90" w:rsidRDefault="00221DE2" w:rsidP="00AF2432">
            <w:pPr>
              <w:pStyle w:val="Cover2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华为技术有限公司</w:t>
            </w:r>
          </w:p>
        </w:tc>
      </w:tr>
      <w:tr w:rsidR="00221DE2" w:rsidRPr="004F5A90" w14:paraId="3EA51455" w14:textId="77777777" w:rsidTr="00AF2432">
        <w:trPr>
          <w:trHeight w:val="371"/>
        </w:trPr>
        <w:tc>
          <w:tcPr>
            <w:tcW w:w="1675" w:type="dxa"/>
            <w:vAlign w:val="center"/>
          </w:tcPr>
          <w:p w14:paraId="5926B10C" w14:textId="77777777" w:rsidR="00221DE2" w:rsidRPr="004F5A90" w:rsidRDefault="00221DE2" w:rsidP="00AF2432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地址：</w:t>
            </w:r>
          </w:p>
        </w:tc>
        <w:tc>
          <w:tcPr>
            <w:tcW w:w="7965" w:type="dxa"/>
            <w:vAlign w:val="center"/>
          </w:tcPr>
          <w:p w14:paraId="3C630AE0" w14:textId="77777777" w:rsidR="00221DE2" w:rsidRPr="004F5A90" w:rsidRDefault="00221DE2" w:rsidP="00AF2432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深圳市龙岗区</w:t>
            </w:r>
            <w:proofErr w:type="gramStart"/>
            <w:r w:rsidRPr="004F5A90">
              <w:rPr>
                <w:rFonts w:ascii="Huawei Sans" w:eastAsia="方正兰亭黑简体" w:hAnsi="Huawei Sans" w:cs="Huawei Sans"/>
              </w:rPr>
              <w:t>坂</w:t>
            </w:r>
            <w:proofErr w:type="gramEnd"/>
            <w:r w:rsidRPr="004F5A90">
              <w:rPr>
                <w:rFonts w:ascii="Huawei Sans" w:eastAsia="方正兰亭黑简体" w:hAnsi="Huawei Sans" w:cs="Huawei Sans"/>
              </w:rPr>
              <w:t>田华为总部办公楼</w:t>
            </w:r>
            <w:r w:rsidRPr="004F5A90">
              <w:rPr>
                <w:rFonts w:ascii="Huawei Sans" w:eastAsia="方正兰亭黑简体" w:hAnsi="Huawei Sans" w:cs="Huawei Sans"/>
              </w:rPr>
              <w:t xml:space="preserve">     </w:t>
            </w:r>
            <w:r w:rsidRPr="004F5A90">
              <w:rPr>
                <w:rFonts w:ascii="Huawei Sans" w:eastAsia="方正兰亭黑简体" w:hAnsi="Huawei Sans" w:cs="Huawei Sans"/>
              </w:rPr>
              <w:t>邮编：</w:t>
            </w:r>
            <w:r w:rsidRPr="004F5A90">
              <w:rPr>
                <w:rFonts w:ascii="Huawei Sans" w:eastAsia="方正兰亭黑简体" w:hAnsi="Huawei Sans" w:cs="Huawei Sans"/>
              </w:rPr>
              <w:t>518129</w:t>
            </w:r>
          </w:p>
        </w:tc>
      </w:tr>
      <w:tr w:rsidR="00221DE2" w:rsidRPr="004F5A90" w14:paraId="336038F0" w14:textId="77777777" w:rsidTr="00AF2432">
        <w:trPr>
          <w:trHeight w:val="337"/>
        </w:trPr>
        <w:tc>
          <w:tcPr>
            <w:tcW w:w="1675" w:type="dxa"/>
            <w:vAlign w:val="center"/>
          </w:tcPr>
          <w:p w14:paraId="5E09DC5D" w14:textId="77777777" w:rsidR="00221DE2" w:rsidRPr="004F5A90" w:rsidRDefault="00221DE2" w:rsidP="00AF2432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Fonts w:ascii="Huawei Sans" w:eastAsia="方正兰亭黑简体" w:hAnsi="Huawei Sans" w:cs="Huawei Sans"/>
              </w:rPr>
              <w:t>网址：</w:t>
            </w:r>
          </w:p>
        </w:tc>
        <w:tc>
          <w:tcPr>
            <w:tcW w:w="7965" w:type="dxa"/>
            <w:vAlign w:val="center"/>
          </w:tcPr>
          <w:p w14:paraId="3B57D3AC" w14:textId="77777777" w:rsidR="00221DE2" w:rsidRPr="004F5A90" w:rsidRDefault="00221DE2" w:rsidP="00AF2432">
            <w:pPr>
              <w:pStyle w:val="CoverText"/>
              <w:rPr>
                <w:rFonts w:ascii="Huawei Sans" w:eastAsia="方正兰亭黑简体" w:hAnsi="Huawei Sans" w:cs="Huawei Sans"/>
              </w:rPr>
            </w:pP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http://</w:t>
            </w:r>
            <w:r w:rsidR="005F0D2B">
              <w:fldChar w:fldCharType="begin"/>
            </w:r>
            <w:r w:rsidR="005F0D2B">
              <w:instrText xml:space="preserve"> HYPERLINK "http://e.huawei.com/" </w:instrText>
            </w:r>
            <w:r w:rsidR="005F0D2B">
              <w:fldChar w:fldCharType="separate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e</w:t>
            </w:r>
            <w:r w:rsidR="005F0D2B">
              <w:rPr>
                <w:rStyle w:val="af"/>
                <w:rFonts w:ascii="Huawei Sans" w:eastAsia="方正兰亭黑简体" w:hAnsi="Huawei Sans" w:cs="Huawei Sans"/>
                <w:lang w:val="pt-BR"/>
              </w:rPr>
              <w:fldChar w:fldCharType="end"/>
            </w:r>
            <w:r w:rsidRPr="004F5A90">
              <w:rPr>
                <w:rStyle w:val="af"/>
                <w:rFonts w:ascii="Huawei Sans" w:eastAsia="方正兰亭黑简体" w:hAnsi="Huawei Sans" w:cs="Huawei Sans"/>
                <w:lang w:val="pt-BR"/>
              </w:rPr>
              <w:t>.huawei.com</w:t>
            </w:r>
          </w:p>
        </w:tc>
      </w:tr>
    </w:tbl>
    <w:p w14:paraId="42F4514A" w14:textId="77777777" w:rsidR="00221DE2" w:rsidRPr="004F5A90" w:rsidRDefault="00221DE2" w:rsidP="006202A0">
      <w:pPr>
        <w:ind w:left="0"/>
        <w:rPr>
          <w:rFonts w:ascii="Huawei Sans" w:eastAsia="方正兰亭黑简体" w:hAnsi="Huawei Sans" w:cs="Huawei Sans" w:hint="eastAsia"/>
        </w:rPr>
      </w:pPr>
    </w:p>
    <w:p w14:paraId="31DF679D" w14:textId="77777777" w:rsidR="00221DE2" w:rsidRPr="004F5A90" w:rsidRDefault="00221DE2" w:rsidP="00221DE2">
      <w:pPr>
        <w:rPr>
          <w:rFonts w:ascii="Huawei Sans" w:eastAsia="方正兰亭黑简体" w:hAnsi="Huawei Sans" w:cs="Huawei Sans"/>
        </w:rPr>
        <w:sectPr w:rsidR="00221DE2" w:rsidRPr="004F5A90" w:rsidSect="0020153C">
          <w:pgSz w:w="11907" w:h="16840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</w:p>
    <w:bookmarkStart w:id="0" w:name="_Ref218071467" w:displacedByCustomXml="next"/>
    <w:bookmarkStart w:id="1" w:name="_Ref218071624" w:displacedByCustomXml="next"/>
    <w:bookmarkStart w:id="2" w:name="_Ref218071784" w:displacedByCustomXml="next"/>
    <w:bookmarkStart w:id="3" w:name="_Ref218072047" w:displacedByCustomXml="next"/>
    <w:bookmarkStart w:id="4" w:name="_Ref218422894" w:displacedByCustomXml="next"/>
    <w:bookmarkStart w:id="5" w:name="_Ref218422900" w:displacedByCustomXml="next"/>
    <w:bookmarkStart w:id="6" w:name="_Ref218423379" w:displacedByCustomXml="next"/>
    <w:bookmarkStart w:id="7" w:name="_Toc218425197" w:displacedByCustomXml="next"/>
    <w:bookmarkStart w:id="8" w:name="_Toc227138864" w:displacedByCustomXml="next"/>
    <w:bookmarkStart w:id="9" w:name="_Toc437504216" w:displacedByCustomXml="next"/>
    <w:sdt>
      <w:sdtPr>
        <w:rPr>
          <w:rFonts w:ascii="微软雅黑" w:eastAsia="微软雅黑" w:hAnsi="微软雅黑" w:cs="Arial"/>
          <w:b w:val="0"/>
          <w:bCs w:val="0"/>
          <w:sz w:val="21"/>
          <w:szCs w:val="21"/>
          <w:lang w:val="zh-CN"/>
        </w:rPr>
        <w:id w:val="-1966112858"/>
        <w:docPartObj>
          <w:docPartGallery w:val="Table of Contents"/>
          <w:docPartUnique/>
        </w:docPartObj>
      </w:sdtPr>
      <w:sdtEndPr>
        <w:rPr>
          <w:rFonts w:cs="微软雅黑"/>
          <w:sz w:val="20"/>
          <w:szCs w:val="20"/>
        </w:rPr>
      </w:sdtEndPr>
      <w:sdtContent>
        <w:p w14:paraId="5B902EF0" w14:textId="5CE9B1BA" w:rsidR="0020153C" w:rsidRPr="009D4127" w:rsidRDefault="0020153C" w:rsidP="00FD6CD0">
          <w:pPr>
            <w:pStyle w:val="Contents"/>
          </w:pPr>
          <w:r w:rsidRPr="009D4127">
            <w:rPr>
              <w:lang w:val="zh-CN"/>
            </w:rPr>
            <w:t>目录</w:t>
          </w:r>
        </w:p>
        <w:p w14:paraId="09519F0E" w14:textId="6FA66E73" w:rsidR="00C87B39" w:rsidRDefault="001B148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r>
            <w:rPr>
              <w:b w:val="0"/>
              <w:bCs w:val="0"/>
              <w:noProof/>
            </w:rPr>
            <w:fldChar w:fldCharType="begin"/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rFonts w:hint="eastAsia"/>
              <w:b w:val="0"/>
              <w:bCs w:val="0"/>
              <w:noProof/>
            </w:rPr>
            <w:instrText>TOC \o "1-3" \h \z \u</w:instrText>
          </w:r>
          <w:r>
            <w:rPr>
              <w:b w:val="0"/>
              <w:bCs w:val="0"/>
              <w:noProof/>
            </w:rPr>
            <w:instrText xml:space="preserve"> </w:instrText>
          </w:r>
          <w:r>
            <w:rPr>
              <w:b w:val="0"/>
              <w:bCs w:val="0"/>
              <w:noProof/>
            </w:rPr>
            <w:fldChar w:fldCharType="separate"/>
          </w:r>
          <w:hyperlink w:anchor="_Toc112870215" w:history="1">
            <w:r w:rsidR="00C87B39" w:rsidRPr="00456946">
              <w:rPr>
                <w:rStyle w:val="af"/>
                <w:rFonts w:cs="Huawei Sans"/>
                <w:noProof/>
              </w:rPr>
              <w:t>1</w:t>
            </w:r>
            <w:r w:rsidR="00C87B39" w:rsidRPr="00456946">
              <w:rPr>
                <w:rStyle w:val="af"/>
                <w:noProof/>
              </w:rPr>
              <w:t xml:space="preserve"> </w:t>
            </w:r>
            <w:r w:rsidR="00C87B39" w:rsidRPr="00456946">
              <w:rPr>
                <w:rStyle w:val="af"/>
                <w:noProof/>
              </w:rPr>
              <w:t>实验环境介绍</w:t>
            </w:r>
            <w:r w:rsidR="00C87B39">
              <w:rPr>
                <w:noProof/>
                <w:webHidden/>
              </w:rPr>
              <w:tab/>
            </w:r>
            <w:r w:rsidR="00C87B39">
              <w:rPr>
                <w:noProof/>
                <w:webHidden/>
              </w:rPr>
              <w:fldChar w:fldCharType="begin"/>
            </w:r>
            <w:r w:rsidR="00C87B39">
              <w:rPr>
                <w:noProof/>
                <w:webHidden/>
              </w:rPr>
              <w:instrText xml:space="preserve"> PAGEREF _Toc112870215 \h </w:instrText>
            </w:r>
            <w:r w:rsidR="00C87B39">
              <w:rPr>
                <w:noProof/>
                <w:webHidden/>
              </w:rPr>
            </w:r>
            <w:r w:rsidR="00C87B39">
              <w:rPr>
                <w:noProof/>
                <w:webHidden/>
              </w:rPr>
              <w:fldChar w:fldCharType="separate"/>
            </w:r>
            <w:r w:rsidR="00C87B39">
              <w:rPr>
                <w:noProof/>
                <w:webHidden/>
              </w:rPr>
              <w:t>2</w:t>
            </w:r>
            <w:r w:rsidR="00C87B39">
              <w:rPr>
                <w:noProof/>
                <w:webHidden/>
              </w:rPr>
              <w:fldChar w:fldCharType="end"/>
            </w:r>
          </w:hyperlink>
        </w:p>
        <w:p w14:paraId="1B4F95DC" w14:textId="0370F73E" w:rsidR="00C87B39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16" w:history="1">
            <w:r w:rsidR="00C87B39" w:rsidRPr="00456946">
              <w:rPr>
                <w:rStyle w:val="af"/>
                <w:rFonts w:cs="Huawei Sans"/>
                <w:snapToGrid w:val="0"/>
              </w:rPr>
              <w:t>1.1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实验介绍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_Toc112870216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2</w:t>
            </w:r>
            <w:r w:rsidR="00C87B39">
              <w:rPr>
                <w:webHidden/>
              </w:rPr>
              <w:fldChar w:fldCharType="end"/>
            </w:r>
          </w:hyperlink>
        </w:p>
        <w:p w14:paraId="5734CE1F" w14:textId="68A50272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17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1.1.1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关于本实验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_Toc112870217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2</w:t>
            </w:r>
            <w:r w:rsidR="00C87B39">
              <w:rPr>
                <w:webHidden/>
              </w:rPr>
              <w:fldChar w:fldCharType="end"/>
            </w:r>
          </w:hyperlink>
        </w:p>
        <w:p w14:paraId="1FD453C1" w14:textId="1D7D6FA9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18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1.1.2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实验环境介绍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_Toc112870218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2</w:t>
            </w:r>
            <w:r w:rsidR="00C87B39">
              <w:rPr>
                <w:webHidden/>
              </w:rPr>
              <w:fldChar w:fldCharType="end"/>
            </w:r>
          </w:hyperlink>
        </w:p>
        <w:p w14:paraId="2F9DDA72" w14:textId="49123431" w:rsidR="00C87B39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1"/>
              <w:szCs w:val="22"/>
            </w:rPr>
          </w:pPr>
          <w:hyperlink w:anchor="_Toc112870219" w:history="1">
            <w:r w:rsidR="00C87B39" w:rsidRPr="00456946">
              <w:rPr>
                <w:rStyle w:val="af"/>
                <w:rFonts w:cs="Huawei Sans"/>
                <w:noProof/>
              </w:rPr>
              <w:t>2</w:t>
            </w:r>
            <w:r w:rsidR="00C87B39" w:rsidRPr="00456946">
              <w:rPr>
                <w:rStyle w:val="af"/>
                <w:noProof/>
              </w:rPr>
              <w:t xml:space="preserve"> CIFAR-10</w:t>
            </w:r>
            <w:r w:rsidR="00C87B39" w:rsidRPr="00456946">
              <w:rPr>
                <w:rStyle w:val="af"/>
                <w:noProof/>
              </w:rPr>
              <w:t>图像分类实验</w:t>
            </w:r>
            <w:r w:rsidR="00C87B39">
              <w:rPr>
                <w:noProof/>
                <w:webHidden/>
              </w:rPr>
              <w:tab/>
            </w:r>
            <w:r w:rsidR="00C87B39">
              <w:rPr>
                <w:noProof/>
                <w:webHidden/>
              </w:rPr>
              <w:fldChar w:fldCharType="begin"/>
            </w:r>
            <w:r w:rsidR="00C87B39">
              <w:rPr>
                <w:noProof/>
                <w:webHidden/>
              </w:rPr>
              <w:instrText xml:space="preserve"> PAGEREF _Toc112870219 \h </w:instrText>
            </w:r>
            <w:r w:rsidR="00C87B39">
              <w:rPr>
                <w:noProof/>
                <w:webHidden/>
              </w:rPr>
            </w:r>
            <w:r w:rsidR="00C87B39">
              <w:rPr>
                <w:noProof/>
                <w:webHidden/>
              </w:rPr>
              <w:fldChar w:fldCharType="separate"/>
            </w:r>
            <w:r w:rsidR="00C87B39">
              <w:rPr>
                <w:noProof/>
                <w:webHidden/>
              </w:rPr>
              <w:t>3</w:t>
            </w:r>
            <w:r w:rsidR="00C87B39">
              <w:rPr>
                <w:noProof/>
                <w:webHidden/>
              </w:rPr>
              <w:fldChar w:fldCharType="end"/>
            </w:r>
          </w:hyperlink>
        </w:p>
        <w:p w14:paraId="55D21E41" w14:textId="21219B5D" w:rsidR="00C87B39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0" w:history="1">
            <w:r w:rsidR="00C87B39" w:rsidRPr="00456946">
              <w:rPr>
                <w:rStyle w:val="af"/>
                <w:rFonts w:cs="Huawei Sans"/>
                <w:snapToGrid w:val="0"/>
              </w:rPr>
              <w:t>2.1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实验介绍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_Toc112870220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3</w:t>
            </w:r>
            <w:r w:rsidR="00C87B39">
              <w:rPr>
                <w:webHidden/>
              </w:rPr>
              <w:fldChar w:fldCharType="end"/>
            </w:r>
          </w:hyperlink>
        </w:p>
        <w:p w14:paraId="78DF9174" w14:textId="39EEC856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1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2.1.1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关于本实验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_Toc112870221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3</w:t>
            </w:r>
            <w:r w:rsidR="00C87B39">
              <w:rPr>
                <w:webHidden/>
              </w:rPr>
              <w:fldChar w:fldCharType="end"/>
            </w:r>
          </w:hyperlink>
        </w:p>
        <w:p w14:paraId="33DC1A49" w14:textId="0C561313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2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2.1.2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实验目的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_Toc112870222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4</w:t>
            </w:r>
            <w:r w:rsidR="00C87B39">
              <w:rPr>
                <w:webHidden/>
              </w:rPr>
              <w:fldChar w:fldCharType="end"/>
            </w:r>
          </w:hyperlink>
        </w:p>
        <w:p w14:paraId="1DE921D6" w14:textId="0E7E6C76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3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2.1.3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背景知识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_Toc112870223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4</w:t>
            </w:r>
            <w:r w:rsidR="00C87B39">
              <w:rPr>
                <w:webHidden/>
              </w:rPr>
              <w:fldChar w:fldCharType="end"/>
            </w:r>
          </w:hyperlink>
        </w:p>
        <w:p w14:paraId="13C3D4E1" w14:textId="5CB1222B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4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2.1.4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实验设计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_Toc112870224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4</w:t>
            </w:r>
            <w:r w:rsidR="00C87B39">
              <w:rPr>
                <w:webHidden/>
              </w:rPr>
              <w:fldChar w:fldCharType="end"/>
            </w:r>
          </w:hyperlink>
        </w:p>
        <w:p w14:paraId="5ACA6FD0" w14:textId="74F1655F" w:rsidR="00C87B39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5" w:history="1">
            <w:r w:rsidR="00C87B39" w:rsidRPr="00456946">
              <w:rPr>
                <w:rStyle w:val="af"/>
                <w:rFonts w:cs="Huawei Sans"/>
                <w:snapToGrid w:val="0"/>
              </w:rPr>
              <w:t>2.2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实验过程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_Toc112870225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4</w:t>
            </w:r>
            <w:r w:rsidR="00C87B39">
              <w:rPr>
                <w:webHidden/>
              </w:rPr>
              <w:fldChar w:fldCharType="end"/>
            </w:r>
          </w:hyperlink>
        </w:p>
        <w:p w14:paraId="2330619F" w14:textId="5312BFEF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6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2.2.1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环境和数据准备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_Toc112870226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4</w:t>
            </w:r>
            <w:r w:rsidR="00C87B39">
              <w:rPr>
                <w:webHidden/>
              </w:rPr>
              <w:fldChar w:fldCharType="end"/>
            </w:r>
          </w:hyperlink>
        </w:p>
        <w:p w14:paraId="121DC930" w14:textId="737B22C4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7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2.2.2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数据展示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_Toc112870227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7</w:t>
            </w:r>
            <w:r w:rsidR="00C87B39">
              <w:rPr>
                <w:webHidden/>
              </w:rPr>
              <w:fldChar w:fldCharType="end"/>
            </w:r>
          </w:hyperlink>
        </w:p>
        <w:p w14:paraId="1BBBE14D" w14:textId="52E476D6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8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2.2.3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数据处理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_Toc112870228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8</w:t>
            </w:r>
            <w:r w:rsidR="00C87B39">
              <w:rPr>
                <w:webHidden/>
              </w:rPr>
              <w:fldChar w:fldCharType="end"/>
            </w:r>
          </w:hyperlink>
        </w:p>
        <w:p w14:paraId="11BEF68E" w14:textId="3B758C53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29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2.2.4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网络定义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_Toc112870229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10</w:t>
            </w:r>
            <w:r w:rsidR="00C87B39">
              <w:rPr>
                <w:webHidden/>
              </w:rPr>
              <w:fldChar w:fldCharType="end"/>
            </w:r>
          </w:hyperlink>
        </w:p>
        <w:p w14:paraId="6605662C" w14:textId="1F01BCEA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30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2.2.5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模型训练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_Toc112870230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11</w:t>
            </w:r>
            <w:r w:rsidR="00C87B39">
              <w:rPr>
                <w:webHidden/>
              </w:rPr>
              <w:fldChar w:fldCharType="end"/>
            </w:r>
          </w:hyperlink>
        </w:p>
        <w:p w14:paraId="782D95D9" w14:textId="032BF27C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31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2.2.6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模型评估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_Toc112870231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15</w:t>
            </w:r>
            <w:r w:rsidR="00C87B39">
              <w:rPr>
                <w:webHidden/>
              </w:rPr>
              <w:fldChar w:fldCharType="end"/>
            </w:r>
          </w:hyperlink>
        </w:p>
        <w:p w14:paraId="07DAAD4E" w14:textId="2512025F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32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2.2.7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模型优化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_Toc112870232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16</w:t>
            </w:r>
            <w:r w:rsidR="00C87B39">
              <w:rPr>
                <w:webHidden/>
              </w:rPr>
              <w:fldChar w:fldCharType="end"/>
            </w:r>
          </w:hyperlink>
        </w:p>
        <w:p w14:paraId="6B374C65" w14:textId="551AA8E8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33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2.2.8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重新训练与评估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_Toc112870233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18</w:t>
            </w:r>
            <w:r w:rsidR="00C87B39">
              <w:rPr>
                <w:webHidden/>
              </w:rPr>
              <w:fldChar w:fldCharType="end"/>
            </w:r>
          </w:hyperlink>
        </w:p>
        <w:p w14:paraId="437AAE56" w14:textId="1225C9AA" w:rsidR="00C87B39" w:rsidRDefault="00000000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34" w:history="1">
            <w:r w:rsidR="00C87B39" w:rsidRPr="00456946">
              <w:rPr>
                <w:rStyle w:val="af"/>
                <w:rFonts w:cs="Huawei Sans"/>
                <w:bCs/>
                <w:snapToGrid w:val="0"/>
              </w:rPr>
              <w:t>2.2.9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效果展示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_Toc112870234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20</w:t>
            </w:r>
            <w:r w:rsidR="00C87B39">
              <w:rPr>
                <w:webHidden/>
              </w:rPr>
              <w:fldChar w:fldCharType="end"/>
            </w:r>
          </w:hyperlink>
        </w:p>
        <w:p w14:paraId="547EE598" w14:textId="16D3AE07" w:rsidR="00C87B39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35" w:history="1">
            <w:r w:rsidR="00C87B39" w:rsidRPr="00456946">
              <w:rPr>
                <w:rStyle w:val="af"/>
                <w:rFonts w:cs="Huawei Sans"/>
                <w:snapToGrid w:val="0"/>
              </w:rPr>
              <w:t>2.3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实验总结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_Toc112870235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21</w:t>
            </w:r>
            <w:r w:rsidR="00C87B39">
              <w:rPr>
                <w:webHidden/>
              </w:rPr>
              <w:fldChar w:fldCharType="end"/>
            </w:r>
          </w:hyperlink>
        </w:p>
        <w:p w14:paraId="233AD595" w14:textId="6048A96A" w:rsidR="00C87B39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36" w:history="1">
            <w:r w:rsidR="00C87B39" w:rsidRPr="00456946">
              <w:rPr>
                <w:rStyle w:val="af"/>
                <w:rFonts w:cs="Huawei Sans"/>
                <w:snapToGrid w:val="0"/>
              </w:rPr>
              <w:t>2.4</w:t>
            </w:r>
            <w:r w:rsidR="00C87B39" w:rsidRPr="00456946">
              <w:rPr>
                <w:rStyle w:val="af"/>
              </w:rPr>
              <w:t xml:space="preserve"> </w:t>
            </w:r>
            <w:r w:rsidR="00C87B39" w:rsidRPr="00456946">
              <w:rPr>
                <w:rStyle w:val="af"/>
              </w:rPr>
              <w:t>思考题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_Toc112870236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22</w:t>
            </w:r>
            <w:r w:rsidR="00C87B39">
              <w:rPr>
                <w:webHidden/>
              </w:rPr>
              <w:fldChar w:fldCharType="end"/>
            </w:r>
          </w:hyperlink>
        </w:p>
        <w:p w14:paraId="2320750B" w14:textId="21D088B6" w:rsidR="00C87B39" w:rsidRDefault="00000000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</w:rPr>
          </w:pPr>
          <w:hyperlink w:anchor="_Toc112870237" w:history="1">
            <w:r w:rsidR="00C87B39" w:rsidRPr="00456946">
              <w:rPr>
                <w:rStyle w:val="af"/>
                <w:rFonts w:cs="Huawei Sans"/>
                <w:snapToGrid w:val="0"/>
              </w:rPr>
              <w:t>2.5</w:t>
            </w:r>
            <w:r w:rsidR="00C87B39" w:rsidRPr="00456946">
              <w:rPr>
                <w:rStyle w:val="af"/>
                <w:rFonts w:ascii="Helvetica" w:hAnsi="Helvetica" w:cs="Helvetica"/>
              </w:rPr>
              <w:t xml:space="preserve"> </w:t>
            </w:r>
            <w:r w:rsidR="00C87B39" w:rsidRPr="00456946">
              <w:rPr>
                <w:rStyle w:val="af"/>
                <w:rFonts w:ascii="Helvetica" w:hAnsi="Helvetica" w:cs="Helvetica"/>
              </w:rPr>
              <w:t>挑战</w:t>
            </w:r>
            <w:r w:rsidR="00C87B39">
              <w:rPr>
                <w:webHidden/>
              </w:rPr>
              <w:tab/>
            </w:r>
            <w:r w:rsidR="00C87B39">
              <w:rPr>
                <w:webHidden/>
              </w:rPr>
              <w:fldChar w:fldCharType="begin"/>
            </w:r>
            <w:r w:rsidR="00C87B39">
              <w:rPr>
                <w:webHidden/>
              </w:rPr>
              <w:instrText xml:space="preserve"> PAGEREF _Toc112870237 \h </w:instrText>
            </w:r>
            <w:r w:rsidR="00C87B39">
              <w:rPr>
                <w:webHidden/>
              </w:rPr>
            </w:r>
            <w:r w:rsidR="00C87B39">
              <w:rPr>
                <w:webHidden/>
              </w:rPr>
              <w:fldChar w:fldCharType="separate"/>
            </w:r>
            <w:r w:rsidR="00C87B39">
              <w:rPr>
                <w:webHidden/>
              </w:rPr>
              <w:t>22</w:t>
            </w:r>
            <w:r w:rsidR="00C87B39">
              <w:rPr>
                <w:webHidden/>
              </w:rPr>
              <w:fldChar w:fldCharType="end"/>
            </w:r>
          </w:hyperlink>
        </w:p>
        <w:p w14:paraId="1A1B1C95" w14:textId="2F36FE84" w:rsidR="00B81DEF" w:rsidRPr="009D4127" w:rsidRDefault="001B1484" w:rsidP="0020153C">
          <w:pPr>
            <w:rPr>
              <w:rFonts w:ascii="Huawei Sans" w:eastAsia="方正兰亭黑简体" w:hAnsi="Huawei Sans"/>
              <w:lang w:val="zh-CN"/>
            </w:rPr>
          </w:pPr>
          <w:r>
            <w:rPr>
              <w:rFonts w:ascii="Huawei Sans" w:eastAsia="方正兰亭黑简体" w:hAnsi="Huawei Sans" w:cs="Book Antiqua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0B048C6B" w14:textId="6455368F" w:rsidR="00002614" w:rsidRPr="009D4127" w:rsidRDefault="00002614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/>
          <w:lang w:val="zh-CN"/>
        </w:rPr>
      </w:pPr>
      <w:r w:rsidRPr="009D4127">
        <w:rPr>
          <w:rFonts w:ascii="Huawei Sans" w:eastAsia="方正兰亭黑简体" w:hAnsi="Huawei Sans"/>
          <w:lang w:val="zh-CN"/>
        </w:rPr>
        <w:br w:type="page"/>
      </w:r>
    </w:p>
    <w:p w14:paraId="2DEDFAD2" w14:textId="6DD126B0" w:rsidR="00896E8D" w:rsidRPr="009D4127" w:rsidRDefault="00896E8D" w:rsidP="00382C74">
      <w:pPr>
        <w:pStyle w:val="1"/>
      </w:pPr>
      <w:bookmarkStart w:id="10" w:name="_Toc466755566"/>
      <w:bookmarkStart w:id="11" w:name="_Toc112870215"/>
      <w:bookmarkStart w:id="12" w:name="_Toc466755571"/>
      <w:bookmarkEnd w:id="9"/>
      <w:bookmarkEnd w:id="8"/>
      <w:bookmarkEnd w:id="7"/>
      <w:bookmarkEnd w:id="6"/>
      <w:bookmarkEnd w:id="5"/>
      <w:bookmarkEnd w:id="4"/>
      <w:bookmarkEnd w:id="3"/>
      <w:bookmarkEnd w:id="2"/>
      <w:bookmarkEnd w:id="1"/>
      <w:bookmarkEnd w:id="0"/>
      <w:r w:rsidRPr="009D4127">
        <w:lastRenderedPageBreak/>
        <w:t>实验环境介绍</w:t>
      </w:r>
      <w:bookmarkEnd w:id="10"/>
      <w:bookmarkEnd w:id="11"/>
    </w:p>
    <w:p w14:paraId="1DBC270D" w14:textId="4BF023D1" w:rsidR="00896E8D" w:rsidRPr="009D4127" w:rsidRDefault="00896E8D" w:rsidP="00382C74">
      <w:pPr>
        <w:pStyle w:val="2"/>
      </w:pPr>
      <w:bookmarkStart w:id="13" w:name="_Toc437504217"/>
      <w:bookmarkStart w:id="14" w:name="_Toc466755567"/>
      <w:bookmarkStart w:id="15" w:name="_Toc112870216"/>
      <w:r w:rsidRPr="009D4127">
        <w:t>实验介绍</w:t>
      </w:r>
      <w:bookmarkEnd w:id="13"/>
      <w:bookmarkEnd w:id="14"/>
      <w:bookmarkEnd w:id="15"/>
    </w:p>
    <w:p w14:paraId="5632F29E" w14:textId="383F6AAA" w:rsidR="00896E8D" w:rsidRPr="009D4127" w:rsidRDefault="00896E8D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16" w:name="_Toc437504218"/>
      <w:bookmarkStart w:id="17" w:name="_Toc466755568"/>
      <w:bookmarkStart w:id="18" w:name="_Toc112870217"/>
      <w:r w:rsidRPr="009D4127">
        <w:t>关于本实验</w:t>
      </w:r>
      <w:bookmarkEnd w:id="16"/>
      <w:bookmarkEnd w:id="17"/>
      <w:bookmarkEnd w:id="18"/>
    </w:p>
    <w:p w14:paraId="30D514AB" w14:textId="1935969A" w:rsidR="00733C7D" w:rsidRDefault="00ED5B4A" w:rsidP="00402B8C">
      <w:pPr>
        <w:pStyle w:val="1e"/>
      </w:pPr>
      <w:bookmarkStart w:id="19" w:name="_Toc466755570"/>
      <w:r>
        <w:rPr>
          <w:shd w:val="clear" w:color="auto" w:fill="FFFFFF"/>
        </w:rPr>
        <w:t>本实验使用</w:t>
      </w:r>
      <w:proofErr w:type="spellStart"/>
      <w:r>
        <w:rPr>
          <w:shd w:val="clear" w:color="auto" w:fill="FFFFFF"/>
        </w:rPr>
        <w:t>MindSpore</w:t>
      </w:r>
      <w:proofErr w:type="spellEnd"/>
      <w:r>
        <w:rPr>
          <w:shd w:val="clear" w:color="auto" w:fill="FFFFFF"/>
        </w:rPr>
        <w:t>深度学习框架，演示一个完整的图像分类模型开发流程</w:t>
      </w:r>
      <w:r w:rsidR="00733C7D" w:rsidRPr="00627861">
        <w:t>。</w:t>
      </w:r>
    </w:p>
    <w:p w14:paraId="2B1A2EAA" w14:textId="6DFAAE49" w:rsidR="00896E8D" w:rsidRPr="009D4127" w:rsidRDefault="00896E8D" w:rsidP="00382C74">
      <w:pPr>
        <w:pStyle w:val="3"/>
      </w:pPr>
      <w:bookmarkStart w:id="20" w:name="_Toc112870218"/>
      <w:r w:rsidRPr="009D4127">
        <w:t>实验</w:t>
      </w:r>
      <w:r w:rsidR="00BD356D">
        <w:rPr>
          <w:rFonts w:hint="eastAsia"/>
        </w:rPr>
        <w:t>环境</w:t>
      </w:r>
      <w:r w:rsidRPr="009D4127">
        <w:t>介绍</w:t>
      </w:r>
      <w:bookmarkEnd w:id="19"/>
      <w:bookmarkEnd w:id="20"/>
    </w:p>
    <w:p w14:paraId="267CFA3D" w14:textId="0AAF2CFC" w:rsidR="00896E8D" w:rsidRPr="009D4127" w:rsidRDefault="00E72EAA" w:rsidP="00402B8C">
      <w:pPr>
        <w:pStyle w:val="1e"/>
      </w:pPr>
      <w:r>
        <w:rPr>
          <w:rFonts w:hint="eastAsia"/>
        </w:rPr>
        <w:t>实验、介绍</w:t>
      </w:r>
      <w:r w:rsidR="00633942">
        <w:rPr>
          <w:rFonts w:hint="eastAsia"/>
        </w:rPr>
        <w:t>、</w:t>
      </w:r>
      <w:r w:rsidR="00AE6261">
        <w:rPr>
          <w:rFonts w:hint="eastAsia"/>
        </w:rPr>
        <w:t>难度、</w:t>
      </w:r>
      <w:r w:rsidR="00B01E3E" w:rsidRPr="00B01E3E">
        <w:rPr>
          <w:rFonts w:hint="eastAsia"/>
        </w:rPr>
        <w:t>软件环境、硬件环境</w:t>
      </w:r>
      <w:r w:rsidR="00896E8D" w:rsidRPr="009D4127">
        <w:t>：</w:t>
      </w:r>
    </w:p>
    <w:p w14:paraId="4A8D7113" w14:textId="05B31635" w:rsidR="00236A73" w:rsidRPr="009D4127" w:rsidRDefault="007E57FF" w:rsidP="00C11E5E">
      <w:pPr>
        <w:pStyle w:val="50"/>
      </w:pPr>
      <w:r>
        <w:t>实验环境介绍</w:t>
      </w:r>
    </w:p>
    <w:tbl>
      <w:tblPr>
        <w:tblStyle w:val="V30"/>
        <w:tblW w:w="0" w:type="auto"/>
        <w:tblBorders>
          <w:bottom w:val="single" w:sz="18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95"/>
        <w:gridCol w:w="2541"/>
        <w:gridCol w:w="1705"/>
        <w:gridCol w:w="1705"/>
        <w:gridCol w:w="1141"/>
      </w:tblGrid>
      <w:tr w:rsidR="008A0240" w:rsidRPr="009D4127" w14:paraId="64193CF6" w14:textId="1C81916D" w:rsidTr="008A02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398BEC5" w14:textId="2E13E7A9" w:rsidR="008A0240" w:rsidRPr="009D4127" w:rsidRDefault="008A0240" w:rsidP="00583AAB">
            <w:pPr>
              <w:pStyle w:val="59"/>
            </w:pPr>
            <w:r>
              <w:t>实验</w:t>
            </w:r>
          </w:p>
        </w:tc>
        <w:tc>
          <w:tcPr>
            <w:tcW w:w="2541" w:type="dxa"/>
          </w:tcPr>
          <w:p w14:paraId="35DB3F6B" w14:textId="6EABE39B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实验介绍</w:t>
            </w:r>
          </w:p>
        </w:tc>
        <w:tc>
          <w:tcPr>
            <w:tcW w:w="1705" w:type="dxa"/>
          </w:tcPr>
          <w:p w14:paraId="734B1FB6" w14:textId="1D214F2E" w:rsidR="008A0240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难度</w:t>
            </w:r>
          </w:p>
        </w:tc>
        <w:tc>
          <w:tcPr>
            <w:tcW w:w="1705" w:type="dxa"/>
          </w:tcPr>
          <w:p w14:paraId="679B6B7F" w14:textId="6FCBAA2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软件环境</w:t>
            </w:r>
          </w:p>
        </w:tc>
        <w:tc>
          <w:tcPr>
            <w:tcW w:w="1141" w:type="dxa"/>
          </w:tcPr>
          <w:p w14:paraId="1FCAC7AD" w14:textId="55EB7244" w:rsidR="008A0240" w:rsidRPr="009D4127" w:rsidRDefault="008A0240" w:rsidP="00583AAB">
            <w:pPr>
              <w:pStyle w:val="59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开发环境</w:t>
            </w:r>
          </w:p>
        </w:tc>
      </w:tr>
      <w:tr w:rsidR="008A0240" w:rsidRPr="009D4127" w14:paraId="7D93E117" w14:textId="21DE3C0A" w:rsidTr="008A02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449FD4" w14:textId="3FEC3067" w:rsidR="008A0240" w:rsidRPr="009D4127" w:rsidRDefault="00CF4679" w:rsidP="00583AAB">
            <w:pPr>
              <w:pStyle w:val="59"/>
            </w:pPr>
            <w:r w:rsidRPr="00CF4679">
              <w:t>CIFAR-10</w:t>
            </w:r>
            <w:r w:rsidRPr="00CF4679">
              <w:t>图像分类实验</w:t>
            </w:r>
          </w:p>
        </w:tc>
        <w:tc>
          <w:tcPr>
            <w:tcW w:w="2541" w:type="dxa"/>
          </w:tcPr>
          <w:p w14:paraId="5EB46886" w14:textId="1318D26A" w:rsidR="008A0240" w:rsidRPr="009D4127" w:rsidRDefault="001474E2" w:rsidP="008204D3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74E2">
              <w:rPr>
                <w:rFonts w:hint="eastAsia"/>
              </w:rPr>
              <w:t>基于</w:t>
            </w:r>
            <w:proofErr w:type="spellStart"/>
            <w:r w:rsidRPr="001474E2">
              <w:t>MindSpore</w:t>
            </w:r>
            <w:proofErr w:type="spellEnd"/>
            <w:r w:rsidRPr="001474E2">
              <w:t>的进阶操作，使用</w:t>
            </w:r>
            <w:r w:rsidR="00DE6522">
              <w:rPr>
                <w:rFonts w:hint="eastAsia"/>
              </w:rPr>
              <w:t>CIFAR-</w:t>
            </w:r>
            <w:r w:rsidR="00DE6522">
              <w:t>10</w:t>
            </w:r>
            <w:r w:rsidRPr="001474E2">
              <w:t>数据集</w:t>
            </w:r>
            <w:r w:rsidR="00706DCB">
              <w:rPr>
                <w:rFonts w:ascii="Helvetica" w:hAnsi="Helvetica" w:cs="Helvetica"/>
                <w:color w:val="000000"/>
                <w:szCs w:val="21"/>
                <w:shd w:val="clear" w:color="auto" w:fill="FFFFFF"/>
              </w:rPr>
              <w:t>演示一个完整的图像分类模型开发流程</w:t>
            </w:r>
            <w:r w:rsidRPr="001474E2">
              <w:t>；</w:t>
            </w:r>
          </w:p>
        </w:tc>
        <w:tc>
          <w:tcPr>
            <w:tcW w:w="1705" w:type="dxa"/>
          </w:tcPr>
          <w:p w14:paraId="0CCC8545" w14:textId="60ECD66C" w:rsidR="008A0240" w:rsidRDefault="006913A5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普通</w:t>
            </w:r>
          </w:p>
        </w:tc>
        <w:tc>
          <w:tcPr>
            <w:tcW w:w="1705" w:type="dxa"/>
          </w:tcPr>
          <w:p w14:paraId="568A8E14" w14:textId="4DE10777" w:rsidR="004F5947" w:rsidRDefault="008A0240" w:rsidP="004F594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Python3.7</w:t>
            </w:r>
            <w:r>
              <w:br/>
            </w:r>
            <w:proofErr w:type="spellStart"/>
            <w:r w:rsidR="004F5947">
              <w:t>MindSpore</w:t>
            </w:r>
            <w:proofErr w:type="spellEnd"/>
            <w:r w:rsidR="004F5947">
              <w:t xml:space="preserve"> 1.</w:t>
            </w:r>
            <w:r w:rsidR="006202A0">
              <w:t>7</w:t>
            </w:r>
          </w:p>
          <w:p w14:paraId="1C797A45" w14:textId="77777777" w:rsidR="004F5947" w:rsidRDefault="004F5947" w:rsidP="004F594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Numpy</w:t>
            </w:r>
            <w:proofErr w:type="spellEnd"/>
            <w:r>
              <w:t xml:space="preserve"> 1.17.5</w:t>
            </w:r>
          </w:p>
          <w:p w14:paraId="1EB9F6E8" w14:textId="7B547D35" w:rsidR="008C166C" w:rsidRPr="009D4127" w:rsidRDefault="004F5947" w:rsidP="004F5947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matplotlib 3.3.4 </w:t>
            </w:r>
          </w:p>
        </w:tc>
        <w:tc>
          <w:tcPr>
            <w:tcW w:w="1141" w:type="dxa"/>
          </w:tcPr>
          <w:p w14:paraId="5B585A6A" w14:textId="6BFB8164" w:rsidR="008A0240" w:rsidRPr="009D4127" w:rsidRDefault="008A0240" w:rsidP="00583AAB">
            <w:pPr>
              <w:pStyle w:val="59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PC</w:t>
            </w:r>
            <w:r>
              <w:t>机</w:t>
            </w:r>
          </w:p>
        </w:tc>
      </w:tr>
    </w:tbl>
    <w:p w14:paraId="1CC78960" w14:textId="263DCDE5" w:rsidR="00896E8D" w:rsidRPr="009D4127" w:rsidRDefault="00896E8D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Book Antiqua"/>
          <w:b/>
          <w:bCs/>
          <w:sz w:val="44"/>
          <w:szCs w:val="44"/>
        </w:rPr>
      </w:pPr>
      <w:r w:rsidRPr="009D4127">
        <w:rPr>
          <w:rFonts w:ascii="Huawei Sans" w:eastAsia="方正兰亭黑简体" w:hAnsi="Huawei Sans"/>
        </w:rPr>
        <w:br w:type="page"/>
      </w:r>
    </w:p>
    <w:p w14:paraId="30A53B4A" w14:textId="475FF640" w:rsidR="00DC6966" w:rsidRPr="009D4127" w:rsidRDefault="005C11A3" w:rsidP="00DF6B01">
      <w:pPr>
        <w:pStyle w:val="1"/>
      </w:pPr>
      <w:bookmarkStart w:id="21" w:name="_Toc112870219"/>
      <w:bookmarkEnd w:id="12"/>
      <w:r w:rsidRPr="00740C2D">
        <w:rPr>
          <w:noProof/>
        </w:rPr>
        <w:lastRenderedPageBreak/>
        <w:t>CIFAR-10</w:t>
      </w:r>
      <w:r w:rsidRPr="00740C2D">
        <w:rPr>
          <w:noProof/>
        </w:rPr>
        <w:t>图像分类</w:t>
      </w:r>
      <w:r w:rsidR="00973680">
        <w:t>实验</w:t>
      </w:r>
      <w:bookmarkEnd w:id="21"/>
    </w:p>
    <w:p w14:paraId="4DE04C2A" w14:textId="598CC1CF" w:rsidR="00DC6966" w:rsidRPr="009D4127" w:rsidRDefault="00DC6966" w:rsidP="00382C74">
      <w:pPr>
        <w:pStyle w:val="2"/>
      </w:pPr>
      <w:bookmarkStart w:id="22" w:name="_Toc466755572"/>
      <w:bookmarkStart w:id="23" w:name="_Toc112870220"/>
      <w:r w:rsidRPr="009D4127">
        <w:t>实验介绍</w:t>
      </w:r>
      <w:bookmarkEnd w:id="22"/>
      <w:bookmarkEnd w:id="23"/>
    </w:p>
    <w:p w14:paraId="30D6CFA2" w14:textId="715289A3" w:rsidR="00DC6966" w:rsidRPr="009D4127" w:rsidRDefault="00DC6966" w:rsidP="00382C74">
      <w:pPr>
        <w:pStyle w:val="3"/>
        <w:rPr>
          <w:bCs/>
          <w:i/>
          <w:iCs/>
          <w:color w:val="0000FF"/>
          <w:kern w:val="2"/>
          <w:sz w:val="21"/>
        </w:rPr>
      </w:pPr>
      <w:bookmarkStart w:id="24" w:name="_Toc466755573"/>
      <w:bookmarkStart w:id="25" w:name="_Toc112870221"/>
      <w:r w:rsidRPr="009D4127">
        <w:t>关于本实验</w:t>
      </w:r>
      <w:bookmarkEnd w:id="24"/>
      <w:bookmarkEnd w:id="25"/>
    </w:p>
    <w:p w14:paraId="001F4D68" w14:textId="6DCF138A" w:rsidR="00C85FCD" w:rsidRDefault="00F02488" w:rsidP="00402B8C">
      <w:pPr>
        <w:pStyle w:val="1e"/>
      </w:pPr>
      <w:r>
        <w:rPr>
          <w:shd w:val="clear" w:color="auto" w:fill="FFFFFF"/>
        </w:rPr>
        <w:t>本实验使用</w:t>
      </w:r>
      <w:proofErr w:type="spellStart"/>
      <w:r>
        <w:rPr>
          <w:shd w:val="clear" w:color="auto" w:fill="FFFFFF"/>
        </w:rPr>
        <w:t>MindSpore</w:t>
      </w:r>
      <w:proofErr w:type="spellEnd"/>
      <w:r>
        <w:rPr>
          <w:shd w:val="clear" w:color="auto" w:fill="FFFFFF"/>
        </w:rPr>
        <w:t>深度学习框架，演示一个完整的图像分类模型开发流程</w:t>
      </w:r>
      <w:r w:rsidR="00627861" w:rsidRPr="00627861">
        <w:t>。</w:t>
      </w:r>
    </w:p>
    <w:p w14:paraId="0A02A9F5" w14:textId="0C1736B6" w:rsidR="00523C4C" w:rsidRDefault="004340C8" w:rsidP="00402B8C">
      <w:pPr>
        <w:pStyle w:val="1e"/>
      </w:pPr>
      <w:r>
        <w:rPr>
          <w:rFonts w:hint="eastAsia"/>
        </w:rPr>
        <w:t>数据集介绍：</w:t>
      </w:r>
    </w:p>
    <w:p w14:paraId="3833FFAE" w14:textId="77777777" w:rsidR="008520FF" w:rsidRDefault="008520FF" w:rsidP="008520FF">
      <w:pPr>
        <w:pStyle w:val="49"/>
      </w:pPr>
      <w:r>
        <w:t>CIFAR-10</w:t>
      </w:r>
      <w:r>
        <w:t>数据集由</w:t>
      </w:r>
      <w:r>
        <w:t>10</w:t>
      </w:r>
      <w:r>
        <w:t>个类的</w:t>
      </w:r>
      <w:r>
        <w:t>60000</w:t>
      </w:r>
      <w:r>
        <w:t>个</w:t>
      </w:r>
      <w:r>
        <w:t>32x32</w:t>
      </w:r>
      <w:r>
        <w:t>彩色图像组成，每个类有</w:t>
      </w:r>
      <w:r>
        <w:t>6000</w:t>
      </w:r>
      <w:r>
        <w:t>个图像。有</w:t>
      </w:r>
      <w:r>
        <w:t>50000</w:t>
      </w:r>
      <w:r>
        <w:t>个训练图像和</w:t>
      </w:r>
      <w:r>
        <w:t>10000</w:t>
      </w:r>
      <w:r>
        <w:t>个测试图像。数据</w:t>
      </w:r>
      <w:proofErr w:type="gramStart"/>
      <w:r>
        <w:t>集分为</w:t>
      </w:r>
      <w:proofErr w:type="gramEnd"/>
      <w:r>
        <w:t>五个训练批次和一个测试批次，每个批次有</w:t>
      </w:r>
      <w:r>
        <w:t>10000</w:t>
      </w:r>
      <w:r>
        <w:t>个图像。测试批次包含来自每个类别的恰好</w:t>
      </w:r>
      <w:r>
        <w:t>1000</w:t>
      </w:r>
      <w:r>
        <w:t>个随机选择的图像。训练批次以随机的顺序输入图像，但一些训练批次可能包含来自一个类别的图像比另一个更多。总体来说，五个训练集之和包含来自每个类的正好</w:t>
      </w:r>
      <w:r>
        <w:t>5000</w:t>
      </w:r>
      <w:r>
        <w:t>张图像。</w:t>
      </w:r>
    </w:p>
    <w:p w14:paraId="3DE4930C" w14:textId="77777777" w:rsidR="008520FF" w:rsidRDefault="008520FF" w:rsidP="008520FF">
      <w:pPr>
        <w:pStyle w:val="49"/>
      </w:pPr>
      <w:r>
        <w:t>10</w:t>
      </w:r>
      <w:r>
        <w:t>个类完全相互排斥，</w:t>
      </w:r>
      <w:proofErr w:type="gramStart"/>
      <w:r>
        <w:t>且类之间</w:t>
      </w:r>
      <w:proofErr w:type="gramEnd"/>
      <w:r>
        <w:t>没有重叠，汽车和卡车之间没有重叠。</w:t>
      </w:r>
      <w:r>
        <w:t>“</w:t>
      </w:r>
      <w:r>
        <w:t>汽车</w:t>
      </w:r>
      <w:r>
        <w:t>”</w:t>
      </w:r>
      <w:r>
        <w:t>包括轿车，</w:t>
      </w:r>
      <w:r>
        <w:t>SUV</w:t>
      </w:r>
      <w:r>
        <w:t>等。</w:t>
      </w:r>
      <w:r>
        <w:t>“</w:t>
      </w:r>
      <w:r>
        <w:t>卡车</w:t>
      </w:r>
      <w:r>
        <w:t>”</w:t>
      </w:r>
      <w:r>
        <w:t>只包括大卡车，不包括皮卡车。</w:t>
      </w:r>
    </w:p>
    <w:p w14:paraId="04EA0F3A" w14:textId="369EE893" w:rsidR="008520FF" w:rsidRDefault="008520FF" w:rsidP="008520FF">
      <w:pPr>
        <w:pStyle w:val="49"/>
      </w:pPr>
      <w:r>
        <w:t>CIFAR-10</w:t>
      </w:r>
      <w:r>
        <w:t>数据集官网：</w:t>
      </w:r>
      <w:r w:rsidR="005F0D2B">
        <w:fldChar w:fldCharType="begin"/>
      </w:r>
      <w:r w:rsidR="005F0D2B">
        <w:instrText xml:space="preserve"> HYPERLINK "https://www.cs.toronto.edu/~kriz/cifar.html" </w:instrText>
      </w:r>
      <w:r w:rsidR="005F0D2B">
        <w:fldChar w:fldCharType="separate"/>
      </w:r>
      <w:r w:rsidR="00DD16D1" w:rsidRPr="00D34731">
        <w:rPr>
          <w:rStyle w:val="af"/>
        </w:rPr>
        <w:t>https://www.cs.toronto.edu/~kriz/cifar.html</w:t>
      </w:r>
      <w:r w:rsidR="005F0D2B">
        <w:rPr>
          <w:rStyle w:val="af"/>
        </w:rPr>
        <w:fldChar w:fldCharType="end"/>
      </w:r>
      <w:r w:rsidR="00DD16D1">
        <w:t xml:space="preserve"> </w:t>
      </w:r>
    </w:p>
    <w:p w14:paraId="52CB3A3B" w14:textId="045CC957" w:rsidR="00B20054" w:rsidRDefault="00AC5B53" w:rsidP="00AB7137">
      <w:pPr>
        <w:pStyle w:val="1e"/>
        <w:jc w:val="center"/>
      </w:pPr>
      <w:r>
        <w:rPr>
          <w:noProof/>
        </w:rPr>
        <w:drawing>
          <wp:inline distT="0" distB="0" distL="0" distR="0" wp14:anchorId="628E773C" wp14:editId="0D230214">
            <wp:extent cx="4140000" cy="3196709"/>
            <wp:effectExtent l="19050" t="19050" r="0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000" cy="3196709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90E0D7" w14:textId="3D88FDF9" w:rsidR="00D47881" w:rsidRDefault="004916D5" w:rsidP="00D47881">
      <w:pPr>
        <w:pStyle w:val="9"/>
      </w:pPr>
      <w:r>
        <w:rPr>
          <w:rFonts w:hint="eastAsia"/>
        </w:rPr>
        <w:t>CIFAR</w:t>
      </w:r>
      <w:r>
        <w:t>-10 dataset</w:t>
      </w:r>
    </w:p>
    <w:p w14:paraId="7B377CEB" w14:textId="3952E39F" w:rsidR="00E708AA" w:rsidRPr="00D16EAF" w:rsidRDefault="009E6F8D" w:rsidP="00402B8C">
      <w:pPr>
        <w:pStyle w:val="1e"/>
      </w:pPr>
      <w:r>
        <w:t xml:space="preserve"> </w:t>
      </w:r>
    </w:p>
    <w:p w14:paraId="5B04DD4A" w14:textId="3AEE65B6" w:rsidR="00DC6966" w:rsidRPr="009D4127" w:rsidRDefault="00DC6966" w:rsidP="00382C74">
      <w:pPr>
        <w:pStyle w:val="3"/>
      </w:pPr>
      <w:bookmarkStart w:id="26" w:name="_Toc466755574"/>
      <w:bookmarkStart w:id="27" w:name="_Toc112870222"/>
      <w:r w:rsidRPr="009D4127">
        <w:lastRenderedPageBreak/>
        <w:t>实验目的</w:t>
      </w:r>
      <w:bookmarkEnd w:id="26"/>
      <w:bookmarkEnd w:id="27"/>
    </w:p>
    <w:p w14:paraId="64AA506C" w14:textId="59B80699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F92E56">
        <w:t>开发全部</w:t>
      </w:r>
      <w:r w:rsidR="001A18F5">
        <w:t>流程</w:t>
      </w:r>
      <w:r w:rsidRPr="009D4127">
        <w:t>。</w:t>
      </w:r>
    </w:p>
    <w:p w14:paraId="74DC38B1" w14:textId="6B97FBF5" w:rsidR="00DC6966" w:rsidRPr="009D4127" w:rsidRDefault="00DC6966" w:rsidP="00F73F7D">
      <w:pPr>
        <w:pStyle w:val="49"/>
      </w:pPr>
      <w:r w:rsidRPr="009D4127">
        <w:t>理解</w:t>
      </w:r>
      <w:proofErr w:type="spellStart"/>
      <w:r w:rsidR="001A18F5">
        <w:t>MindSpore</w:t>
      </w:r>
      <w:proofErr w:type="spellEnd"/>
      <w:r w:rsidR="00664E05">
        <w:t>常用</w:t>
      </w:r>
      <w:r w:rsidR="001A18F5">
        <w:t>模块的功能</w:t>
      </w:r>
      <w:r w:rsidRPr="009D4127">
        <w:t>。</w:t>
      </w:r>
    </w:p>
    <w:p w14:paraId="1085C68B" w14:textId="142A9781" w:rsidR="00DC6966" w:rsidRDefault="00DC6966" w:rsidP="000D2824">
      <w:pPr>
        <w:pStyle w:val="49"/>
      </w:pPr>
      <w:r w:rsidRPr="009D4127">
        <w:t>掌握</w:t>
      </w:r>
      <w:proofErr w:type="spellStart"/>
      <w:r w:rsidR="002C5B2A">
        <w:t>MindSp</w:t>
      </w:r>
      <w:r w:rsidR="00E5252C">
        <w:t>ore</w:t>
      </w:r>
      <w:proofErr w:type="spellEnd"/>
      <w:r w:rsidR="00A3193C">
        <w:t>的</w:t>
      </w:r>
      <w:r w:rsidR="00A75C8F">
        <w:t>进阶</w:t>
      </w:r>
      <w:r w:rsidR="00E5252C">
        <w:t>操作</w:t>
      </w:r>
      <w:r w:rsidRPr="009D4127">
        <w:t>。</w:t>
      </w:r>
    </w:p>
    <w:p w14:paraId="7A727B2E" w14:textId="6040204E" w:rsidR="003F49BC" w:rsidRDefault="00CA3F65" w:rsidP="000D2824">
      <w:pPr>
        <w:pStyle w:val="49"/>
      </w:pPr>
      <w:r>
        <w:t>掌握</w:t>
      </w:r>
      <w:r w:rsidR="003F49BC">
        <w:t>卷积神经网络的搭建</w:t>
      </w:r>
      <w:r w:rsidR="003F49BC">
        <w:rPr>
          <w:rFonts w:hint="eastAsia"/>
        </w:rPr>
        <w:t>。</w:t>
      </w:r>
    </w:p>
    <w:p w14:paraId="35FD2173" w14:textId="07D4FC03" w:rsidR="00F640EE" w:rsidRPr="009D4127" w:rsidRDefault="00F640EE" w:rsidP="000D2824">
      <w:pPr>
        <w:pStyle w:val="49"/>
      </w:pPr>
      <w:r>
        <w:t>掌握模型调优</w:t>
      </w:r>
      <w:r w:rsidR="00E03256">
        <w:rPr>
          <w:rFonts w:hint="eastAsia"/>
        </w:rPr>
        <w:t>。</w:t>
      </w:r>
    </w:p>
    <w:p w14:paraId="32B086A9" w14:textId="3A8E13F6" w:rsidR="00DC6966" w:rsidRDefault="00A542E3" w:rsidP="00382C74">
      <w:pPr>
        <w:pStyle w:val="3"/>
      </w:pPr>
      <w:bookmarkStart w:id="28" w:name="_Toc112870223"/>
      <w:r>
        <w:t>背景知识</w:t>
      </w:r>
      <w:bookmarkEnd w:id="28"/>
    </w:p>
    <w:p w14:paraId="65D16384" w14:textId="7B26A782" w:rsidR="006D75CC" w:rsidRDefault="006D75CC" w:rsidP="00402B8C">
      <w:pPr>
        <w:pStyle w:val="1e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color w:val="auto"/>
        </w:rPr>
        <w:t>神经网络知识</w:t>
      </w:r>
      <w:r w:rsidR="006E7AC7">
        <w:rPr>
          <w:rStyle w:val="affff0"/>
          <w:rFonts w:hint="eastAsia"/>
          <w:i w:val="0"/>
          <w:iCs w:val="0"/>
          <w:color w:val="auto"/>
        </w:rPr>
        <w:t>，</w:t>
      </w:r>
      <w:proofErr w:type="spellStart"/>
      <w:r w:rsidR="00E95893">
        <w:rPr>
          <w:rStyle w:val="affff0"/>
          <w:rFonts w:hint="eastAsia"/>
          <w:i w:val="0"/>
          <w:iCs w:val="0"/>
          <w:color w:val="auto"/>
        </w:rPr>
        <w:t>MindSpore</w:t>
      </w:r>
      <w:proofErr w:type="spellEnd"/>
      <w:r w:rsidR="00E95893">
        <w:rPr>
          <w:rStyle w:val="affff0"/>
          <w:rFonts w:hint="eastAsia"/>
          <w:i w:val="0"/>
          <w:iCs w:val="0"/>
          <w:color w:val="auto"/>
        </w:rPr>
        <w:t>基础</w:t>
      </w:r>
      <w:r w:rsidR="00DE70C4">
        <w:rPr>
          <w:rStyle w:val="affff0"/>
          <w:rFonts w:hint="eastAsia"/>
          <w:i w:val="0"/>
          <w:iCs w:val="0"/>
          <w:color w:val="auto"/>
        </w:rPr>
        <w:t>知识，</w:t>
      </w:r>
      <w:proofErr w:type="spellStart"/>
      <w:r w:rsidR="00334509">
        <w:rPr>
          <w:rStyle w:val="affff0"/>
          <w:rFonts w:hint="eastAsia"/>
          <w:i w:val="0"/>
          <w:iCs w:val="0"/>
          <w:color w:val="auto"/>
        </w:rPr>
        <w:t>MindSpore</w:t>
      </w:r>
      <w:proofErr w:type="spellEnd"/>
      <w:r w:rsidR="00E95893">
        <w:rPr>
          <w:rStyle w:val="affff0"/>
          <w:rFonts w:hint="eastAsia"/>
          <w:i w:val="0"/>
          <w:iCs w:val="0"/>
          <w:color w:val="auto"/>
        </w:rPr>
        <w:t>进阶知识，</w:t>
      </w:r>
      <w:r w:rsidR="00B059C5">
        <w:rPr>
          <w:rStyle w:val="affff0"/>
          <w:rFonts w:hint="eastAsia"/>
          <w:i w:val="0"/>
          <w:iCs w:val="0"/>
          <w:color w:val="auto"/>
        </w:rPr>
        <w:t>图像</w:t>
      </w:r>
      <w:r w:rsidR="00B7617F">
        <w:rPr>
          <w:rStyle w:val="affff0"/>
          <w:i w:val="0"/>
          <w:iCs w:val="0"/>
          <w:color w:val="auto"/>
        </w:rPr>
        <w:t>数据</w:t>
      </w:r>
      <w:r w:rsidR="004B5E07">
        <w:rPr>
          <w:rStyle w:val="affff0"/>
          <w:i w:val="0"/>
          <w:iCs w:val="0"/>
          <w:color w:val="auto"/>
        </w:rPr>
        <w:t>预</w:t>
      </w:r>
      <w:r w:rsidR="00B7617F">
        <w:rPr>
          <w:rStyle w:val="affff0"/>
          <w:i w:val="0"/>
          <w:iCs w:val="0"/>
          <w:color w:val="auto"/>
        </w:rPr>
        <w:t>处理</w:t>
      </w:r>
      <w:r w:rsidR="0018388E">
        <w:rPr>
          <w:rStyle w:val="affff0"/>
          <w:rFonts w:hint="eastAsia"/>
          <w:i w:val="0"/>
          <w:iCs w:val="0"/>
          <w:color w:val="auto"/>
        </w:rPr>
        <w:t>，</w:t>
      </w:r>
      <w:r w:rsidR="00846B4A">
        <w:rPr>
          <w:rStyle w:val="affff0"/>
          <w:rFonts w:hint="eastAsia"/>
          <w:i w:val="0"/>
          <w:iCs w:val="0"/>
          <w:color w:val="auto"/>
        </w:rPr>
        <w:t>LeNe</w:t>
      </w:r>
      <w:r w:rsidR="00846B4A">
        <w:rPr>
          <w:rStyle w:val="affff0"/>
          <w:i w:val="0"/>
          <w:iCs w:val="0"/>
          <w:color w:val="auto"/>
        </w:rPr>
        <w:t>t5</w:t>
      </w:r>
      <w:r w:rsidR="009F76F7">
        <w:rPr>
          <w:rStyle w:val="affff0"/>
          <w:i w:val="0"/>
          <w:iCs w:val="0"/>
          <w:color w:val="auto"/>
        </w:rPr>
        <w:t>卷积</w:t>
      </w:r>
      <w:r w:rsidR="00846B4A">
        <w:rPr>
          <w:rStyle w:val="affff0"/>
          <w:i w:val="0"/>
          <w:iCs w:val="0"/>
          <w:color w:val="auto"/>
        </w:rPr>
        <w:t>神经网络</w:t>
      </w:r>
      <w:r w:rsidR="000B4653">
        <w:rPr>
          <w:rStyle w:val="affff0"/>
          <w:rFonts w:hint="eastAsia"/>
          <w:i w:val="0"/>
          <w:iCs w:val="0"/>
          <w:color w:val="auto"/>
        </w:rPr>
        <w:t>，模型调优。</w:t>
      </w:r>
    </w:p>
    <w:p w14:paraId="1FFB829A" w14:textId="789122DB" w:rsidR="006D75CC" w:rsidRDefault="00215B8C" w:rsidP="00215B8C">
      <w:pPr>
        <w:pStyle w:val="3"/>
        <w:rPr>
          <w:rStyle w:val="affff0"/>
          <w:i w:val="0"/>
          <w:iCs w:val="0"/>
          <w:color w:val="auto"/>
        </w:rPr>
      </w:pPr>
      <w:bookmarkStart w:id="29" w:name="_Toc112870224"/>
      <w:r>
        <w:rPr>
          <w:rStyle w:val="affff0"/>
          <w:rFonts w:hint="eastAsia"/>
          <w:i w:val="0"/>
          <w:iCs w:val="0"/>
          <w:color w:val="auto"/>
        </w:rPr>
        <w:t>实验设计</w:t>
      </w:r>
      <w:bookmarkEnd w:id="29"/>
    </w:p>
    <w:p w14:paraId="21FDB19E" w14:textId="29E9A6A8" w:rsidR="000F453E" w:rsidRDefault="0029570E" w:rsidP="00402B8C">
      <w:pPr>
        <w:pStyle w:val="1e"/>
        <w:rPr>
          <w:rStyle w:val="affff0"/>
          <w:i w:val="0"/>
          <w:iCs w:val="0"/>
          <w:color w:val="auto"/>
        </w:rPr>
      </w:pPr>
      <w:r>
        <w:rPr>
          <w:shd w:val="clear" w:color="auto" w:fill="FFFFFF"/>
        </w:rPr>
        <w:t>新增数据展示、模型优化、模型重训练预评估</w:t>
      </w:r>
      <w:r>
        <w:rPr>
          <w:rFonts w:hint="eastAsia"/>
          <w:shd w:val="clear" w:color="auto" w:fill="FFFFFF"/>
        </w:rPr>
        <w:t>：</w:t>
      </w:r>
    </w:p>
    <w:p w14:paraId="356CF081" w14:textId="7C41D2EC" w:rsidR="0048790A" w:rsidRDefault="00AC5B53" w:rsidP="00392827">
      <w:pPr>
        <w:pStyle w:val="1e"/>
        <w:jc w:val="center"/>
        <w:rPr>
          <w:rStyle w:val="affff0"/>
          <w:i w:val="0"/>
          <w:iCs w:val="0"/>
          <w:color w:val="auto"/>
        </w:rPr>
      </w:pPr>
      <w:r>
        <w:rPr>
          <w:rStyle w:val="affff0"/>
          <w:i w:val="0"/>
          <w:iCs w:val="0"/>
          <w:noProof/>
          <w:color w:val="auto"/>
        </w:rPr>
        <w:drawing>
          <wp:inline distT="0" distB="0" distL="0" distR="0" wp14:anchorId="266CBA78" wp14:editId="5AEB1872">
            <wp:extent cx="3238500" cy="2216150"/>
            <wp:effectExtent l="19050" t="19050" r="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22161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445950F" w14:textId="72387507" w:rsidR="00AB7137" w:rsidRDefault="00AB7137" w:rsidP="00AB7137">
      <w:pPr>
        <w:pStyle w:val="9"/>
        <w:rPr>
          <w:rStyle w:val="affff0"/>
          <w:i w:val="0"/>
          <w:iCs w:val="0"/>
          <w:color w:val="auto"/>
        </w:rPr>
      </w:pPr>
      <w:r>
        <w:rPr>
          <w:rStyle w:val="affff0"/>
          <w:rFonts w:hint="eastAsia"/>
          <w:i w:val="0"/>
          <w:iCs w:val="0"/>
          <w:color w:val="auto"/>
        </w:rPr>
        <w:t>实验步骤</w:t>
      </w:r>
    </w:p>
    <w:p w14:paraId="2867529B" w14:textId="02F8255E" w:rsidR="00DC6966" w:rsidRPr="009D4127" w:rsidRDefault="00DC6966" w:rsidP="00382C74">
      <w:pPr>
        <w:pStyle w:val="2"/>
      </w:pPr>
      <w:bookmarkStart w:id="30" w:name="_Toc466755577"/>
      <w:bookmarkStart w:id="31" w:name="_Toc112870225"/>
      <w:r w:rsidRPr="009D4127">
        <w:t>实验</w:t>
      </w:r>
      <w:bookmarkEnd w:id="30"/>
      <w:r w:rsidR="0073300C">
        <w:t>过程</w:t>
      </w:r>
      <w:bookmarkEnd w:id="31"/>
    </w:p>
    <w:p w14:paraId="1ED8CAAB" w14:textId="581DDCB4" w:rsidR="00DC6966" w:rsidRPr="009D4127" w:rsidRDefault="0010008F" w:rsidP="00382C74">
      <w:pPr>
        <w:pStyle w:val="3"/>
        <w:rPr>
          <w:color w:val="FF0000"/>
        </w:rPr>
      </w:pPr>
      <w:bookmarkStart w:id="32" w:name="_Toc112870226"/>
      <w:r>
        <w:rPr>
          <w:rStyle w:val="affff0"/>
          <w:i w:val="0"/>
          <w:iCs w:val="0"/>
          <w:color w:val="auto"/>
        </w:rPr>
        <w:t>环境</w:t>
      </w:r>
      <w:r w:rsidR="00402B8C">
        <w:rPr>
          <w:rStyle w:val="affff0"/>
          <w:rFonts w:hint="eastAsia"/>
          <w:i w:val="0"/>
          <w:iCs w:val="0"/>
          <w:color w:val="auto"/>
        </w:rPr>
        <w:t>和数据</w:t>
      </w:r>
      <w:r w:rsidR="00025338">
        <w:rPr>
          <w:rStyle w:val="affff0"/>
          <w:i w:val="0"/>
          <w:iCs w:val="0"/>
          <w:color w:val="auto"/>
        </w:rPr>
        <w:t>准备</w:t>
      </w:r>
      <w:bookmarkEnd w:id="32"/>
    </w:p>
    <w:p w14:paraId="40051462" w14:textId="7D3F0180" w:rsidR="00402B8C" w:rsidRDefault="00402B8C" w:rsidP="00402B8C">
      <w:pPr>
        <w:pStyle w:val="30"/>
      </w:pPr>
      <w:r>
        <w:rPr>
          <w:rFonts w:hint="eastAsia"/>
        </w:rPr>
        <w:t>获取数据集</w:t>
      </w:r>
    </w:p>
    <w:p w14:paraId="0C59A013" w14:textId="0CA8BA70" w:rsidR="006959FD" w:rsidRDefault="006959FD" w:rsidP="00402B8C">
      <w:pPr>
        <w:pStyle w:val="1e"/>
      </w:pPr>
      <w:r>
        <w:rPr>
          <w:rFonts w:hint="eastAsia"/>
        </w:rPr>
        <w:t>从官网（</w:t>
      </w:r>
      <w:hyperlink r:id="rId16" w:history="1">
        <w:r w:rsidRPr="004062F5">
          <w:rPr>
            <w:rStyle w:val="af"/>
          </w:rPr>
          <w:t>https://www.cs.toronto.edu/~kriz/cifar.html</w:t>
        </w:r>
      </w:hyperlink>
      <w:r>
        <w:rPr>
          <w:rFonts w:hint="eastAsia"/>
        </w:rPr>
        <w:t>）下载数据：</w:t>
      </w:r>
    </w:p>
    <w:p w14:paraId="38CC7DC7" w14:textId="636AAD54" w:rsidR="006959FD" w:rsidRDefault="006959FD" w:rsidP="00402B8C">
      <w:pPr>
        <w:pStyle w:val="1e"/>
      </w:pPr>
      <w:r>
        <w:rPr>
          <w:noProof/>
        </w:rPr>
        <w:lastRenderedPageBreak/>
        <w:drawing>
          <wp:inline distT="0" distB="0" distL="0" distR="0" wp14:anchorId="6508D1E0" wp14:editId="728967F5">
            <wp:extent cx="5040000" cy="1053704"/>
            <wp:effectExtent l="19050" t="19050" r="8255" b="0"/>
            <wp:docPr id="1" name="图片 1" descr="图形用户界面, 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表格&#10;&#10;描述已自动生成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05370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57B93" w14:textId="77777777" w:rsidR="00392827" w:rsidRDefault="00402B8C" w:rsidP="00402B8C">
      <w:pPr>
        <w:pStyle w:val="1e"/>
      </w:pPr>
      <w:r>
        <w:rPr>
          <w:rFonts w:hint="eastAsia"/>
        </w:rPr>
        <w:t>下载后</w:t>
      </w:r>
      <w:r w:rsidR="00FD7CFB">
        <w:rPr>
          <w:rFonts w:hint="eastAsia"/>
        </w:rPr>
        <w:t>解压至工作</w:t>
      </w:r>
      <w:r>
        <w:rPr>
          <w:rFonts w:hint="eastAsia"/>
        </w:rPr>
        <w:t>环境目录</w:t>
      </w:r>
      <w:r w:rsidR="008F3A05">
        <w:rPr>
          <w:rFonts w:hint="eastAsia"/>
        </w:rPr>
        <w:t>；</w:t>
      </w:r>
    </w:p>
    <w:p w14:paraId="6E0FEBBC" w14:textId="0F1EF261" w:rsidR="006959FD" w:rsidRDefault="008F3A05" w:rsidP="00402B8C">
      <w:pPr>
        <w:pStyle w:val="1e"/>
      </w:pPr>
      <w:r>
        <w:rPr>
          <w:rFonts w:hint="eastAsia"/>
        </w:rPr>
        <w:t>由于训练和测试数据放在一起，因此需</w:t>
      </w:r>
      <w:r w:rsidR="004904D3">
        <w:rPr>
          <w:rFonts w:hint="eastAsia"/>
        </w:rPr>
        <w:t>另</w:t>
      </w:r>
      <w:r>
        <w:rPr>
          <w:rFonts w:hint="eastAsia"/>
        </w:rPr>
        <w:t>建一个文件夹</w:t>
      </w:r>
      <w:r w:rsidR="004904D3">
        <w:rPr>
          <w:rFonts w:hint="eastAsia"/>
        </w:rPr>
        <w:t>如“</w:t>
      </w:r>
      <w:r w:rsidR="004904D3" w:rsidRPr="00392827">
        <w:t>cifar-10-verify-bin</w:t>
      </w:r>
      <w:r w:rsidR="004904D3">
        <w:rPr>
          <w:rFonts w:hint="eastAsia"/>
        </w:rPr>
        <w:t>”</w:t>
      </w:r>
      <w:r>
        <w:rPr>
          <w:rFonts w:hint="eastAsia"/>
        </w:rPr>
        <w:t>，将原始解压缩后“</w:t>
      </w:r>
      <w:r w:rsidRPr="008F3A05">
        <w:t>cifar-10-batches-bin</w:t>
      </w:r>
      <w:r>
        <w:rPr>
          <w:rFonts w:hint="eastAsia"/>
        </w:rPr>
        <w:t>”文件夹下的“</w:t>
      </w:r>
      <w:proofErr w:type="spellStart"/>
      <w:r w:rsidR="00601FFA" w:rsidRPr="00601FFA">
        <w:t>test_batch.bin</w:t>
      </w:r>
      <w:proofErr w:type="spellEnd"/>
      <w:r>
        <w:rPr>
          <w:rFonts w:hint="eastAsia"/>
        </w:rPr>
        <w:t>”</w:t>
      </w:r>
      <w:r w:rsidR="00392827">
        <w:rPr>
          <w:rFonts w:hint="eastAsia"/>
        </w:rPr>
        <w:t>文件转移放入。</w:t>
      </w:r>
    </w:p>
    <w:p w14:paraId="70DA81BA" w14:textId="77777777" w:rsidR="00402B8C" w:rsidRDefault="00711006" w:rsidP="00402B8C">
      <w:pPr>
        <w:pStyle w:val="1e"/>
      </w:pPr>
      <w:r>
        <w:rPr>
          <w:rFonts w:hint="eastAsia"/>
        </w:rPr>
        <w:t>注意：</w:t>
      </w:r>
    </w:p>
    <w:p w14:paraId="4058CF72" w14:textId="077D92AB" w:rsidR="00FD7122" w:rsidRDefault="00711006" w:rsidP="00402B8C">
      <w:pPr>
        <w:pStyle w:val="ItemStep"/>
        <w:numPr>
          <w:ilvl w:val="6"/>
          <w:numId w:val="17"/>
        </w:numPr>
      </w:pPr>
      <w:proofErr w:type="gramStart"/>
      <w:r>
        <w:rPr>
          <w:rFonts w:hint="eastAsia"/>
        </w:rPr>
        <w:t>请确保</w:t>
      </w:r>
      <w:proofErr w:type="gramEnd"/>
      <w:r>
        <w:rPr>
          <w:rFonts w:hint="eastAsia"/>
        </w:rPr>
        <w:t>存储路径只有英文，否则可能报错</w:t>
      </w:r>
      <w:r w:rsidR="00FD7122">
        <w:rPr>
          <w:rFonts w:hint="eastAsia"/>
        </w:rPr>
        <w:t>；</w:t>
      </w:r>
    </w:p>
    <w:p w14:paraId="6252DD6D" w14:textId="4A8397A5" w:rsidR="00711006" w:rsidRPr="00711006" w:rsidRDefault="00FD7122" w:rsidP="00402B8C">
      <w:pPr>
        <w:pStyle w:val="ItemStep"/>
        <w:numPr>
          <w:ilvl w:val="6"/>
          <w:numId w:val="17"/>
        </w:numPr>
      </w:pPr>
      <w:r w:rsidRPr="00FD7122">
        <w:rPr>
          <w:rFonts w:hint="eastAsia"/>
        </w:rPr>
        <w:t>第二次</w:t>
      </w:r>
      <w:proofErr w:type="gramStart"/>
      <w:r w:rsidRPr="00FD7122">
        <w:rPr>
          <w:rFonts w:hint="eastAsia"/>
        </w:rPr>
        <w:t>运行请</w:t>
      </w:r>
      <w:proofErr w:type="gramEnd"/>
      <w:r w:rsidRPr="00FD7122">
        <w:rPr>
          <w:rFonts w:hint="eastAsia"/>
        </w:rPr>
        <w:t>先清空</w:t>
      </w:r>
      <w:r w:rsidR="008F3A05">
        <w:rPr>
          <w:rFonts w:hint="eastAsia"/>
        </w:rPr>
        <w:t>保存模型的</w:t>
      </w:r>
      <w:r w:rsidRPr="00FD7122">
        <w:t>results</w:t>
      </w:r>
      <w:r w:rsidRPr="00FD7122">
        <w:t>文件夹，否则可能报错。</w:t>
      </w:r>
    </w:p>
    <w:p w14:paraId="52F8CB8F" w14:textId="27D07CEA" w:rsidR="00402B8C" w:rsidRDefault="00402B8C" w:rsidP="00402B8C">
      <w:pPr>
        <w:pStyle w:val="30"/>
      </w:pPr>
      <w:r>
        <w:rPr>
          <w:rFonts w:hint="eastAsia"/>
        </w:rPr>
        <w:t>安装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环境</w:t>
      </w:r>
    </w:p>
    <w:p w14:paraId="0454DFFF" w14:textId="0D920FD6" w:rsidR="00402B8C" w:rsidRDefault="00402B8C" w:rsidP="00AB7137">
      <w:pPr>
        <w:pStyle w:val="1e"/>
      </w:pPr>
      <w:r>
        <w:rPr>
          <w:rFonts w:hint="eastAsia"/>
        </w:rPr>
        <w:t>请参考《</w:t>
      </w:r>
      <w:proofErr w:type="spellStart"/>
      <w:r>
        <w:rPr>
          <w:rFonts w:hint="eastAsia"/>
        </w:rPr>
        <w:t>MindSpore</w:t>
      </w:r>
      <w:proofErr w:type="spellEnd"/>
      <w:r>
        <w:rPr>
          <w:rFonts w:hint="eastAsia"/>
        </w:rPr>
        <w:t>环境搭建手册》</w:t>
      </w:r>
      <w:r w:rsidR="0057434C">
        <w:rPr>
          <w:rFonts w:hint="eastAsia"/>
        </w:rPr>
        <w:t>或</w:t>
      </w:r>
      <w:r w:rsidR="00AB7137">
        <w:rPr>
          <w:rFonts w:hint="eastAsia"/>
        </w:rPr>
        <w:t>官网（</w:t>
      </w:r>
      <w:hyperlink r:id="rId18" w:history="1">
        <w:r w:rsidR="00AB7137" w:rsidRPr="00CC46B2">
          <w:rPr>
            <w:rStyle w:val="af"/>
          </w:rPr>
          <w:t>https://www.mindspore.cn/install</w:t>
        </w:r>
      </w:hyperlink>
      <w:r w:rsidR="00AB7137">
        <w:rPr>
          <w:rFonts w:hint="eastAsia"/>
        </w:rPr>
        <w:t>）</w:t>
      </w:r>
      <w:r>
        <w:rPr>
          <w:rFonts w:hint="eastAsia"/>
        </w:rPr>
        <w:t>在</w:t>
      </w:r>
      <w:r w:rsidR="00AB7137">
        <w:rPr>
          <w:rFonts w:hint="eastAsia"/>
        </w:rPr>
        <w:t>PC</w:t>
      </w:r>
      <w:r>
        <w:rPr>
          <w:rFonts w:hint="eastAsia"/>
        </w:rPr>
        <w:t>本地搭建</w:t>
      </w:r>
      <w:proofErr w:type="spellStart"/>
      <w:r>
        <w:rPr>
          <w:rFonts w:hint="eastAsia"/>
        </w:rPr>
        <w:t>MindSpore</w:t>
      </w:r>
      <w:proofErr w:type="spellEnd"/>
      <w:r>
        <w:t xml:space="preserve"> </w:t>
      </w:r>
      <w:r>
        <w:rPr>
          <w:rFonts w:hint="eastAsia"/>
        </w:rPr>
        <w:t>r</w:t>
      </w:r>
      <w:r>
        <w:t>1.</w:t>
      </w:r>
      <w:r w:rsidR="006202A0">
        <w:t>7</w:t>
      </w:r>
      <w:r>
        <w:rPr>
          <w:rFonts w:hint="eastAsia"/>
        </w:rPr>
        <w:t>环境。</w:t>
      </w:r>
    </w:p>
    <w:p w14:paraId="4F3FA6F2" w14:textId="7529784B" w:rsidR="001F3E30" w:rsidRPr="001F3E30" w:rsidRDefault="00BA29C0" w:rsidP="00402B8C">
      <w:pPr>
        <w:pStyle w:val="1e"/>
      </w:pPr>
      <w:proofErr w:type="spellStart"/>
      <w:r>
        <w:t>MindSpore</w:t>
      </w:r>
      <w:proofErr w:type="spellEnd"/>
      <w:r w:rsidR="001F3E30" w:rsidRPr="001F3E30">
        <w:t>模块主要用于本次实验卷积神经网络的构建，包括很多子模块。</w:t>
      </w:r>
    </w:p>
    <w:p w14:paraId="162E829B" w14:textId="77777777" w:rsidR="00AE6A13" w:rsidRPr="00AE6A13" w:rsidRDefault="00AE6A13" w:rsidP="00AE6A13">
      <w:pPr>
        <w:pStyle w:val="49"/>
        <w:rPr>
          <w:kern w:val="0"/>
          <w:szCs w:val="20"/>
        </w:rPr>
      </w:pPr>
      <w:proofErr w:type="spellStart"/>
      <w:r w:rsidRPr="00AE6A13">
        <w:rPr>
          <w:kern w:val="0"/>
          <w:szCs w:val="20"/>
        </w:rPr>
        <w:t>mindspore.dataset</w:t>
      </w:r>
      <w:proofErr w:type="spellEnd"/>
      <w:r w:rsidRPr="00AE6A13">
        <w:rPr>
          <w:kern w:val="0"/>
          <w:szCs w:val="20"/>
        </w:rPr>
        <w:t>：包括</w:t>
      </w:r>
      <w:r w:rsidRPr="00AE6A13">
        <w:rPr>
          <w:kern w:val="0"/>
          <w:szCs w:val="20"/>
        </w:rPr>
        <w:t>CIFAR-10</w:t>
      </w:r>
      <w:r w:rsidRPr="00AE6A13">
        <w:rPr>
          <w:kern w:val="0"/>
          <w:szCs w:val="20"/>
        </w:rPr>
        <w:t>数据集的载入与处理，也可以自定义数据集。</w:t>
      </w:r>
    </w:p>
    <w:p w14:paraId="11551EA5" w14:textId="77777777" w:rsidR="00AE6A13" w:rsidRPr="00AE6A13" w:rsidRDefault="00AE6A13" w:rsidP="00AE6A13">
      <w:pPr>
        <w:pStyle w:val="49"/>
        <w:rPr>
          <w:kern w:val="0"/>
          <w:szCs w:val="20"/>
        </w:rPr>
      </w:pPr>
      <w:proofErr w:type="spellStart"/>
      <w:r w:rsidRPr="00AE6A13">
        <w:rPr>
          <w:kern w:val="0"/>
          <w:szCs w:val="20"/>
        </w:rPr>
        <w:t>mindspore.common</w:t>
      </w:r>
      <w:proofErr w:type="spellEnd"/>
      <w:r w:rsidRPr="00AE6A13">
        <w:rPr>
          <w:kern w:val="0"/>
          <w:szCs w:val="20"/>
        </w:rPr>
        <w:t>：包中会有诸如</w:t>
      </w:r>
      <w:r w:rsidRPr="00AE6A13">
        <w:rPr>
          <w:kern w:val="0"/>
          <w:szCs w:val="20"/>
        </w:rPr>
        <w:t>type</w:t>
      </w:r>
      <w:r w:rsidRPr="00AE6A13">
        <w:rPr>
          <w:kern w:val="0"/>
          <w:szCs w:val="20"/>
        </w:rPr>
        <w:t>形态转变、权重初始化等的常规工具。</w:t>
      </w:r>
    </w:p>
    <w:p w14:paraId="09856B79" w14:textId="77777777" w:rsidR="00AE6A13" w:rsidRPr="00AE6A13" w:rsidRDefault="00AE6A13" w:rsidP="00AE6A13">
      <w:pPr>
        <w:pStyle w:val="49"/>
        <w:rPr>
          <w:kern w:val="0"/>
          <w:szCs w:val="20"/>
        </w:rPr>
      </w:pPr>
      <w:proofErr w:type="spellStart"/>
      <w:r w:rsidRPr="00AE6A13">
        <w:rPr>
          <w:kern w:val="0"/>
          <w:szCs w:val="20"/>
        </w:rPr>
        <w:t>mindspore.nn</w:t>
      </w:r>
      <w:proofErr w:type="spellEnd"/>
      <w:r w:rsidRPr="00AE6A13">
        <w:rPr>
          <w:kern w:val="0"/>
          <w:szCs w:val="20"/>
        </w:rPr>
        <w:t>：主要包括网络可能涉及到的各类网络层，诸如卷积层、池化层、全连接层，也包括损失函数，激活函数等。</w:t>
      </w:r>
    </w:p>
    <w:p w14:paraId="5E78B807" w14:textId="77777777" w:rsidR="00AE6A13" w:rsidRPr="00AE6A13" w:rsidRDefault="00AE6A13" w:rsidP="00AE6A13">
      <w:pPr>
        <w:pStyle w:val="49"/>
        <w:rPr>
          <w:kern w:val="0"/>
          <w:szCs w:val="20"/>
        </w:rPr>
      </w:pPr>
      <w:proofErr w:type="spellStart"/>
      <w:r w:rsidRPr="00AE6A13">
        <w:rPr>
          <w:kern w:val="0"/>
          <w:szCs w:val="20"/>
        </w:rPr>
        <w:t>mindspore.train.callback</w:t>
      </w:r>
      <w:proofErr w:type="spellEnd"/>
      <w:r w:rsidRPr="00AE6A13">
        <w:rPr>
          <w:kern w:val="0"/>
          <w:szCs w:val="20"/>
        </w:rPr>
        <w:t>：涉及到各</w:t>
      </w:r>
      <w:proofErr w:type="gramStart"/>
      <w:r w:rsidRPr="00AE6A13">
        <w:rPr>
          <w:kern w:val="0"/>
          <w:szCs w:val="20"/>
        </w:rPr>
        <w:t>类回调函</w:t>
      </w:r>
      <w:proofErr w:type="gramEnd"/>
      <w:r w:rsidRPr="00AE6A13">
        <w:rPr>
          <w:kern w:val="0"/>
          <w:szCs w:val="20"/>
        </w:rPr>
        <w:t>数，如</w:t>
      </w:r>
      <w:r w:rsidRPr="00AE6A13">
        <w:rPr>
          <w:kern w:val="0"/>
          <w:szCs w:val="20"/>
        </w:rPr>
        <w:t>checkpoint</w:t>
      </w:r>
      <w:r w:rsidRPr="00AE6A13">
        <w:rPr>
          <w:kern w:val="0"/>
          <w:szCs w:val="20"/>
        </w:rPr>
        <w:t>，</w:t>
      </w:r>
      <w:proofErr w:type="spellStart"/>
      <w:r w:rsidRPr="00AE6A13">
        <w:rPr>
          <w:kern w:val="0"/>
          <w:szCs w:val="20"/>
        </w:rPr>
        <w:t>lossMonitor</w:t>
      </w:r>
      <w:proofErr w:type="spellEnd"/>
      <w:r w:rsidRPr="00AE6A13">
        <w:rPr>
          <w:kern w:val="0"/>
          <w:szCs w:val="20"/>
        </w:rPr>
        <w:t>等，也可以自定义</w:t>
      </w:r>
      <w:r w:rsidRPr="00AE6A13">
        <w:rPr>
          <w:kern w:val="0"/>
          <w:szCs w:val="20"/>
        </w:rPr>
        <w:t>Callback</w:t>
      </w:r>
      <w:r w:rsidRPr="00AE6A13">
        <w:rPr>
          <w:kern w:val="0"/>
          <w:szCs w:val="20"/>
        </w:rPr>
        <w:t>。</w:t>
      </w:r>
    </w:p>
    <w:p w14:paraId="5838D1CA" w14:textId="19F565DA" w:rsidR="00AE6A13" w:rsidRPr="00AE6A13" w:rsidRDefault="00AE6A13" w:rsidP="00AE6A13">
      <w:pPr>
        <w:pStyle w:val="49"/>
        <w:rPr>
          <w:kern w:val="0"/>
          <w:szCs w:val="20"/>
        </w:rPr>
      </w:pPr>
      <w:r w:rsidRPr="00AE6A13">
        <w:rPr>
          <w:kern w:val="0"/>
          <w:szCs w:val="20"/>
        </w:rPr>
        <w:t>context</w:t>
      </w:r>
      <w:r w:rsidRPr="00AE6A13">
        <w:rPr>
          <w:kern w:val="0"/>
          <w:szCs w:val="20"/>
        </w:rPr>
        <w:t>：设定</w:t>
      </w:r>
      <w:proofErr w:type="spellStart"/>
      <w:r w:rsidRPr="00AE6A13">
        <w:rPr>
          <w:kern w:val="0"/>
          <w:szCs w:val="20"/>
        </w:rPr>
        <w:t>mindspore</w:t>
      </w:r>
      <w:proofErr w:type="spellEnd"/>
      <w:r w:rsidRPr="00AE6A13">
        <w:rPr>
          <w:kern w:val="0"/>
          <w:szCs w:val="20"/>
        </w:rPr>
        <w:t>的运行环境与运行设备</w:t>
      </w:r>
      <w:r w:rsidR="0097378C">
        <w:rPr>
          <w:rFonts w:hint="eastAsia"/>
          <w:kern w:val="0"/>
          <w:szCs w:val="20"/>
        </w:rPr>
        <w:t>。</w:t>
      </w:r>
    </w:p>
    <w:p w14:paraId="16D505C8" w14:textId="77777777" w:rsidR="00AE6A13" w:rsidRPr="00AE6A13" w:rsidRDefault="00AE6A13" w:rsidP="00AE6A13">
      <w:pPr>
        <w:pStyle w:val="49"/>
        <w:rPr>
          <w:kern w:val="0"/>
          <w:szCs w:val="20"/>
        </w:rPr>
      </w:pPr>
      <w:r w:rsidRPr="00AE6A13">
        <w:rPr>
          <w:kern w:val="0"/>
          <w:szCs w:val="20"/>
        </w:rPr>
        <w:t>Model</w:t>
      </w:r>
      <w:r w:rsidRPr="00AE6A13">
        <w:rPr>
          <w:kern w:val="0"/>
          <w:szCs w:val="20"/>
        </w:rPr>
        <w:t>：承载网络结构，并能够调用优化器、损失函数、评价指标。</w:t>
      </w:r>
    </w:p>
    <w:p w14:paraId="054B8381" w14:textId="075001FE" w:rsidR="00AE6A13" w:rsidRPr="00AE6A13" w:rsidRDefault="00AE6A13" w:rsidP="00AE6A13">
      <w:pPr>
        <w:pStyle w:val="49"/>
        <w:rPr>
          <w:kern w:val="0"/>
          <w:szCs w:val="20"/>
        </w:rPr>
      </w:pPr>
      <w:proofErr w:type="spellStart"/>
      <w:r w:rsidRPr="00AE6A13">
        <w:rPr>
          <w:kern w:val="0"/>
          <w:szCs w:val="20"/>
        </w:rPr>
        <w:t>save_checkpoint</w:t>
      </w:r>
      <w:proofErr w:type="spellEnd"/>
      <w:r w:rsidRPr="00AE6A13">
        <w:rPr>
          <w:kern w:val="0"/>
          <w:szCs w:val="20"/>
        </w:rPr>
        <w:t xml:space="preserve">, </w:t>
      </w:r>
      <w:proofErr w:type="spellStart"/>
      <w:r w:rsidRPr="00AE6A13">
        <w:rPr>
          <w:kern w:val="0"/>
          <w:szCs w:val="20"/>
        </w:rPr>
        <w:t>load_checkpoint</w:t>
      </w:r>
      <w:proofErr w:type="spellEnd"/>
      <w:r w:rsidRPr="00AE6A13">
        <w:rPr>
          <w:kern w:val="0"/>
          <w:szCs w:val="20"/>
        </w:rPr>
        <w:t>：保存与读取最佳网络参数</w:t>
      </w:r>
      <w:r w:rsidR="0097378C">
        <w:rPr>
          <w:rFonts w:hint="eastAsia"/>
          <w:kern w:val="0"/>
          <w:szCs w:val="20"/>
        </w:rPr>
        <w:t>。</w:t>
      </w:r>
    </w:p>
    <w:p w14:paraId="3EBAFD66" w14:textId="16DB50F9" w:rsidR="00B40F89" w:rsidRDefault="00FB749B" w:rsidP="00B40F89">
      <w:pPr>
        <w:pStyle w:val="30"/>
      </w:pPr>
      <w:r>
        <w:t>Python</w:t>
      </w:r>
      <w:r w:rsidR="00B40F89">
        <w:t>环境导入</w:t>
      </w:r>
    </w:p>
    <w:p w14:paraId="14995BFC" w14:textId="0738288B" w:rsidR="00C656C9" w:rsidRPr="009D4127" w:rsidRDefault="00C656C9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2510D917" w14:textId="77777777" w:rsidR="00043766" w:rsidRDefault="00043766" w:rsidP="00043766">
      <w:pPr>
        <w:pStyle w:val="2f2"/>
      </w:pPr>
      <w:r>
        <w:t xml:space="preserve">import </w:t>
      </w:r>
      <w:proofErr w:type="spellStart"/>
      <w:r>
        <w:t>mindspore</w:t>
      </w:r>
      <w:proofErr w:type="spellEnd"/>
    </w:p>
    <w:p w14:paraId="12651536" w14:textId="77777777" w:rsidR="00043766" w:rsidRDefault="00043766" w:rsidP="00043766">
      <w:pPr>
        <w:pStyle w:val="2f2"/>
      </w:pPr>
    </w:p>
    <w:p w14:paraId="4AEB6187" w14:textId="77777777" w:rsidR="00043766" w:rsidRDefault="00043766" w:rsidP="00043766">
      <w:pPr>
        <w:pStyle w:val="2f2"/>
      </w:pPr>
      <w:r>
        <w:t xml:space="preserve"># </w:t>
      </w:r>
      <w:proofErr w:type="spellStart"/>
      <w:proofErr w:type="gramStart"/>
      <w:r>
        <w:t>mindspore.dataset</w:t>
      </w:r>
      <w:proofErr w:type="spellEnd"/>
      <w:proofErr w:type="gramEnd"/>
    </w:p>
    <w:p w14:paraId="430958A0" w14:textId="77777777" w:rsidR="00043766" w:rsidRDefault="00043766" w:rsidP="00043766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spellEnd"/>
      <w:proofErr w:type="gramEnd"/>
      <w:r>
        <w:t xml:space="preserve"> as ds # </w:t>
      </w:r>
      <w:proofErr w:type="spellStart"/>
      <w:r>
        <w:t>数据集的载入</w:t>
      </w:r>
      <w:proofErr w:type="spellEnd"/>
    </w:p>
    <w:p w14:paraId="5899D122" w14:textId="77777777" w:rsidR="00043766" w:rsidRDefault="00043766" w:rsidP="00043766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gramEnd"/>
      <w:r>
        <w:t>.transforms.c_transforms</w:t>
      </w:r>
      <w:proofErr w:type="spellEnd"/>
      <w:r>
        <w:t xml:space="preserve"> as C # </w:t>
      </w:r>
      <w:proofErr w:type="spellStart"/>
      <w:r>
        <w:t>常用转化算子</w:t>
      </w:r>
      <w:proofErr w:type="spellEnd"/>
    </w:p>
    <w:p w14:paraId="1FF8EB7B" w14:textId="77777777" w:rsidR="00043766" w:rsidRDefault="00043766" w:rsidP="00043766">
      <w:pPr>
        <w:pStyle w:val="2f2"/>
      </w:pPr>
      <w:r>
        <w:t xml:space="preserve">import </w:t>
      </w:r>
      <w:proofErr w:type="spellStart"/>
      <w:proofErr w:type="gramStart"/>
      <w:r>
        <w:t>mindspore.dataset</w:t>
      </w:r>
      <w:proofErr w:type="gramEnd"/>
      <w:r>
        <w:t>.vision.c_transforms</w:t>
      </w:r>
      <w:proofErr w:type="spellEnd"/>
      <w:r>
        <w:t xml:space="preserve"> as CV # </w:t>
      </w:r>
      <w:proofErr w:type="spellStart"/>
      <w:r>
        <w:t>图像转化算子</w:t>
      </w:r>
      <w:proofErr w:type="spellEnd"/>
    </w:p>
    <w:p w14:paraId="2B6E9744" w14:textId="77777777" w:rsidR="00043766" w:rsidRDefault="00043766" w:rsidP="00043766">
      <w:pPr>
        <w:pStyle w:val="2f2"/>
      </w:pPr>
    </w:p>
    <w:p w14:paraId="4CADCD6A" w14:textId="77777777" w:rsidR="00043766" w:rsidRDefault="00043766" w:rsidP="00043766">
      <w:pPr>
        <w:pStyle w:val="2f2"/>
      </w:pPr>
      <w:r>
        <w:t xml:space="preserve"># </w:t>
      </w:r>
      <w:proofErr w:type="spellStart"/>
      <w:proofErr w:type="gramStart"/>
      <w:r>
        <w:t>mindspore.common</w:t>
      </w:r>
      <w:proofErr w:type="spellEnd"/>
      <w:proofErr w:type="gramEnd"/>
    </w:p>
    <w:p w14:paraId="42AE40D0" w14:textId="77777777" w:rsidR="00043766" w:rsidRDefault="00043766" w:rsidP="00043766">
      <w:pPr>
        <w:pStyle w:val="2f2"/>
      </w:pPr>
      <w:r>
        <w:t xml:space="preserve">from </w:t>
      </w:r>
      <w:proofErr w:type="spellStart"/>
      <w:proofErr w:type="gramStart"/>
      <w:r>
        <w:t>mindspore.common</w:t>
      </w:r>
      <w:proofErr w:type="spellEnd"/>
      <w:proofErr w:type="gramEnd"/>
      <w:r>
        <w:t xml:space="preserve"> import </w:t>
      </w:r>
      <w:proofErr w:type="spellStart"/>
      <w:r>
        <w:t>dtype</w:t>
      </w:r>
      <w:proofErr w:type="spellEnd"/>
      <w:r>
        <w:t xml:space="preserve"> as </w:t>
      </w:r>
      <w:proofErr w:type="spellStart"/>
      <w:r>
        <w:t>mstype</w:t>
      </w:r>
      <w:proofErr w:type="spellEnd"/>
      <w:r>
        <w:t xml:space="preserve"> # </w:t>
      </w:r>
      <w:proofErr w:type="spellStart"/>
      <w:r>
        <w:t>数据形态转换</w:t>
      </w:r>
      <w:proofErr w:type="spellEnd"/>
    </w:p>
    <w:p w14:paraId="31F93538" w14:textId="77777777" w:rsidR="00043766" w:rsidRDefault="00043766" w:rsidP="00043766">
      <w:pPr>
        <w:pStyle w:val="2f2"/>
      </w:pPr>
      <w:r>
        <w:t xml:space="preserve">from </w:t>
      </w:r>
      <w:proofErr w:type="spellStart"/>
      <w:proofErr w:type="gramStart"/>
      <w:r>
        <w:t>mindspore.common</w:t>
      </w:r>
      <w:proofErr w:type="gramEnd"/>
      <w:r>
        <w:t>.initializer</w:t>
      </w:r>
      <w:proofErr w:type="spellEnd"/>
      <w:r>
        <w:t xml:space="preserve"> import Normal # </w:t>
      </w:r>
      <w:proofErr w:type="spellStart"/>
      <w:r>
        <w:t>参数初始化</w:t>
      </w:r>
      <w:proofErr w:type="spellEnd"/>
    </w:p>
    <w:p w14:paraId="407B6E06" w14:textId="77777777" w:rsidR="00043766" w:rsidRDefault="00043766" w:rsidP="00043766">
      <w:pPr>
        <w:pStyle w:val="2f2"/>
      </w:pPr>
    </w:p>
    <w:p w14:paraId="5A38BD5C" w14:textId="77777777" w:rsidR="00043766" w:rsidRDefault="00043766" w:rsidP="00043766">
      <w:pPr>
        <w:pStyle w:val="2f2"/>
      </w:pPr>
      <w:r>
        <w:lastRenderedPageBreak/>
        <w:t xml:space="preserve"># </w:t>
      </w:r>
      <w:proofErr w:type="spellStart"/>
      <w:proofErr w:type="gramStart"/>
      <w:r>
        <w:t>mindspore.nn</w:t>
      </w:r>
      <w:proofErr w:type="spellEnd"/>
      <w:proofErr w:type="gramEnd"/>
    </w:p>
    <w:p w14:paraId="4DC562D0" w14:textId="77777777" w:rsidR="00043766" w:rsidRDefault="00043766" w:rsidP="00043766">
      <w:pPr>
        <w:pStyle w:val="2f2"/>
      </w:pPr>
      <w:r>
        <w:t xml:space="preserve">import </w:t>
      </w:r>
      <w:proofErr w:type="spellStart"/>
      <w:proofErr w:type="gramStart"/>
      <w:r>
        <w:t>mindspore.nn</w:t>
      </w:r>
      <w:proofErr w:type="spellEnd"/>
      <w:proofErr w:type="gramEnd"/>
      <w:r>
        <w:t xml:space="preserve"> as </w:t>
      </w:r>
      <w:proofErr w:type="spellStart"/>
      <w:r>
        <w:t>nn</w:t>
      </w:r>
      <w:proofErr w:type="spellEnd"/>
      <w:r>
        <w:t xml:space="preserve"> # </w:t>
      </w:r>
      <w:proofErr w:type="spellStart"/>
      <w:r>
        <w:t>各类网络层都在</w:t>
      </w:r>
      <w:r>
        <w:t>nn</w:t>
      </w:r>
      <w:r>
        <w:t>里面</w:t>
      </w:r>
      <w:proofErr w:type="spellEnd"/>
    </w:p>
    <w:p w14:paraId="286CB116" w14:textId="77777777" w:rsidR="00043766" w:rsidRDefault="00043766" w:rsidP="00043766">
      <w:pPr>
        <w:pStyle w:val="2f2"/>
      </w:pPr>
      <w:r>
        <w:t xml:space="preserve">from </w:t>
      </w:r>
      <w:proofErr w:type="spellStart"/>
      <w:r>
        <w:t>mindspore.</w:t>
      </w:r>
      <w:proofErr w:type="gramStart"/>
      <w:r>
        <w:t>nn.metrics</w:t>
      </w:r>
      <w:proofErr w:type="spellEnd"/>
      <w:proofErr w:type="gramEnd"/>
      <w:r>
        <w:t xml:space="preserve"> import Accuracy, Loss # </w:t>
      </w:r>
      <w:proofErr w:type="spellStart"/>
      <w:r>
        <w:t>测试模型用</w:t>
      </w:r>
      <w:proofErr w:type="spellEnd"/>
    </w:p>
    <w:p w14:paraId="6CD26591" w14:textId="77777777" w:rsidR="00043766" w:rsidRDefault="00043766" w:rsidP="00043766">
      <w:pPr>
        <w:pStyle w:val="2f2"/>
      </w:pPr>
    </w:p>
    <w:p w14:paraId="5E8F5DF1" w14:textId="77777777" w:rsidR="00043766" w:rsidRDefault="00043766" w:rsidP="00043766">
      <w:pPr>
        <w:pStyle w:val="2f2"/>
      </w:pPr>
      <w:r>
        <w:t xml:space="preserve"># </w:t>
      </w:r>
      <w:proofErr w:type="spellStart"/>
      <w:proofErr w:type="gramStart"/>
      <w:r>
        <w:t>mindspore.train</w:t>
      </w:r>
      <w:proofErr w:type="gramEnd"/>
      <w:r>
        <w:t>.callback</w:t>
      </w:r>
      <w:proofErr w:type="spellEnd"/>
    </w:p>
    <w:p w14:paraId="3D13C08A" w14:textId="77777777" w:rsidR="00043766" w:rsidRDefault="00043766" w:rsidP="00043766">
      <w:pPr>
        <w:pStyle w:val="2f2"/>
      </w:pPr>
      <w:r>
        <w:t xml:space="preserve">from </w:t>
      </w:r>
      <w:proofErr w:type="spellStart"/>
      <w:proofErr w:type="gramStart"/>
      <w:r>
        <w:t>mindspore.train</w:t>
      </w:r>
      <w:proofErr w:type="gramEnd"/>
      <w:r>
        <w:t>.callback</w:t>
      </w:r>
      <w:proofErr w:type="spellEnd"/>
      <w:r>
        <w:t xml:space="preserve"> import </w:t>
      </w:r>
      <w:proofErr w:type="spellStart"/>
      <w:r>
        <w:t>ModelCheckpoint</w:t>
      </w:r>
      <w:proofErr w:type="spellEnd"/>
      <w:r>
        <w:t xml:space="preserve">, </w:t>
      </w:r>
      <w:proofErr w:type="spellStart"/>
      <w:r>
        <w:t>CheckpointConfig</w:t>
      </w:r>
      <w:proofErr w:type="spellEnd"/>
      <w:r>
        <w:t xml:space="preserve">, </w:t>
      </w:r>
      <w:proofErr w:type="spellStart"/>
      <w:r>
        <w:t>LossMonitor</w:t>
      </w:r>
      <w:proofErr w:type="spellEnd"/>
      <w:r>
        <w:t xml:space="preserve">, </w:t>
      </w:r>
      <w:proofErr w:type="spellStart"/>
      <w:r>
        <w:t>TimeMonitor</w:t>
      </w:r>
      <w:proofErr w:type="spellEnd"/>
      <w:r>
        <w:t xml:space="preserve">, Callback # </w:t>
      </w:r>
      <w:proofErr w:type="spellStart"/>
      <w:r>
        <w:t>回调函数</w:t>
      </w:r>
      <w:proofErr w:type="spellEnd"/>
    </w:p>
    <w:p w14:paraId="39CE4DBE" w14:textId="77777777" w:rsidR="00043766" w:rsidRDefault="00043766" w:rsidP="00043766">
      <w:pPr>
        <w:pStyle w:val="2f2"/>
      </w:pPr>
    </w:p>
    <w:p w14:paraId="3A89432C" w14:textId="77777777" w:rsidR="00043766" w:rsidRDefault="00043766" w:rsidP="00043766">
      <w:pPr>
        <w:pStyle w:val="2f2"/>
      </w:pPr>
    </w:p>
    <w:p w14:paraId="3EE2BDF6" w14:textId="77777777" w:rsidR="00043766" w:rsidRDefault="00043766" w:rsidP="00043766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Model # </w:t>
      </w:r>
      <w:proofErr w:type="spellStart"/>
      <w:r>
        <w:t>承载网络结构</w:t>
      </w:r>
      <w:proofErr w:type="spellEnd"/>
    </w:p>
    <w:p w14:paraId="1B9E4B14" w14:textId="77777777" w:rsidR="00043766" w:rsidRDefault="00043766" w:rsidP="00043766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</w:t>
      </w:r>
      <w:proofErr w:type="spellStart"/>
      <w:r>
        <w:t>save_checkpoint</w:t>
      </w:r>
      <w:proofErr w:type="spellEnd"/>
      <w:r>
        <w:t xml:space="preserve">, </w:t>
      </w:r>
      <w:proofErr w:type="spellStart"/>
      <w:r>
        <w:t>load_checkpoint</w:t>
      </w:r>
      <w:proofErr w:type="spellEnd"/>
      <w:r>
        <w:t xml:space="preserve"> # </w:t>
      </w:r>
      <w:proofErr w:type="spellStart"/>
      <w:r>
        <w:t>保存与读取最佳参数</w:t>
      </w:r>
      <w:proofErr w:type="spellEnd"/>
    </w:p>
    <w:p w14:paraId="22B30766" w14:textId="77777777" w:rsidR="00043766" w:rsidRDefault="00043766" w:rsidP="00043766">
      <w:pPr>
        <w:pStyle w:val="2f2"/>
      </w:pPr>
      <w:r>
        <w:t xml:space="preserve">from </w:t>
      </w:r>
      <w:proofErr w:type="spellStart"/>
      <w:r>
        <w:t>mindspore</w:t>
      </w:r>
      <w:proofErr w:type="spellEnd"/>
      <w:r>
        <w:t xml:space="preserve"> import context # </w:t>
      </w:r>
      <w:proofErr w:type="spellStart"/>
      <w:r>
        <w:t>设置</w:t>
      </w:r>
      <w:r>
        <w:t>mindspore</w:t>
      </w:r>
      <w:r>
        <w:t>运行的环境</w:t>
      </w:r>
      <w:proofErr w:type="spellEnd"/>
    </w:p>
    <w:p w14:paraId="492F9252" w14:textId="77777777" w:rsidR="00043766" w:rsidRDefault="00043766" w:rsidP="00043766">
      <w:pPr>
        <w:pStyle w:val="2f2"/>
      </w:pPr>
    </w:p>
    <w:p w14:paraId="410D2B75" w14:textId="77777777" w:rsidR="00043766" w:rsidRDefault="00043766" w:rsidP="00043766">
      <w:pPr>
        <w:pStyle w:val="2f2"/>
      </w:pPr>
    </w:p>
    <w:p w14:paraId="3148EEE9" w14:textId="77777777" w:rsidR="00043766" w:rsidRDefault="00043766" w:rsidP="00043766">
      <w:pPr>
        <w:pStyle w:val="2f2"/>
      </w:pPr>
      <w:r>
        <w:t xml:space="preserve">import </w:t>
      </w:r>
      <w:proofErr w:type="spellStart"/>
      <w:r>
        <w:t>numpy</w:t>
      </w:r>
      <w:proofErr w:type="spellEnd"/>
      <w:r>
        <w:t xml:space="preserve"> as np # </w:t>
      </w:r>
      <w:proofErr w:type="spellStart"/>
      <w:r>
        <w:t>numpy</w:t>
      </w:r>
      <w:proofErr w:type="spellEnd"/>
    </w:p>
    <w:p w14:paraId="56023E74" w14:textId="77777777" w:rsidR="00043766" w:rsidRDefault="00043766" w:rsidP="00043766">
      <w:pPr>
        <w:pStyle w:val="2f2"/>
      </w:pPr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# </w:t>
      </w:r>
      <w:proofErr w:type="spellStart"/>
      <w:r>
        <w:t>可视化用</w:t>
      </w:r>
      <w:proofErr w:type="spellEnd"/>
    </w:p>
    <w:p w14:paraId="2F22D1DE" w14:textId="77777777" w:rsidR="00043766" w:rsidRDefault="00043766" w:rsidP="00043766">
      <w:pPr>
        <w:pStyle w:val="2f2"/>
      </w:pPr>
      <w:r>
        <w:t xml:space="preserve">import copy # </w:t>
      </w:r>
      <w:proofErr w:type="spellStart"/>
      <w:r>
        <w:t>保存网络参数用</w:t>
      </w:r>
      <w:proofErr w:type="spellEnd"/>
    </w:p>
    <w:p w14:paraId="65D9F070" w14:textId="77777777" w:rsidR="00043766" w:rsidRDefault="00043766" w:rsidP="00043766">
      <w:pPr>
        <w:pStyle w:val="2f2"/>
      </w:pPr>
    </w:p>
    <w:p w14:paraId="74E9DAC4" w14:textId="77777777" w:rsidR="00043766" w:rsidRDefault="00043766" w:rsidP="00043766">
      <w:pPr>
        <w:pStyle w:val="2f2"/>
      </w:pPr>
      <w:r>
        <w:t xml:space="preserve"># </w:t>
      </w:r>
      <w:proofErr w:type="spellStart"/>
      <w:r>
        <w:t>数据路径处理</w:t>
      </w:r>
      <w:proofErr w:type="spellEnd"/>
    </w:p>
    <w:p w14:paraId="78503D45" w14:textId="4A7A887D" w:rsidR="00957D42" w:rsidRDefault="00043766" w:rsidP="00043766">
      <w:pPr>
        <w:pStyle w:val="2f2"/>
      </w:pPr>
      <w:r>
        <w:t xml:space="preserve">import </w:t>
      </w:r>
      <w:proofErr w:type="spellStart"/>
      <w:r>
        <w:t>os</w:t>
      </w:r>
      <w:proofErr w:type="spellEnd"/>
      <w:r>
        <w:t>, stat</w:t>
      </w:r>
      <w:r w:rsidR="00B44066">
        <w:t xml:space="preserve"> </w:t>
      </w:r>
      <w:r w:rsidR="00F12C55">
        <w:t xml:space="preserve"> </w:t>
      </w:r>
    </w:p>
    <w:p w14:paraId="680B4181" w14:textId="284A02DB" w:rsidR="00145CC5" w:rsidRDefault="00145CC5" w:rsidP="00A95781">
      <w:pPr>
        <w:pStyle w:val="30"/>
      </w:pPr>
      <w:proofErr w:type="spellStart"/>
      <w:r w:rsidRPr="00145CC5">
        <w:t>MindSpore</w:t>
      </w:r>
      <w:proofErr w:type="spellEnd"/>
      <w:r w:rsidRPr="00145CC5">
        <w:t xml:space="preserve"> </w:t>
      </w:r>
      <w:r w:rsidRPr="00145CC5">
        <w:t>环境设置</w:t>
      </w:r>
    </w:p>
    <w:p w14:paraId="4AF01FBE" w14:textId="77777777" w:rsidR="00783067" w:rsidRDefault="00783067" w:rsidP="00402B8C">
      <w:pPr>
        <w:pStyle w:val="1e"/>
      </w:pPr>
      <w:proofErr w:type="spellStart"/>
      <w:r>
        <w:t>MindSpore</w:t>
      </w:r>
      <w:proofErr w:type="spellEnd"/>
      <w:r>
        <w:t>支持两种运行模式，在调试或者运行方面做了不同的优化：</w:t>
      </w:r>
    </w:p>
    <w:p w14:paraId="5974B4B5" w14:textId="77777777" w:rsidR="00783067" w:rsidRDefault="00783067" w:rsidP="00783067">
      <w:pPr>
        <w:pStyle w:val="49"/>
      </w:pPr>
      <w:r>
        <w:t>PYNATIVE</w:t>
      </w:r>
      <w:r>
        <w:t>模式：也称动态图模式，将神经网络中的各个算子逐一下发执行，方便用户编写和调试神经网络模型。</w:t>
      </w:r>
    </w:p>
    <w:p w14:paraId="2B169997" w14:textId="6D4561A3" w:rsidR="00783067" w:rsidRPr="00783067" w:rsidRDefault="00783067" w:rsidP="00783067">
      <w:pPr>
        <w:pStyle w:val="49"/>
      </w:pPr>
      <w:r>
        <w:t>GRAPH</w:t>
      </w:r>
      <w:r>
        <w:t>模式：也称静态</w:t>
      </w:r>
      <w:proofErr w:type="gramStart"/>
      <w:r>
        <w:t>图模式</w:t>
      </w:r>
      <w:proofErr w:type="gramEnd"/>
      <w:r>
        <w:t>或者图模式，将神经网络模型编译成一整张图，然后下发执行。该模式利用图优化等技术提高运行性能，同时有助于规模部署和跨平台运行。</w:t>
      </w:r>
    </w:p>
    <w:p w14:paraId="6D166DCB" w14:textId="740D0E31" w:rsidR="00145CC5" w:rsidRDefault="004C0840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58295550" w14:textId="77777777" w:rsidR="00E2052D" w:rsidRDefault="00E2052D" w:rsidP="00E2052D">
      <w:pPr>
        <w:pStyle w:val="2f2"/>
      </w:pPr>
      <w:proofErr w:type="spellStart"/>
      <w:r>
        <w:t>device_target</w:t>
      </w:r>
      <w:proofErr w:type="spellEnd"/>
      <w:r>
        <w:t xml:space="preserve"> = </w:t>
      </w:r>
      <w:proofErr w:type="spellStart"/>
      <w:r>
        <w:t>context.get_context</w:t>
      </w:r>
      <w:proofErr w:type="spellEnd"/>
      <w:r>
        <w:t>('</w:t>
      </w:r>
      <w:proofErr w:type="spellStart"/>
      <w:r>
        <w:t>device_target</w:t>
      </w:r>
      <w:proofErr w:type="spellEnd"/>
      <w:r>
        <w:t xml:space="preserve">') </w:t>
      </w:r>
    </w:p>
    <w:p w14:paraId="5CBEA3FF" w14:textId="44BACD7B" w:rsidR="00E2052D" w:rsidRDefault="00E2052D" w:rsidP="00E2052D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获取运行装置（</w:t>
      </w:r>
      <w:r>
        <w:rPr>
          <w:lang w:eastAsia="zh-CN"/>
        </w:rPr>
        <w:t>CPU</w:t>
      </w:r>
      <w:r>
        <w:rPr>
          <w:lang w:eastAsia="zh-CN"/>
        </w:rPr>
        <w:t>，</w:t>
      </w:r>
      <w:r>
        <w:rPr>
          <w:lang w:eastAsia="zh-CN"/>
        </w:rPr>
        <w:t>GPU</w:t>
      </w:r>
      <w:r>
        <w:rPr>
          <w:lang w:eastAsia="zh-CN"/>
        </w:rPr>
        <w:t>，</w:t>
      </w:r>
      <w:r>
        <w:rPr>
          <w:lang w:eastAsia="zh-CN"/>
        </w:rPr>
        <w:t>Ascend</w:t>
      </w:r>
      <w:r>
        <w:rPr>
          <w:lang w:eastAsia="zh-CN"/>
        </w:rPr>
        <w:t>）</w:t>
      </w:r>
    </w:p>
    <w:p w14:paraId="4D69C558" w14:textId="77777777" w:rsidR="00E2052D" w:rsidRDefault="00E2052D" w:rsidP="00E2052D">
      <w:pPr>
        <w:pStyle w:val="2f2"/>
      </w:pPr>
      <w:proofErr w:type="spellStart"/>
      <w:r>
        <w:t>dataset_sink_mode</w:t>
      </w:r>
      <w:proofErr w:type="spellEnd"/>
      <w:r>
        <w:t xml:space="preserve"> = True if </w:t>
      </w:r>
      <w:proofErr w:type="spellStart"/>
      <w:r>
        <w:t>device_target</w:t>
      </w:r>
      <w:proofErr w:type="spellEnd"/>
      <w:r>
        <w:t xml:space="preserve"> in ['</w:t>
      </w:r>
      <w:proofErr w:type="spellStart"/>
      <w:r>
        <w:t>Ascend','GPU</w:t>
      </w:r>
      <w:proofErr w:type="spellEnd"/>
      <w:r>
        <w:t xml:space="preserve">'] else False </w:t>
      </w:r>
    </w:p>
    <w:p w14:paraId="18A65C02" w14:textId="6DC49CC1" w:rsidR="00E2052D" w:rsidRDefault="00E2052D" w:rsidP="00E2052D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是否将数据通过</w:t>
      </w:r>
      <w:r>
        <w:rPr>
          <w:lang w:eastAsia="zh-CN"/>
        </w:rPr>
        <w:t>pipeline</w:t>
      </w:r>
      <w:r>
        <w:rPr>
          <w:lang w:eastAsia="zh-CN"/>
        </w:rPr>
        <w:t>下发到装置上</w:t>
      </w:r>
    </w:p>
    <w:p w14:paraId="2ABE8583" w14:textId="77777777" w:rsidR="00E2052D" w:rsidRDefault="00E2052D" w:rsidP="00E2052D">
      <w:pPr>
        <w:pStyle w:val="2f2"/>
      </w:pPr>
      <w:proofErr w:type="spellStart"/>
      <w:r>
        <w:t>context.set_</w:t>
      </w:r>
      <w:proofErr w:type="gramStart"/>
      <w:r>
        <w:t>context</w:t>
      </w:r>
      <w:proofErr w:type="spellEnd"/>
      <w:r>
        <w:t>(</w:t>
      </w:r>
      <w:proofErr w:type="gramEnd"/>
      <w:r>
        <w:t xml:space="preserve">mode = </w:t>
      </w:r>
      <w:proofErr w:type="spellStart"/>
      <w:r>
        <w:t>context.GRAPH_MODE</w:t>
      </w:r>
      <w:proofErr w:type="spellEnd"/>
      <w:r>
        <w:t xml:space="preserve">, </w:t>
      </w:r>
      <w:proofErr w:type="spellStart"/>
      <w:r>
        <w:t>device_target</w:t>
      </w:r>
      <w:proofErr w:type="spellEnd"/>
      <w:r>
        <w:t xml:space="preserve"> = </w:t>
      </w:r>
      <w:proofErr w:type="spellStart"/>
      <w:r>
        <w:t>device_target</w:t>
      </w:r>
      <w:proofErr w:type="spellEnd"/>
      <w:r>
        <w:t xml:space="preserve">) </w:t>
      </w:r>
    </w:p>
    <w:p w14:paraId="4124818F" w14:textId="6A14AD8E" w:rsidR="00E2052D" w:rsidRDefault="00E2052D" w:rsidP="00E2052D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设置运行环境，静态图</w:t>
      </w:r>
      <w:proofErr w:type="spellStart"/>
      <w:r>
        <w:rPr>
          <w:lang w:eastAsia="zh-CN"/>
        </w:rPr>
        <w:t>context.GRAPH_MODE</w:t>
      </w:r>
      <w:proofErr w:type="spellEnd"/>
      <w:r>
        <w:rPr>
          <w:lang w:eastAsia="zh-CN"/>
        </w:rPr>
        <w:t>指向静态图模型，即在运行之前会把全部图建立编译完毕</w:t>
      </w:r>
    </w:p>
    <w:p w14:paraId="308B13B5" w14:textId="77777777" w:rsidR="00E2052D" w:rsidRDefault="00E2052D" w:rsidP="00E2052D">
      <w:pPr>
        <w:pStyle w:val="2f2"/>
        <w:rPr>
          <w:lang w:eastAsia="zh-CN"/>
        </w:rPr>
      </w:pPr>
    </w:p>
    <w:p w14:paraId="627FC88A" w14:textId="77777777" w:rsidR="00E2052D" w:rsidRDefault="00E2052D" w:rsidP="00E2052D">
      <w:pPr>
        <w:pStyle w:val="2f2"/>
      </w:pPr>
      <w:proofErr w:type="gramStart"/>
      <w:r>
        <w:t>print(</w:t>
      </w:r>
      <w:proofErr w:type="spellStart"/>
      <w:proofErr w:type="gramEnd"/>
      <w:r>
        <w:t>f'device_target</w:t>
      </w:r>
      <w:proofErr w:type="spellEnd"/>
      <w:r>
        <w:t>: {</w:t>
      </w:r>
      <w:proofErr w:type="spellStart"/>
      <w:r>
        <w:t>device_target</w:t>
      </w:r>
      <w:proofErr w:type="spellEnd"/>
      <w:r>
        <w:t>}')</w:t>
      </w:r>
    </w:p>
    <w:p w14:paraId="33E658F3" w14:textId="5B3D4267" w:rsidR="004C0840" w:rsidRDefault="00E2052D" w:rsidP="00E2052D">
      <w:pPr>
        <w:pStyle w:val="2f2"/>
        <w:rPr>
          <w:lang w:eastAsia="zh-CN"/>
        </w:rPr>
      </w:pPr>
      <w:proofErr w:type="gramStart"/>
      <w:r>
        <w:t>print(</w:t>
      </w:r>
      <w:proofErr w:type="spellStart"/>
      <w:proofErr w:type="gramEnd"/>
      <w:r>
        <w:t>f'dataset_sink_mode</w:t>
      </w:r>
      <w:proofErr w:type="spellEnd"/>
      <w:r>
        <w:t>: {</w:t>
      </w:r>
      <w:proofErr w:type="spellStart"/>
      <w:r>
        <w:t>dataset_sink_mode</w:t>
      </w:r>
      <w:proofErr w:type="spellEnd"/>
      <w:r>
        <w:t>}')</w:t>
      </w:r>
      <w:r w:rsidR="00C464E0">
        <w:rPr>
          <w:rFonts w:hint="eastAsia"/>
          <w:lang w:eastAsia="zh-CN"/>
        </w:rPr>
        <w:t xml:space="preserve"> </w:t>
      </w:r>
    </w:p>
    <w:p w14:paraId="107EFA50" w14:textId="515CACEC" w:rsidR="00145CC5" w:rsidRDefault="002F57BA" w:rsidP="00402B8C">
      <w:pPr>
        <w:pStyle w:val="1e"/>
      </w:pPr>
      <w:r>
        <w:t>输出</w:t>
      </w:r>
      <w:r>
        <w:rPr>
          <w:rFonts w:hint="eastAsia"/>
        </w:rPr>
        <w:t>：</w:t>
      </w:r>
    </w:p>
    <w:p w14:paraId="5FD589F9" w14:textId="77777777" w:rsidR="00FE638F" w:rsidRDefault="00FE638F" w:rsidP="00FE638F">
      <w:pPr>
        <w:pStyle w:val="2f2"/>
      </w:pPr>
      <w:proofErr w:type="spellStart"/>
      <w:r>
        <w:t>device_target</w:t>
      </w:r>
      <w:proofErr w:type="spellEnd"/>
      <w:r>
        <w:t>: CPU</w:t>
      </w:r>
    </w:p>
    <w:p w14:paraId="6B62BB70" w14:textId="04080CA1" w:rsidR="002F57BA" w:rsidRPr="004C0840" w:rsidRDefault="00FE638F" w:rsidP="00FE638F">
      <w:pPr>
        <w:pStyle w:val="2f2"/>
      </w:pPr>
      <w:proofErr w:type="spellStart"/>
      <w:r>
        <w:t>dataset_sink_mode</w:t>
      </w:r>
      <w:proofErr w:type="spellEnd"/>
      <w:r>
        <w:t xml:space="preserve">: False </w:t>
      </w:r>
    </w:p>
    <w:p w14:paraId="54A9DE8A" w14:textId="77777777" w:rsidR="003C54C1" w:rsidRDefault="003C54C1" w:rsidP="00501E2E">
      <w:pPr>
        <w:pStyle w:val="3"/>
      </w:pPr>
      <w:bookmarkStart w:id="33" w:name="_Toc112870227"/>
      <w:r>
        <w:lastRenderedPageBreak/>
        <w:t>数据展示</w:t>
      </w:r>
      <w:bookmarkEnd w:id="33"/>
    </w:p>
    <w:p w14:paraId="736D899C" w14:textId="5662E919" w:rsidR="003C54C1" w:rsidRDefault="00731634" w:rsidP="00A8185D">
      <w:pPr>
        <w:pStyle w:val="3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查看数据集</w:t>
      </w:r>
      <w:r>
        <w:rPr>
          <w:rFonts w:hint="eastAsia"/>
          <w:shd w:val="clear" w:color="auto" w:fill="FFFFFF"/>
        </w:rPr>
        <w:t xml:space="preserve"> </w:t>
      </w:r>
    </w:p>
    <w:p w14:paraId="0AEE76BA" w14:textId="4E9217FB" w:rsidR="00CF6550" w:rsidRDefault="003F61D8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64EBE2B6" w14:textId="77777777" w:rsidR="00666A11" w:rsidRDefault="00666A11" w:rsidP="00666A11">
      <w:pPr>
        <w:pStyle w:val="2f2"/>
      </w:pPr>
      <w:r>
        <w:t xml:space="preserve"># </w:t>
      </w:r>
      <w:proofErr w:type="spellStart"/>
      <w:r>
        <w:t>数据路径</w:t>
      </w:r>
      <w:proofErr w:type="spellEnd"/>
    </w:p>
    <w:p w14:paraId="486539E2" w14:textId="0487A7B2" w:rsidR="00666A11" w:rsidRDefault="00666A11" w:rsidP="00666A11">
      <w:pPr>
        <w:pStyle w:val="2f2"/>
      </w:pPr>
      <w:proofErr w:type="spellStart"/>
      <w:r>
        <w:t>train_path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</w:t>
      </w:r>
      <w:r w:rsidR="00D2405E" w:rsidRPr="00D2405E">
        <w:t>cifar-10-batches-bin</w:t>
      </w:r>
      <w:r>
        <w:t xml:space="preserve">') # </w:t>
      </w:r>
      <w:proofErr w:type="spellStart"/>
      <w:r>
        <w:t>训练集路径</w:t>
      </w:r>
      <w:proofErr w:type="spellEnd"/>
    </w:p>
    <w:p w14:paraId="6E6A5DCD" w14:textId="106AD55E" w:rsidR="00666A11" w:rsidRDefault="00666A11" w:rsidP="00666A11">
      <w:pPr>
        <w:pStyle w:val="2f2"/>
      </w:pPr>
      <w:proofErr w:type="spellStart"/>
      <w:r>
        <w:t>test_path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</w:t>
      </w:r>
      <w:r w:rsidR="00D2405E" w:rsidRPr="00D2405E">
        <w:t>cifar-10-verify-bin</w:t>
      </w:r>
      <w:r>
        <w:t xml:space="preserve">') # </w:t>
      </w:r>
      <w:proofErr w:type="spellStart"/>
      <w:r>
        <w:t>测试集路径</w:t>
      </w:r>
      <w:proofErr w:type="spellEnd"/>
    </w:p>
    <w:p w14:paraId="019D855A" w14:textId="77777777" w:rsidR="00666A11" w:rsidRDefault="00666A11" w:rsidP="00666A11">
      <w:pPr>
        <w:pStyle w:val="2f2"/>
      </w:pPr>
      <w:r>
        <w:t>print(</w:t>
      </w:r>
      <w:proofErr w:type="spellStart"/>
      <w:r>
        <w:t>f'</w:t>
      </w:r>
      <w:r>
        <w:t>训练集路径</w:t>
      </w:r>
      <w:proofErr w:type="spellEnd"/>
      <w:r>
        <w:t>：</w:t>
      </w:r>
      <w:r>
        <w:t>{</w:t>
      </w:r>
      <w:proofErr w:type="spellStart"/>
      <w:r>
        <w:t>train_path</w:t>
      </w:r>
      <w:proofErr w:type="spellEnd"/>
      <w:r>
        <w:t>}')</w:t>
      </w:r>
    </w:p>
    <w:p w14:paraId="55AEE9B3" w14:textId="13117530" w:rsidR="003F61D8" w:rsidRDefault="00666A11" w:rsidP="00666A11">
      <w:pPr>
        <w:pStyle w:val="2f2"/>
      </w:pPr>
      <w:r>
        <w:t>print(</w:t>
      </w:r>
      <w:proofErr w:type="spellStart"/>
      <w:r>
        <w:t>f'</w:t>
      </w:r>
      <w:r>
        <w:t>测试集路径</w:t>
      </w:r>
      <w:proofErr w:type="spellEnd"/>
      <w:r>
        <w:t>：</w:t>
      </w:r>
      <w:r>
        <w:t>{</w:t>
      </w:r>
      <w:proofErr w:type="spellStart"/>
      <w:r>
        <w:t>test_path</w:t>
      </w:r>
      <w:proofErr w:type="spellEnd"/>
      <w:r>
        <w:t xml:space="preserve">}') </w:t>
      </w:r>
    </w:p>
    <w:p w14:paraId="324858FC" w14:textId="36BF62FF" w:rsidR="003F61D8" w:rsidRDefault="003F61D8" w:rsidP="00402B8C">
      <w:pPr>
        <w:pStyle w:val="1e"/>
      </w:pPr>
      <w:r>
        <w:t>输出</w:t>
      </w:r>
      <w:r>
        <w:rPr>
          <w:rFonts w:hint="eastAsia"/>
        </w:rPr>
        <w:t>：</w:t>
      </w:r>
    </w:p>
    <w:p w14:paraId="00BA0099" w14:textId="77777777" w:rsidR="00D2405E" w:rsidRDefault="00D2405E" w:rsidP="00D2405E">
      <w:pPr>
        <w:pStyle w:val="2f2"/>
      </w:pPr>
      <w:r>
        <w:rPr>
          <w:rFonts w:hint="eastAsia"/>
        </w:rPr>
        <w:t>训练集路径：</w:t>
      </w:r>
      <w:r>
        <w:t>cifar-10-batches-bin</w:t>
      </w:r>
    </w:p>
    <w:p w14:paraId="49428A54" w14:textId="7AB59571" w:rsidR="00D2405E" w:rsidRDefault="00D2405E" w:rsidP="00D2405E">
      <w:pPr>
        <w:pStyle w:val="2f2"/>
      </w:pPr>
      <w:r>
        <w:rPr>
          <w:rFonts w:hint="eastAsia"/>
        </w:rPr>
        <w:t>测试集路径：</w:t>
      </w:r>
      <w:r>
        <w:t>cifar-10-verify-bin</w:t>
      </w:r>
    </w:p>
    <w:p w14:paraId="47D6EE83" w14:textId="574EC69B" w:rsidR="00CF6550" w:rsidRDefault="004D6958" w:rsidP="00D432F7">
      <w:pPr>
        <w:pStyle w:val="30"/>
      </w:pPr>
      <w:r>
        <w:rPr>
          <w:shd w:val="clear" w:color="auto" w:fill="FFFFFF"/>
        </w:rPr>
        <w:t>展示</w:t>
      </w:r>
      <w:r w:rsidR="00D432F7">
        <w:rPr>
          <w:shd w:val="clear" w:color="auto" w:fill="FFFFFF"/>
        </w:rPr>
        <w:t>数据集</w:t>
      </w:r>
    </w:p>
    <w:p w14:paraId="60E1FE9C" w14:textId="790D6EF4" w:rsidR="00E774B0" w:rsidRDefault="00993E7E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7F029CC2" w14:textId="77777777" w:rsidR="00E72CCD" w:rsidRDefault="00E72CCD" w:rsidP="00E72CCD">
      <w:pPr>
        <w:pStyle w:val="2f2"/>
      </w:pPr>
      <w:r>
        <w:t xml:space="preserve"># </w:t>
      </w:r>
      <w:proofErr w:type="spellStart"/>
      <w:r>
        <w:t>创建图像标签列表</w:t>
      </w:r>
      <w:proofErr w:type="spellEnd"/>
    </w:p>
    <w:p w14:paraId="2244B863" w14:textId="77777777" w:rsidR="00E72CCD" w:rsidRDefault="00E72CCD" w:rsidP="00E72CCD">
      <w:pPr>
        <w:pStyle w:val="2f2"/>
      </w:pPr>
      <w:proofErr w:type="spellStart"/>
      <w:r>
        <w:t>category_dict</w:t>
      </w:r>
      <w:proofErr w:type="spellEnd"/>
      <w:r>
        <w:t xml:space="preserve"> = {0:'airplane',1:'automobile',2:'bird',3:'cat',4:'deer',5:'dog',</w:t>
      </w:r>
    </w:p>
    <w:p w14:paraId="416275D2" w14:textId="77777777" w:rsidR="00E72CCD" w:rsidRDefault="00E72CCD" w:rsidP="00E72CCD">
      <w:pPr>
        <w:pStyle w:val="2f2"/>
      </w:pPr>
      <w:r>
        <w:t xml:space="preserve">                 6:'frog',7:'horse',8:'ship',9:'truck'}</w:t>
      </w:r>
    </w:p>
    <w:p w14:paraId="794EDA8B" w14:textId="77777777" w:rsidR="00E72CCD" w:rsidRDefault="00E72CCD" w:rsidP="00E72CCD">
      <w:pPr>
        <w:pStyle w:val="2f2"/>
      </w:pPr>
    </w:p>
    <w:p w14:paraId="6122FDDB" w14:textId="77777777" w:rsidR="00E72CCD" w:rsidRDefault="00E72CCD" w:rsidP="00E72CCD">
      <w:pPr>
        <w:pStyle w:val="2f2"/>
      </w:pPr>
      <w:r>
        <w:t xml:space="preserve"># </w:t>
      </w:r>
      <w:proofErr w:type="spellStart"/>
      <w:r>
        <w:t>载入展示用数据</w:t>
      </w:r>
      <w:proofErr w:type="spellEnd"/>
    </w:p>
    <w:p w14:paraId="1671A20A" w14:textId="77777777" w:rsidR="00E72CCD" w:rsidRDefault="00E72CCD" w:rsidP="00E72CCD">
      <w:pPr>
        <w:pStyle w:val="2f2"/>
      </w:pPr>
      <w:proofErr w:type="spellStart"/>
      <w:r>
        <w:t>demo_data</w:t>
      </w:r>
      <w:proofErr w:type="spellEnd"/>
      <w:r>
        <w:t xml:space="preserve"> = </w:t>
      </w:r>
      <w:proofErr w:type="gramStart"/>
      <w:r>
        <w:t>ds.Cifar</w:t>
      </w:r>
      <w:proofErr w:type="gramEnd"/>
      <w:r>
        <w:t>10Dataset(</w:t>
      </w:r>
      <w:proofErr w:type="spellStart"/>
      <w:r>
        <w:t>test_path</w:t>
      </w:r>
      <w:proofErr w:type="spellEnd"/>
      <w:r>
        <w:t>)</w:t>
      </w:r>
    </w:p>
    <w:p w14:paraId="20620731" w14:textId="77777777" w:rsidR="00E72CCD" w:rsidRDefault="00E72CCD" w:rsidP="00E72CCD">
      <w:pPr>
        <w:pStyle w:val="2f2"/>
      </w:pPr>
    </w:p>
    <w:p w14:paraId="6BBAA70F" w14:textId="77777777" w:rsidR="00E72CCD" w:rsidRDefault="00E72CCD" w:rsidP="00E72CCD">
      <w:pPr>
        <w:pStyle w:val="2f2"/>
      </w:pPr>
      <w:r>
        <w:t xml:space="preserve"># </w:t>
      </w:r>
      <w:proofErr w:type="spellStart"/>
      <w:r>
        <w:t>设置图像大小</w:t>
      </w:r>
      <w:proofErr w:type="spellEnd"/>
    </w:p>
    <w:p w14:paraId="72A7D67E" w14:textId="77777777" w:rsidR="00E72CCD" w:rsidRDefault="00E72CCD" w:rsidP="00E72CCD">
      <w:pPr>
        <w:pStyle w:val="2f2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=(6, 6))</w:t>
      </w:r>
    </w:p>
    <w:p w14:paraId="2BDC9D48" w14:textId="77777777" w:rsidR="00E72CCD" w:rsidRDefault="00E72CCD" w:rsidP="00E72CCD">
      <w:pPr>
        <w:pStyle w:val="2f2"/>
      </w:pPr>
    </w:p>
    <w:p w14:paraId="498A9039" w14:textId="77777777" w:rsidR="00E72CCD" w:rsidRDefault="00E72CCD" w:rsidP="00E72CCD">
      <w:pPr>
        <w:pStyle w:val="2f2"/>
      </w:pPr>
      <w:r>
        <w:t xml:space="preserve"># </w:t>
      </w:r>
      <w:r>
        <w:t>打印</w:t>
      </w:r>
      <w:r>
        <w:t>9</w:t>
      </w:r>
      <w:r>
        <w:t>张子图</w:t>
      </w:r>
    </w:p>
    <w:p w14:paraId="63CBB5F8" w14:textId="77777777" w:rsidR="00E72CCD" w:rsidRDefault="00E72CCD" w:rsidP="00E72CCD">
      <w:pPr>
        <w:pStyle w:val="2f2"/>
      </w:pPr>
      <w:r>
        <w:t>i = 1</w:t>
      </w:r>
    </w:p>
    <w:p w14:paraId="1910CE14" w14:textId="77777777" w:rsidR="00E72CCD" w:rsidRDefault="00E72CCD" w:rsidP="00E72CCD">
      <w:pPr>
        <w:pStyle w:val="2f2"/>
      </w:pPr>
      <w:r>
        <w:t xml:space="preserve">for </w:t>
      </w:r>
      <w:proofErr w:type="spellStart"/>
      <w:r>
        <w:t>dic</w:t>
      </w:r>
      <w:proofErr w:type="spellEnd"/>
      <w:r>
        <w:t xml:space="preserve"> in </w:t>
      </w:r>
      <w:proofErr w:type="spellStart"/>
      <w:r>
        <w:t>demo_</w:t>
      </w:r>
      <w:proofErr w:type="gramStart"/>
      <w:r>
        <w:t>data.create</w:t>
      </w:r>
      <w:proofErr w:type="gramEnd"/>
      <w:r>
        <w:t>_dict_iterator</w:t>
      </w:r>
      <w:proofErr w:type="spellEnd"/>
      <w:r>
        <w:t>():</w:t>
      </w:r>
    </w:p>
    <w:p w14:paraId="34BE86B8" w14:textId="77777777" w:rsidR="00E72CCD" w:rsidRDefault="00E72CCD" w:rsidP="00E72CCD">
      <w:pPr>
        <w:pStyle w:val="2f2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(3,3,i)</w:t>
      </w:r>
    </w:p>
    <w:p w14:paraId="0C431631" w14:textId="77777777" w:rsidR="00E72CCD" w:rsidRDefault="00E72CCD" w:rsidP="00E72CCD">
      <w:pPr>
        <w:pStyle w:val="2f2"/>
      </w:pPr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dic</w:t>
      </w:r>
      <w:proofErr w:type="spellEnd"/>
      <w:r>
        <w:t>['image'].</w:t>
      </w:r>
      <w:proofErr w:type="spellStart"/>
      <w:r>
        <w:t>asnumpy</w:t>
      </w:r>
      <w:proofErr w:type="spellEnd"/>
      <w:r>
        <w:t xml:space="preserve">()) # </w:t>
      </w:r>
      <w:proofErr w:type="spellStart"/>
      <w:r>
        <w:t>asnumpy</w:t>
      </w:r>
      <w:r>
        <w:t>：将</w:t>
      </w:r>
      <w:proofErr w:type="spellEnd"/>
      <w:r>
        <w:t xml:space="preserve"> </w:t>
      </w:r>
      <w:proofErr w:type="spellStart"/>
      <w:r>
        <w:t>MindSpore</w:t>
      </w:r>
      <w:proofErr w:type="spellEnd"/>
      <w:r>
        <w:t xml:space="preserve"> tensor </w:t>
      </w:r>
      <w:proofErr w:type="spellStart"/>
      <w:r>
        <w:t>转换成</w:t>
      </w:r>
      <w:proofErr w:type="spellEnd"/>
      <w:r>
        <w:t xml:space="preserve"> </w:t>
      </w:r>
      <w:proofErr w:type="spellStart"/>
      <w:r>
        <w:t>numpy</w:t>
      </w:r>
      <w:proofErr w:type="spellEnd"/>
    </w:p>
    <w:p w14:paraId="04B70502" w14:textId="77777777" w:rsidR="00E72CCD" w:rsidRDefault="00E72CCD" w:rsidP="00E72CCD">
      <w:pPr>
        <w:pStyle w:val="2f2"/>
      </w:pPr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7C47E1D5" w14:textId="77777777" w:rsidR="00E72CCD" w:rsidRDefault="00E72CCD" w:rsidP="00E72CCD">
      <w:pPr>
        <w:pStyle w:val="2f2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</w:t>
      </w:r>
      <w:proofErr w:type="spellStart"/>
      <w:r>
        <w:t>category_dict</w:t>
      </w:r>
      <w:proofErr w:type="spellEnd"/>
      <w:r>
        <w:t>[</w:t>
      </w:r>
      <w:proofErr w:type="spellStart"/>
      <w:r>
        <w:t>dic</w:t>
      </w:r>
      <w:proofErr w:type="spellEnd"/>
      <w:r>
        <w:t>['label'].</w:t>
      </w:r>
      <w:proofErr w:type="spellStart"/>
      <w:r>
        <w:t>asnumpy</w:t>
      </w:r>
      <w:proofErr w:type="spellEnd"/>
      <w:r>
        <w:t>().item()])</w:t>
      </w:r>
    </w:p>
    <w:p w14:paraId="6CAFACDA" w14:textId="77777777" w:rsidR="00E72CCD" w:rsidRDefault="00E72CCD" w:rsidP="00E72CCD">
      <w:pPr>
        <w:pStyle w:val="2f2"/>
      </w:pPr>
      <w:r>
        <w:t xml:space="preserve">    i +=1</w:t>
      </w:r>
    </w:p>
    <w:p w14:paraId="2A87066E" w14:textId="77777777" w:rsidR="00E72CCD" w:rsidRDefault="00E72CCD" w:rsidP="00E72CCD">
      <w:pPr>
        <w:pStyle w:val="2f2"/>
      </w:pPr>
      <w:r>
        <w:t xml:space="preserve">    if i &gt; </w:t>
      </w:r>
      <w:proofErr w:type="gramStart"/>
      <w:r>
        <w:t>9 :</w:t>
      </w:r>
      <w:proofErr w:type="gramEnd"/>
    </w:p>
    <w:p w14:paraId="190E7EB5" w14:textId="77777777" w:rsidR="00E72CCD" w:rsidRDefault="00E72CCD" w:rsidP="00E72CCD">
      <w:pPr>
        <w:pStyle w:val="2f2"/>
      </w:pPr>
      <w:r>
        <w:t xml:space="preserve">        break</w:t>
      </w:r>
    </w:p>
    <w:p w14:paraId="5C1FA9F0" w14:textId="77777777" w:rsidR="00E72CCD" w:rsidRDefault="00E72CCD" w:rsidP="00E72CCD">
      <w:pPr>
        <w:pStyle w:val="2f2"/>
      </w:pPr>
    </w:p>
    <w:p w14:paraId="58F18EBF" w14:textId="45C74144" w:rsidR="00E774B0" w:rsidRDefault="00E72CCD" w:rsidP="00E72CCD">
      <w:pPr>
        <w:pStyle w:val="2f2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 w:rsidR="00705A8F">
        <w:t xml:space="preserve"> </w:t>
      </w:r>
    </w:p>
    <w:p w14:paraId="45FE1AB1" w14:textId="135C2B16" w:rsidR="00E774B0" w:rsidRDefault="00576E61" w:rsidP="00402B8C">
      <w:pPr>
        <w:pStyle w:val="1e"/>
      </w:pPr>
      <w:r>
        <w:rPr>
          <w:rFonts w:hint="eastAsia"/>
        </w:rPr>
        <w:t>输出：</w:t>
      </w:r>
    </w:p>
    <w:p w14:paraId="6AAAA7FF" w14:textId="3938524D" w:rsidR="00736016" w:rsidRDefault="00AC5B53" w:rsidP="00AB7137">
      <w:pPr>
        <w:pStyle w:val="1e"/>
      </w:pPr>
      <w:r>
        <w:rPr>
          <w:noProof/>
        </w:rPr>
        <w:lastRenderedPageBreak/>
        <w:drawing>
          <wp:inline distT="0" distB="0" distL="0" distR="0" wp14:anchorId="6C586BBD" wp14:editId="0FEE00B6">
            <wp:extent cx="3911600" cy="4025900"/>
            <wp:effectExtent l="19050" t="1905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600" cy="40259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1BC407A" w14:textId="13CB2595" w:rsidR="00C74045" w:rsidRDefault="003C54C1" w:rsidP="00501E2E">
      <w:pPr>
        <w:pStyle w:val="3"/>
      </w:pPr>
      <w:bookmarkStart w:id="34" w:name="_Toc112870228"/>
      <w:r>
        <w:t>数据处理</w:t>
      </w:r>
      <w:bookmarkEnd w:id="34"/>
      <w:r w:rsidR="00AF1B34">
        <w:rPr>
          <w:rFonts w:hint="eastAsia"/>
        </w:rPr>
        <w:t xml:space="preserve"> </w:t>
      </w:r>
    </w:p>
    <w:p w14:paraId="698D6165" w14:textId="070B635A" w:rsidR="00553163" w:rsidRDefault="00553163" w:rsidP="00553163">
      <w:pPr>
        <w:pStyle w:val="30"/>
        <w:rPr>
          <w:shd w:val="clear" w:color="auto" w:fill="FFFFFF"/>
        </w:rPr>
      </w:pPr>
      <w:r w:rsidRPr="00553163">
        <w:rPr>
          <w:rFonts w:hint="eastAsia"/>
          <w:shd w:val="clear" w:color="auto" w:fill="FFFFFF"/>
        </w:rPr>
        <w:t>计算数据集平均数和标准差</w:t>
      </w:r>
    </w:p>
    <w:p w14:paraId="38C5114F" w14:textId="11FC43AE" w:rsidR="002552D4" w:rsidRPr="002552D4" w:rsidRDefault="00553163" w:rsidP="00402B8C">
      <w:pPr>
        <w:pStyle w:val="1e"/>
        <w:rPr>
          <w:shd w:val="clear" w:color="auto" w:fill="FFFFFF"/>
        </w:rPr>
      </w:pPr>
      <w:r w:rsidRPr="00553163">
        <w:rPr>
          <w:rFonts w:hint="eastAsia"/>
          <w:shd w:val="clear" w:color="auto" w:fill="FFFFFF"/>
        </w:rPr>
        <w:t>计算数据集平均数和标准差，数据</w:t>
      </w:r>
      <w:r w:rsidR="005A74E3">
        <w:rPr>
          <w:rFonts w:hint="eastAsia"/>
          <w:shd w:val="clear" w:color="auto" w:fill="FFFFFF"/>
        </w:rPr>
        <w:t>标准化</w:t>
      </w:r>
      <w:r w:rsidRPr="00553163">
        <w:rPr>
          <w:rFonts w:hint="eastAsia"/>
          <w:shd w:val="clear" w:color="auto" w:fill="FFFFFF"/>
        </w:rPr>
        <w:t>时使用</w:t>
      </w:r>
    </w:p>
    <w:p w14:paraId="166431B5" w14:textId="77777777" w:rsidR="00E72CCD" w:rsidRPr="00E72CCD" w:rsidRDefault="00E72CCD" w:rsidP="00E7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</w:rPr>
      </w:pPr>
      <w:proofErr w:type="spellStart"/>
      <w:r w:rsidRPr="00E72CCD">
        <w:rPr>
          <w:rFonts w:ascii="Huawei Sans" w:eastAsia="方正兰亭黑简体" w:hAnsi="Huawei Sans" w:cs="Courier New"/>
          <w:sz w:val="18"/>
          <w:szCs w:val="18"/>
        </w:rPr>
        <w:t>ds_train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 xml:space="preserve"> = </w:t>
      </w:r>
      <w:proofErr w:type="gramStart"/>
      <w:r w:rsidRPr="00E72CCD">
        <w:rPr>
          <w:rFonts w:ascii="Huawei Sans" w:eastAsia="方正兰亭黑简体" w:hAnsi="Huawei Sans" w:cs="Courier New"/>
          <w:sz w:val="18"/>
          <w:szCs w:val="18"/>
        </w:rPr>
        <w:t>ds.Cifar</w:t>
      </w:r>
      <w:proofErr w:type="gramEnd"/>
      <w:r w:rsidRPr="00E72CCD">
        <w:rPr>
          <w:rFonts w:ascii="Huawei Sans" w:eastAsia="方正兰亭黑简体" w:hAnsi="Huawei Sans" w:cs="Courier New"/>
          <w:sz w:val="18"/>
          <w:szCs w:val="18"/>
        </w:rPr>
        <w:t>10Dataset(</w:t>
      </w:r>
      <w:proofErr w:type="spellStart"/>
      <w:r w:rsidRPr="00E72CCD">
        <w:rPr>
          <w:rFonts w:ascii="Huawei Sans" w:eastAsia="方正兰亭黑简体" w:hAnsi="Huawei Sans" w:cs="Courier New"/>
          <w:sz w:val="18"/>
          <w:szCs w:val="18"/>
        </w:rPr>
        <w:t>train_path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>)</w:t>
      </w:r>
    </w:p>
    <w:p w14:paraId="1CD3B044" w14:textId="77777777" w:rsidR="00E72CCD" w:rsidRPr="00E72CCD" w:rsidRDefault="00E72CCD" w:rsidP="00E7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</w:rPr>
      </w:pPr>
      <w:r w:rsidRPr="00E72CCD">
        <w:rPr>
          <w:rFonts w:ascii="Huawei Sans" w:eastAsia="方正兰亭黑简体" w:hAnsi="Huawei Sans" w:cs="Courier New"/>
          <w:sz w:val="18"/>
          <w:szCs w:val="18"/>
        </w:rPr>
        <w:t>#</w:t>
      </w:r>
      <w:r w:rsidRPr="00E72CCD">
        <w:rPr>
          <w:rFonts w:ascii="Huawei Sans" w:eastAsia="方正兰亭黑简体" w:hAnsi="Huawei Sans" w:cs="Courier New"/>
          <w:sz w:val="18"/>
          <w:szCs w:val="18"/>
        </w:rPr>
        <w:t>计算数据集平均数和标准差，数据标准化时使用</w:t>
      </w:r>
    </w:p>
    <w:p w14:paraId="001DED6F" w14:textId="77777777" w:rsidR="00E72CCD" w:rsidRPr="00E72CCD" w:rsidRDefault="00E72CCD" w:rsidP="00E7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</w:rPr>
      </w:pPr>
      <w:proofErr w:type="spellStart"/>
      <w:r w:rsidRPr="00E72CCD">
        <w:rPr>
          <w:rFonts w:ascii="Huawei Sans" w:eastAsia="方正兰亭黑简体" w:hAnsi="Huawei Sans" w:cs="Courier New"/>
          <w:sz w:val="18"/>
          <w:szCs w:val="18"/>
        </w:rPr>
        <w:t>tmp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 xml:space="preserve"> = </w:t>
      </w:r>
      <w:proofErr w:type="spellStart"/>
      <w:proofErr w:type="gramStart"/>
      <w:r w:rsidRPr="00E72CCD">
        <w:rPr>
          <w:rFonts w:ascii="Huawei Sans" w:eastAsia="方正兰亭黑简体" w:hAnsi="Huawei Sans" w:cs="Courier New"/>
          <w:sz w:val="18"/>
          <w:szCs w:val="18"/>
        </w:rPr>
        <w:t>np.asarray</w:t>
      </w:r>
      <w:proofErr w:type="spellEnd"/>
      <w:proofErr w:type="gramEnd"/>
      <w:r w:rsidRPr="00E72CCD">
        <w:rPr>
          <w:rFonts w:ascii="Huawei Sans" w:eastAsia="方正兰亭黑简体" w:hAnsi="Huawei Sans" w:cs="Courier New"/>
          <w:sz w:val="18"/>
          <w:szCs w:val="18"/>
        </w:rPr>
        <w:t xml:space="preserve">( [x['image'] for x in </w:t>
      </w:r>
      <w:proofErr w:type="spellStart"/>
      <w:r w:rsidRPr="00E72CCD">
        <w:rPr>
          <w:rFonts w:ascii="Huawei Sans" w:eastAsia="方正兰亭黑简体" w:hAnsi="Huawei Sans" w:cs="Courier New"/>
          <w:sz w:val="18"/>
          <w:szCs w:val="18"/>
        </w:rPr>
        <w:t>ds_train.create_dict_iterator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>(</w:t>
      </w:r>
      <w:proofErr w:type="spellStart"/>
      <w:r w:rsidRPr="00E72CCD">
        <w:rPr>
          <w:rFonts w:ascii="Huawei Sans" w:eastAsia="方正兰亭黑简体" w:hAnsi="Huawei Sans" w:cs="Courier New"/>
          <w:sz w:val="18"/>
          <w:szCs w:val="18"/>
        </w:rPr>
        <w:t>output_numpy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>=True)] )</w:t>
      </w:r>
    </w:p>
    <w:p w14:paraId="172A6ECE" w14:textId="77777777" w:rsidR="00E72CCD" w:rsidRPr="00E72CCD" w:rsidRDefault="00E72CCD" w:rsidP="00E7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</w:rPr>
      </w:pPr>
      <w:proofErr w:type="spellStart"/>
      <w:r w:rsidRPr="00E72CCD">
        <w:rPr>
          <w:rFonts w:ascii="Huawei Sans" w:eastAsia="方正兰亭黑简体" w:hAnsi="Huawei Sans" w:cs="Courier New"/>
          <w:sz w:val="18"/>
          <w:szCs w:val="18"/>
        </w:rPr>
        <w:t>RGB_mean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 xml:space="preserve"> = </w:t>
      </w:r>
      <w:proofErr w:type="gramStart"/>
      <w:r w:rsidRPr="00E72CCD">
        <w:rPr>
          <w:rFonts w:ascii="Huawei Sans" w:eastAsia="方正兰亭黑简体" w:hAnsi="Huawei Sans" w:cs="Courier New"/>
          <w:sz w:val="18"/>
          <w:szCs w:val="18"/>
        </w:rPr>
        <w:t>tuple(</w:t>
      </w:r>
      <w:proofErr w:type="spellStart"/>
      <w:proofErr w:type="gramEnd"/>
      <w:r w:rsidRPr="00E72CCD">
        <w:rPr>
          <w:rFonts w:ascii="Huawei Sans" w:eastAsia="方正兰亭黑简体" w:hAnsi="Huawei Sans" w:cs="Courier New"/>
          <w:sz w:val="18"/>
          <w:szCs w:val="18"/>
        </w:rPr>
        <w:t>np.mean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>(</w:t>
      </w:r>
      <w:proofErr w:type="spellStart"/>
      <w:r w:rsidRPr="00E72CCD">
        <w:rPr>
          <w:rFonts w:ascii="Huawei Sans" w:eastAsia="方正兰亭黑简体" w:hAnsi="Huawei Sans" w:cs="Courier New"/>
          <w:sz w:val="18"/>
          <w:szCs w:val="18"/>
        </w:rPr>
        <w:t>tmp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>, axis=(0, 1, 2)))</w:t>
      </w:r>
    </w:p>
    <w:p w14:paraId="51E98025" w14:textId="77777777" w:rsidR="00E72CCD" w:rsidRPr="00E72CCD" w:rsidRDefault="00E72CCD" w:rsidP="00E7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</w:rPr>
      </w:pPr>
      <w:proofErr w:type="spellStart"/>
      <w:r w:rsidRPr="00E72CCD">
        <w:rPr>
          <w:rFonts w:ascii="Huawei Sans" w:eastAsia="方正兰亭黑简体" w:hAnsi="Huawei Sans" w:cs="Courier New"/>
          <w:sz w:val="18"/>
          <w:szCs w:val="18"/>
        </w:rPr>
        <w:t>RGB_std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 xml:space="preserve"> = </w:t>
      </w:r>
      <w:proofErr w:type="gramStart"/>
      <w:r w:rsidRPr="00E72CCD">
        <w:rPr>
          <w:rFonts w:ascii="Huawei Sans" w:eastAsia="方正兰亭黑简体" w:hAnsi="Huawei Sans" w:cs="Courier New"/>
          <w:sz w:val="18"/>
          <w:szCs w:val="18"/>
        </w:rPr>
        <w:t>tuple(</w:t>
      </w:r>
      <w:proofErr w:type="spellStart"/>
      <w:proofErr w:type="gramEnd"/>
      <w:r w:rsidRPr="00E72CCD">
        <w:rPr>
          <w:rFonts w:ascii="Huawei Sans" w:eastAsia="方正兰亭黑简体" w:hAnsi="Huawei Sans" w:cs="Courier New"/>
          <w:sz w:val="18"/>
          <w:szCs w:val="18"/>
        </w:rPr>
        <w:t>np.std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>(</w:t>
      </w:r>
      <w:proofErr w:type="spellStart"/>
      <w:r w:rsidRPr="00E72CCD">
        <w:rPr>
          <w:rFonts w:ascii="Huawei Sans" w:eastAsia="方正兰亭黑简体" w:hAnsi="Huawei Sans" w:cs="Courier New"/>
          <w:sz w:val="18"/>
          <w:szCs w:val="18"/>
        </w:rPr>
        <w:t>tmp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>, axis=(0, 1, 2)))</w:t>
      </w:r>
    </w:p>
    <w:p w14:paraId="05E5F334" w14:textId="77777777" w:rsidR="00E72CCD" w:rsidRPr="00E72CCD" w:rsidRDefault="00E72CCD" w:rsidP="00E7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</w:rPr>
      </w:pPr>
    </w:p>
    <w:p w14:paraId="61AFBCD3" w14:textId="77777777" w:rsidR="00E72CCD" w:rsidRPr="00E72CCD" w:rsidRDefault="00E72CCD" w:rsidP="00E7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</w:rPr>
      </w:pPr>
      <w:proofErr w:type="gramStart"/>
      <w:r w:rsidRPr="00E72CCD">
        <w:rPr>
          <w:rFonts w:ascii="Huawei Sans" w:eastAsia="方正兰亭黑简体" w:hAnsi="Huawei Sans" w:cs="Courier New"/>
          <w:sz w:val="18"/>
          <w:szCs w:val="18"/>
        </w:rPr>
        <w:t>print(</w:t>
      </w:r>
      <w:proofErr w:type="spellStart"/>
      <w:proofErr w:type="gramEnd"/>
      <w:r w:rsidRPr="00E72CCD">
        <w:rPr>
          <w:rFonts w:ascii="Huawei Sans" w:eastAsia="方正兰亭黑简体" w:hAnsi="Huawei Sans" w:cs="Courier New"/>
          <w:sz w:val="18"/>
          <w:szCs w:val="18"/>
        </w:rPr>
        <w:t>RGB_mean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>)</w:t>
      </w:r>
    </w:p>
    <w:p w14:paraId="2224EE34" w14:textId="2DEBC791" w:rsidR="002552D4" w:rsidRPr="002552D4" w:rsidRDefault="00E72CCD" w:rsidP="00E72C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</w:rPr>
      </w:pPr>
      <w:proofErr w:type="gramStart"/>
      <w:r w:rsidRPr="00E72CCD">
        <w:rPr>
          <w:rFonts w:ascii="Huawei Sans" w:eastAsia="方正兰亭黑简体" w:hAnsi="Huawei Sans" w:cs="Courier New"/>
          <w:sz w:val="18"/>
          <w:szCs w:val="18"/>
        </w:rPr>
        <w:t>print(</w:t>
      </w:r>
      <w:proofErr w:type="spellStart"/>
      <w:proofErr w:type="gramEnd"/>
      <w:r w:rsidRPr="00E72CCD">
        <w:rPr>
          <w:rFonts w:ascii="Huawei Sans" w:eastAsia="方正兰亭黑简体" w:hAnsi="Huawei Sans" w:cs="Courier New"/>
          <w:sz w:val="18"/>
          <w:szCs w:val="18"/>
        </w:rPr>
        <w:t>RGB_std</w:t>
      </w:r>
      <w:proofErr w:type="spellEnd"/>
      <w:r w:rsidRPr="00E72CCD">
        <w:rPr>
          <w:rFonts w:ascii="Huawei Sans" w:eastAsia="方正兰亭黑简体" w:hAnsi="Huawei Sans" w:cs="Courier New"/>
          <w:sz w:val="18"/>
          <w:szCs w:val="18"/>
        </w:rPr>
        <w:t>)</w:t>
      </w:r>
      <w:r>
        <w:rPr>
          <w:rFonts w:ascii="Huawei Sans" w:eastAsia="方正兰亭黑简体" w:hAnsi="Huawei Sans" w:cs="Courier New"/>
          <w:sz w:val="18"/>
          <w:szCs w:val="18"/>
        </w:rPr>
        <w:t xml:space="preserve"> </w:t>
      </w:r>
    </w:p>
    <w:p w14:paraId="76345690" w14:textId="6729F941" w:rsidR="00100AE8" w:rsidRDefault="00BC7C1D" w:rsidP="00402B8C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输出</w:t>
      </w:r>
      <w:r>
        <w:rPr>
          <w:rFonts w:hint="eastAsia"/>
          <w:shd w:val="clear" w:color="auto" w:fill="FFFFFF"/>
        </w:rPr>
        <w:t>：</w:t>
      </w:r>
    </w:p>
    <w:p w14:paraId="230BD6BA" w14:textId="2D47F36B" w:rsidR="00F036F1" w:rsidRPr="00F036F1" w:rsidRDefault="00F036F1" w:rsidP="00F0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  <w:lang w:eastAsia="en-US"/>
        </w:rPr>
      </w:pPr>
      <w:r w:rsidRPr="00F036F1">
        <w:rPr>
          <w:rFonts w:ascii="Huawei Sans" w:eastAsia="方正兰亭黑简体" w:hAnsi="Huawei Sans" w:cs="Courier New"/>
          <w:sz w:val="18"/>
          <w:szCs w:val="18"/>
          <w:lang w:eastAsia="en-US"/>
        </w:rPr>
        <w:t>(125.306918046875, 122.950394140625, 113.86538318359375)</w:t>
      </w:r>
    </w:p>
    <w:p w14:paraId="7F7DD3E6" w14:textId="183969A0" w:rsidR="00F036F1" w:rsidRPr="00F036F1" w:rsidRDefault="00F036F1" w:rsidP="00F036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40" w:after="40"/>
        <w:ind w:left="1021"/>
        <w:rPr>
          <w:rFonts w:ascii="Huawei Sans" w:eastAsia="方正兰亭黑简体" w:hAnsi="Huawei Sans" w:cs="Courier New"/>
          <w:sz w:val="18"/>
          <w:szCs w:val="18"/>
          <w:lang w:eastAsia="en-US"/>
        </w:rPr>
      </w:pPr>
      <w:r w:rsidRPr="00F036F1">
        <w:rPr>
          <w:rFonts w:ascii="Huawei Sans" w:eastAsia="方正兰亭黑简体" w:hAnsi="Huawei Sans" w:cs="Courier New"/>
          <w:sz w:val="18"/>
          <w:szCs w:val="18"/>
          <w:lang w:eastAsia="en-US"/>
        </w:rPr>
        <w:t xml:space="preserve">(62.99321927774456, 62.08870764035727, 66.70489964064619) </w:t>
      </w:r>
    </w:p>
    <w:p w14:paraId="5E196BAC" w14:textId="77777777" w:rsidR="00980EA7" w:rsidRDefault="00314536" w:rsidP="00A74F40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定义数据预处理函数</w:t>
      </w:r>
      <w:r w:rsidR="00980EA7">
        <w:rPr>
          <w:rFonts w:hint="eastAsia"/>
          <w:shd w:val="clear" w:color="auto" w:fill="FFFFFF"/>
        </w:rPr>
        <w:t>。</w:t>
      </w:r>
    </w:p>
    <w:p w14:paraId="06DD9EB9" w14:textId="77777777" w:rsidR="00980EA7" w:rsidRPr="00980EA7" w:rsidRDefault="00980EA7" w:rsidP="00402B8C">
      <w:pPr>
        <w:pStyle w:val="1e"/>
        <w:rPr>
          <w:shd w:val="clear" w:color="auto" w:fill="FFFFFF"/>
        </w:rPr>
      </w:pPr>
      <w:r w:rsidRPr="00980EA7">
        <w:rPr>
          <w:rFonts w:hint="eastAsia"/>
          <w:shd w:val="clear" w:color="auto" w:fill="FFFFFF"/>
        </w:rPr>
        <w:t>函数功能包括：</w:t>
      </w:r>
    </w:p>
    <w:p w14:paraId="0669C7BC" w14:textId="66E10B7E" w:rsidR="00575043" w:rsidRPr="00575043" w:rsidRDefault="00575043" w:rsidP="00402B8C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 xml:space="preserve">. </w:t>
      </w:r>
      <w:r w:rsidRPr="00575043">
        <w:rPr>
          <w:rFonts w:hint="eastAsia"/>
          <w:shd w:val="clear" w:color="auto" w:fill="FFFFFF"/>
        </w:rPr>
        <w:t>加载数据集</w:t>
      </w:r>
    </w:p>
    <w:p w14:paraId="23202FCB" w14:textId="3A4ECB20" w:rsidR="00575043" w:rsidRPr="00575043" w:rsidRDefault="00575043" w:rsidP="00402B8C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2</w:t>
      </w:r>
      <w:r>
        <w:rPr>
          <w:shd w:val="clear" w:color="auto" w:fill="FFFFFF"/>
        </w:rPr>
        <w:t xml:space="preserve">. </w:t>
      </w:r>
      <w:r w:rsidRPr="00575043">
        <w:rPr>
          <w:rFonts w:hint="eastAsia"/>
          <w:shd w:val="clear" w:color="auto" w:fill="FFFFFF"/>
        </w:rPr>
        <w:t>打乱数据集</w:t>
      </w:r>
    </w:p>
    <w:p w14:paraId="24D656F0" w14:textId="12EF3D33" w:rsidR="00575043" w:rsidRPr="00575043" w:rsidRDefault="00575043" w:rsidP="00402B8C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3</w:t>
      </w:r>
      <w:r>
        <w:rPr>
          <w:shd w:val="clear" w:color="auto" w:fill="FFFFFF"/>
        </w:rPr>
        <w:t xml:space="preserve">. </w:t>
      </w:r>
      <w:r w:rsidRPr="00575043">
        <w:rPr>
          <w:rFonts w:hint="eastAsia"/>
          <w:shd w:val="clear" w:color="auto" w:fill="FFFFFF"/>
        </w:rPr>
        <w:t>图像特征处理（包括尺寸大小变更、平移、</w:t>
      </w:r>
      <w:r w:rsidR="005A74E3">
        <w:rPr>
          <w:rFonts w:hint="eastAsia"/>
          <w:shd w:val="clear" w:color="auto" w:fill="FFFFFF"/>
        </w:rPr>
        <w:t>标准化</w:t>
      </w:r>
      <w:r w:rsidRPr="00575043">
        <w:rPr>
          <w:rFonts w:hint="eastAsia"/>
          <w:shd w:val="clear" w:color="auto" w:fill="FFFFFF"/>
        </w:rPr>
        <w:t>、训练时的随机裁剪、随机翻转等）</w:t>
      </w:r>
    </w:p>
    <w:p w14:paraId="4DD20702" w14:textId="69B5EE56" w:rsidR="00575043" w:rsidRPr="00575043" w:rsidRDefault="00575043" w:rsidP="00402B8C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4</w:t>
      </w:r>
      <w:r>
        <w:rPr>
          <w:shd w:val="clear" w:color="auto" w:fill="FFFFFF"/>
        </w:rPr>
        <w:t xml:space="preserve">. </w:t>
      </w:r>
      <w:r w:rsidRPr="00575043">
        <w:rPr>
          <w:rFonts w:hint="eastAsia"/>
          <w:shd w:val="clear" w:color="auto" w:fill="FFFFFF"/>
        </w:rPr>
        <w:t>批量输出数据</w:t>
      </w:r>
    </w:p>
    <w:p w14:paraId="36E677CA" w14:textId="2EC5B3D2" w:rsidR="00BC7C1D" w:rsidRDefault="00575043" w:rsidP="00402B8C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5</w:t>
      </w:r>
      <w:r>
        <w:rPr>
          <w:shd w:val="clear" w:color="auto" w:fill="FFFFFF"/>
        </w:rPr>
        <w:t xml:space="preserve">. </w:t>
      </w:r>
      <w:r w:rsidRPr="00575043">
        <w:rPr>
          <w:rFonts w:hint="eastAsia"/>
          <w:shd w:val="clear" w:color="auto" w:fill="FFFFFF"/>
        </w:rPr>
        <w:t>重复</w:t>
      </w:r>
    </w:p>
    <w:p w14:paraId="323CBEBC" w14:textId="0738441A" w:rsidR="00C656C9" w:rsidRDefault="00C656C9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4FD21384" w14:textId="77777777" w:rsidR="00D66131" w:rsidRDefault="00D66131" w:rsidP="00D66131">
      <w:pPr>
        <w:pStyle w:val="2f2"/>
      </w:pPr>
      <w:r>
        <w:t xml:space="preserve">def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data_path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32, </w:t>
      </w:r>
      <w:proofErr w:type="spellStart"/>
      <w:r>
        <w:t>repeat_num</w:t>
      </w:r>
      <w:proofErr w:type="spellEnd"/>
      <w:r>
        <w:t>=1, usage = 'train'):</w:t>
      </w:r>
    </w:p>
    <w:p w14:paraId="49439275" w14:textId="77777777" w:rsidR="00D66131" w:rsidRDefault="00D66131" w:rsidP="00D66131">
      <w:pPr>
        <w:pStyle w:val="2f2"/>
      </w:pPr>
      <w:r>
        <w:t xml:space="preserve">    """ </w:t>
      </w:r>
    </w:p>
    <w:p w14:paraId="405674BC" w14:textId="77777777" w:rsidR="00D66131" w:rsidRDefault="00D66131" w:rsidP="00D66131">
      <w:pPr>
        <w:pStyle w:val="2f2"/>
      </w:pPr>
      <w:r>
        <w:t xml:space="preserve">    </w:t>
      </w:r>
      <w:proofErr w:type="spellStart"/>
      <w:r>
        <w:t>数据处理</w:t>
      </w:r>
      <w:proofErr w:type="spellEnd"/>
    </w:p>
    <w:p w14:paraId="4FC92F28" w14:textId="77777777" w:rsidR="00D66131" w:rsidRDefault="00D66131" w:rsidP="00D66131">
      <w:pPr>
        <w:pStyle w:val="2f2"/>
      </w:pPr>
      <w:r>
        <w:t xml:space="preserve">    </w:t>
      </w:r>
    </w:p>
    <w:p w14:paraId="7422E9B8" w14:textId="77777777" w:rsidR="00D66131" w:rsidRDefault="00D66131" w:rsidP="00D66131">
      <w:pPr>
        <w:pStyle w:val="2f2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7A6D3007" w14:textId="77777777" w:rsidR="00D66131" w:rsidRDefault="00D66131" w:rsidP="00D66131">
      <w:pPr>
        <w:pStyle w:val="2f2"/>
      </w:pPr>
      <w:r>
        <w:t xml:space="preserve">        </w:t>
      </w:r>
      <w:proofErr w:type="spellStart"/>
      <w:r>
        <w:t>data_path</w:t>
      </w:r>
      <w:proofErr w:type="spellEnd"/>
      <w:r>
        <w:t xml:space="preserve"> (str): </w:t>
      </w:r>
      <w:proofErr w:type="spellStart"/>
      <w:r>
        <w:t>数据路径</w:t>
      </w:r>
      <w:proofErr w:type="spellEnd"/>
    </w:p>
    <w:p w14:paraId="49D863DE" w14:textId="77777777" w:rsidR="00D66131" w:rsidRDefault="00D66131" w:rsidP="00D66131">
      <w:pPr>
        <w:pStyle w:val="2f2"/>
      </w:pPr>
      <w:r>
        <w:t xml:space="preserve">        </w:t>
      </w:r>
      <w:proofErr w:type="spellStart"/>
      <w:r>
        <w:t>batch_size</w:t>
      </w:r>
      <w:proofErr w:type="spellEnd"/>
      <w:r>
        <w:t xml:space="preserve"> (int): </w:t>
      </w:r>
      <w:proofErr w:type="spellStart"/>
      <w:r>
        <w:t>批量大小</w:t>
      </w:r>
      <w:proofErr w:type="spellEnd"/>
    </w:p>
    <w:p w14:paraId="0D7C2813" w14:textId="77777777" w:rsidR="00D66131" w:rsidRDefault="00D66131" w:rsidP="00D66131">
      <w:pPr>
        <w:pStyle w:val="2f2"/>
      </w:pPr>
      <w:r>
        <w:t xml:space="preserve">        usage (str): </w:t>
      </w:r>
      <w:proofErr w:type="spellStart"/>
      <w:r>
        <w:t>训练或测试</w:t>
      </w:r>
      <w:proofErr w:type="spellEnd"/>
    </w:p>
    <w:p w14:paraId="6F1A0E02" w14:textId="77777777" w:rsidR="00D66131" w:rsidRDefault="00D66131" w:rsidP="00D66131">
      <w:pPr>
        <w:pStyle w:val="2f2"/>
      </w:pPr>
      <w:r>
        <w:t xml:space="preserve">        </w:t>
      </w:r>
    </w:p>
    <w:p w14:paraId="559849E7" w14:textId="77777777" w:rsidR="00D66131" w:rsidRDefault="00D66131" w:rsidP="00D66131">
      <w:pPr>
        <w:pStyle w:val="2f2"/>
      </w:pPr>
      <w:r>
        <w:t xml:space="preserve">    Returns:</w:t>
      </w:r>
    </w:p>
    <w:p w14:paraId="4E580167" w14:textId="77777777" w:rsidR="00D66131" w:rsidRDefault="00D66131" w:rsidP="00D66131">
      <w:pPr>
        <w:pStyle w:val="2f2"/>
      </w:pPr>
      <w:r>
        <w:t xml:space="preserve">        </w:t>
      </w:r>
      <w:proofErr w:type="spellStart"/>
      <w:r>
        <w:t>Dataset</w:t>
      </w:r>
      <w:r>
        <w:t>对象</w:t>
      </w:r>
      <w:proofErr w:type="spellEnd"/>
    </w:p>
    <w:p w14:paraId="213AA822" w14:textId="77777777" w:rsidR="00D66131" w:rsidRDefault="00D66131" w:rsidP="00D66131">
      <w:pPr>
        <w:pStyle w:val="2f2"/>
      </w:pPr>
      <w:r>
        <w:t xml:space="preserve">    """</w:t>
      </w:r>
    </w:p>
    <w:p w14:paraId="6250E06A" w14:textId="77777777" w:rsidR="00D66131" w:rsidRDefault="00D66131" w:rsidP="00D66131">
      <w:pPr>
        <w:pStyle w:val="2f2"/>
      </w:pPr>
      <w:r>
        <w:t xml:space="preserve">    </w:t>
      </w:r>
    </w:p>
    <w:p w14:paraId="53BE27F6" w14:textId="77777777" w:rsidR="00D66131" w:rsidRDefault="00D66131" w:rsidP="00D66131">
      <w:pPr>
        <w:pStyle w:val="2f2"/>
      </w:pPr>
      <w:r>
        <w:t xml:space="preserve">    # </w:t>
      </w:r>
      <w:proofErr w:type="spellStart"/>
      <w:r>
        <w:t>载入数据集</w:t>
      </w:r>
      <w:proofErr w:type="spellEnd"/>
    </w:p>
    <w:p w14:paraId="410FDFF5" w14:textId="77777777" w:rsidR="00D66131" w:rsidRDefault="00D66131" w:rsidP="00D66131">
      <w:pPr>
        <w:pStyle w:val="2f2"/>
      </w:pPr>
      <w:r>
        <w:t xml:space="preserve">    data = </w:t>
      </w:r>
      <w:proofErr w:type="gramStart"/>
      <w:r>
        <w:t>ds.Cifar</w:t>
      </w:r>
      <w:proofErr w:type="gramEnd"/>
      <w:r>
        <w:t>10Dataset(</w:t>
      </w:r>
      <w:proofErr w:type="spellStart"/>
      <w:r>
        <w:t>data_path</w:t>
      </w:r>
      <w:proofErr w:type="spellEnd"/>
      <w:r>
        <w:t>)</w:t>
      </w:r>
    </w:p>
    <w:p w14:paraId="190FA0CF" w14:textId="77777777" w:rsidR="00D66131" w:rsidRDefault="00D66131" w:rsidP="00D66131">
      <w:pPr>
        <w:pStyle w:val="2f2"/>
      </w:pPr>
      <w:r>
        <w:t xml:space="preserve">    </w:t>
      </w:r>
    </w:p>
    <w:p w14:paraId="0798E0C5" w14:textId="77777777" w:rsidR="00D66131" w:rsidRDefault="00D66131" w:rsidP="00D66131">
      <w:pPr>
        <w:pStyle w:val="2f2"/>
      </w:pPr>
      <w:r>
        <w:t xml:space="preserve">    # </w:t>
      </w:r>
      <w:proofErr w:type="spellStart"/>
      <w:r>
        <w:t>打乱数据集</w:t>
      </w:r>
      <w:proofErr w:type="spellEnd"/>
    </w:p>
    <w:p w14:paraId="0EF3A88E" w14:textId="77777777" w:rsidR="00D66131" w:rsidRDefault="00D66131" w:rsidP="00D66131">
      <w:pPr>
        <w:pStyle w:val="2f2"/>
      </w:pPr>
      <w:r>
        <w:t xml:space="preserve">    data = </w:t>
      </w:r>
      <w:proofErr w:type="spellStart"/>
      <w:proofErr w:type="gramStart"/>
      <w:r>
        <w:t>data.shuffle</w:t>
      </w:r>
      <w:proofErr w:type="spellEnd"/>
      <w:proofErr w:type="gramEnd"/>
      <w:r>
        <w:t>(</w:t>
      </w:r>
      <w:proofErr w:type="spellStart"/>
      <w:r>
        <w:t>buffer_size</w:t>
      </w:r>
      <w:proofErr w:type="spellEnd"/>
      <w:r>
        <w:t>=10000)</w:t>
      </w:r>
    </w:p>
    <w:p w14:paraId="349611E6" w14:textId="77777777" w:rsidR="00D66131" w:rsidRDefault="00D66131" w:rsidP="00D66131">
      <w:pPr>
        <w:pStyle w:val="2f2"/>
      </w:pPr>
      <w:r>
        <w:t xml:space="preserve">    </w:t>
      </w:r>
    </w:p>
    <w:p w14:paraId="7C3974E0" w14:textId="77777777" w:rsidR="00D66131" w:rsidRDefault="00D66131" w:rsidP="00D66131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4345AACA" w14:textId="77777777" w:rsidR="00D66131" w:rsidRDefault="00D66131" w:rsidP="00D66131">
      <w:pPr>
        <w:pStyle w:val="2f2"/>
      </w:pPr>
      <w:r>
        <w:t xml:space="preserve">    if usage=='train':</w:t>
      </w:r>
    </w:p>
    <w:p w14:paraId="62B5D322" w14:textId="77777777" w:rsidR="00D66131" w:rsidRDefault="00D66131" w:rsidP="00D66131">
      <w:pPr>
        <w:pStyle w:val="2f2"/>
      </w:pPr>
      <w:r>
        <w:t xml:space="preserve">        trans = [</w:t>
      </w:r>
    </w:p>
    <w:p w14:paraId="7471B1B0" w14:textId="782A0BFB" w:rsidR="00D66131" w:rsidRDefault="00D66131" w:rsidP="00D66131">
      <w:pPr>
        <w:pStyle w:val="2f2"/>
      </w:pPr>
      <w:r>
        <w:t xml:space="preserve">            </w:t>
      </w:r>
      <w:proofErr w:type="spellStart"/>
      <w:r>
        <w:t>CV.</w:t>
      </w:r>
      <w:proofErr w:type="gramStart"/>
      <w:r>
        <w:t>Normalize</w:t>
      </w:r>
      <w:proofErr w:type="spellEnd"/>
      <w:r>
        <w:t>(</w:t>
      </w:r>
      <w:proofErr w:type="spellStart"/>
      <w:proofErr w:type="gramEnd"/>
      <w:r>
        <w:t>RGB_mean</w:t>
      </w:r>
      <w:proofErr w:type="spellEnd"/>
      <w:r>
        <w:t xml:space="preserve">, </w:t>
      </w:r>
      <w:proofErr w:type="spellStart"/>
      <w:r>
        <w:t>RGB_std</w:t>
      </w:r>
      <w:proofErr w:type="spellEnd"/>
      <w:r>
        <w:t xml:space="preserve">), # </w:t>
      </w:r>
      <w:proofErr w:type="spellStart"/>
      <w:r>
        <w:t>数据</w:t>
      </w:r>
      <w:r w:rsidR="005A74E3">
        <w:t>标准化</w:t>
      </w:r>
      <w:proofErr w:type="spellEnd"/>
    </w:p>
    <w:p w14:paraId="48BAB42F" w14:textId="77777777" w:rsidR="00D66131" w:rsidRDefault="00D66131" w:rsidP="00D66131">
      <w:pPr>
        <w:pStyle w:val="2f2"/>
      </w:pPr>
    </w:p>
    <w:p w14:paraId="3D9F43AB" w14:textId="77777777" w:rsidR="00D66131" w:rsidRDefault="00D66131" w:rsidP="00D66131">
      <w:pPr>
        <w:pStyle w:val="2f2"/>
      </w:pPr>
      <w:r>
        <w:t xml:space="preserve">            # </w:t>
      </w:r>
      <w:proofErr w:type="spellStart"/>
      <w:r>
        <w:t>数据增强</w:t>
      </w:r>
      <w:proofErr w:type="spellEnd"/>
    </w:p>
    <w:p w14:paraId="21F3D3BC" w14:textId="77777777" w:rsidR="00D66131" w:rsidRDefault="00D66131" w:rsidP="00D66131">
      <w:pPr>
        <w:pStyle w:val="2f2"/>
      </w:pPr>
      <w:r>
        <w:t xml:space="preserve">            </w:t>
      </w:r>
      <w:proofErr w:type="spellStart"/>
      <w:r>
        <w:t>CV.</w:t>
      </w:r>
      <w:proofErr w:type="gramStart"/>
      <w:r>
        <w:t>RandomCrop</w:t>
      </w:r>
      <w:proofErr w:type="spellEnd"/>
      <w:r>
        <w:t>(</w:t>
      </w:r>
      <w:proofErr w:type="gramEnd"/>
      <w:r>
        <w:t xml:space="preserve">[32, 32], [4, 4, 4, 4]), # </w:t>
      </w:r>
      <w:proofErr w:type="spellStart"/>
      <w:r>
        <w:t>随机裁剪</w:t>
      </w:r>
      <w:proofErr w:type="spellEnd"/>
    </w:p>
    <w:p w14:paraId="220E9A42" w14:textId="77777777" w:rsidR="00D66131" w:rsidRDefault="00D66131" w:rsidP="00D66131">
      <w:pPr>
        <w:pStyle w:val="2f2"/>
      </w:pPr>
      <w:r>
        <w:t xml:space="preserve">            </w:t>
      </w:r>
      <w:proofErr w:type="spellStart"/>
      <w:r>
        <w:t>CV.</w:t>
      </w:r>
      <w:proofErr w:type="gramStart"/>
      <w:r>
        <w:t>RandomHorizontalFlip</w:t>
      </w:r>
      <w:proofErr w:type="spellEnd"/>
      <w:r>
        <w:t>(</w:t>
      </w:r>
      <w:proofErr w:type="gramEnd"/>
      <w:r>
        <w:t xml:space="preserve">), # </w:t>
      </w:r>
      <w:proofErr w:type="spellStart"/>
      <w:r>
        <w:t>随机翻转</w:t>
      </w:r>
      <w:proofErr w:type="spellEnd"/>
    </w:p>
    <w:p w14:paraId="254089FB" w14:textId="77777777" w:rsidR="00D66131" w:rsidRDefault="00D66131" w:rsidP="00D66131">
      <w:pPr>
        <w:pStyle w:val="2f2"/>
      </w:pPr>
    </w:p>
    <w:p w14:paraId="37FA17E8" w14:textId="77777777" w:rsidR="00D66131" w:rsidRDefault="00D66131" w:rsidP="00D66131">
      <w:pPr>
        <w:pStyle w:val="2f2"/>
      </w:pPr>
      <w:r>
        <w:t xml:space="preserve">            CV.HWC2</w:t>
      </w:r>
      <w:proofErr w:type="gramStart"/>
      <w:r>
        <w:t>CHW(</w:t>
      </w:r>
      <w:proofErr w:type="gramEnd"/>
      <w:r>
        <w:t xml:space="preserve">) # </w:t>
      </w:r>
      <w:proofErr w:type="spellStart"/>
      <w:r>
        <w:t>通道前移（为配适网络，</w:t>
      </w:r>
      <w:r>
        <w:t>CHW</w:t>
      </w:r>
      <w:r>
        <w:t>的格式可最佳发挥</w:t>
      </w:r>
      <w:r>
        <w:rPr>
          <w:rFonts w:ascii="宋体" w:eastAsia="宋体" w:hAnsi="宋体" w:cs="宋体" w:hint="eastAsia"/>
        </w:rPr>
        <w:t>昇</w:t>
      </w:r>
      <w:r>
        <w:rPr>
          <w:rFonts w:ascii="方正兰亭黑简体" w:hAnsi="方正兰亭黑简体" w:cs="方正兰亭黑简体" w:hint="eastAsia"/>
        </w:rPr>
        <w:t>腾芯片算力</w:t>
      </w:r>
      <w:proofErr w:type="spellEnd"/>
      <w:r>
        <w:rPr>
          <w:rFonts w:ascii="方正兰亭黑简体" w:hAnsi="方正兰亭黑简体" w:cs="方正兰亭黑简体" w:hint="eastAsia"/>
        </w:rPr>
        <w:t>）</w:t>
      </w:r>
    </w:p>
    <w:p w14:paraId="10740231" w14:textId="77777777" w:rsidR="00D66131" w:rsidRDefault="00D66131" w:rsidP="00D66131">
      <w:pPr>
        <w:pStyle w:val="2f2"/>
      </w:pPr>
      <w:r>
        <w:t xml:space="preserve">        ]</w:t>
      </w:r>
    </w:p>
    <w:p w14:paraId="4D84BC49" w14:textId="77777777" w:rsidR="00D66131" w:rsidRDefault="00D66131" w:rsidP="00D66131">
      <w:pPr>
        <w:pStyle w:val="2f2"/>
      </w:pPr>
      <w:r>
        <w:t xml:space="preserve">    else:</w:t>
      </w:r>
    </w:p>
    <w:p w14:paraId="783815FB" w14:textId="77777777" w:rsidR="00D66131" w:rsidRDefault="00D66131" w:rsidP="00D66131">
      <w:pPr>
        <w:pStyle w:val="2f2"/>
      </w:pPr>
      <w:r>
        <w:t xml:space="preserve">        trans = [</w:t>
      </w:r>
    </w:p>
    <w:p w14:paraId="1AB039BE" w14:textId="14E076E4" w:rsidR="00D66131" w:rsidRDefault="00D66131" w:rsidP="00D66131">
      <w:pPr>
        <w:pStyle w:val="2f2"/>
      </w:pPr>
      <w:r>
        <w:t xml:space="preserve">            </w:t>
      </w:r>
      <w:proofErr w:type="spellStart"/>
      <w:r>
        <w:t>CV.</w:t>
      </w:r>
      <w:proofErr w:type="gramStart"/>
      <w:r>
        <w:t>Normalize</w:t>
      </w:r>
      <w:proofErr w:type="spellEnd"/>
      <w:r>
        <w:t>(</w:t>
      </w:r>
      <w:proofErr w:type="spellStart"/>
      <w:proofErr w:type="gramEnd"/>
      <w:r>
        <w:t>RGB_mean</w:t>
      </w:r>
      <w:proofErr w:type="spellEnd"/>
      <w:r>
        <w:t xml:space="preserve">, </w:t>
      </w:r>
      <w:proofErr w:type="spellStart"/>
      <w:r>
        <w:t>RGB_std</w:t>
      </w:r>
      <w:proofErr w:type="spellEnd"/>
      <w:r>
        <w:t xml:space="preserve">), # </w:t>
      </w:r>
      <w:proofErr w:type="spellStart"/>
      <w:r>
        <w:t>数据</w:t>
      </w:r>
      <w:r w:rsidR="005A74E3">
        <w:t>标准化</w:t>
      </w:r>
      <w:proofErr w:type="spellEnd"/>
    </w:p>
    <w:p w14:paraId="75A3F5BA" w14:textId="77777777" w:rsidR="00D66131" w:rsidRDefault="00D66131" w:rsidP="00D66131">
      <w:pPr>
        <w:pStyle w:val="2f2"/>
        <w:rPr>
          <w:lang w:eastAsia="zh-CN"/>
        </w:rPr>
      </w:pPr>
      <w:r>
        <w:t xml:space="preserve">            </w:t>
      </w:r>
      <w:r>
        <w:rPr>
          <w:lang w:eastAsia="zh-CN"/>
        </w:rPr>
        <w:t xml:space="preserve">CV.HWC2CHW() # </w:t>
      </w:r>
      <w:r>
        <w:rPr>
          <w:lang w:eastAsia="zh-CN"/>
        </w:rPr>
        <w:t>通道前移（</w:t>
      </w:r>
      <w:proofErr w:type="gramStart"/>
      <w:r>
        <w:rPr>
          <w:lang w:eastAsia="zh-CN"/>
        </w:rPr>
        <w:t>为配适网络</w:t>
      </w:r>
      <w:proofErr w:type="gramEnd"/>
      <w:r>
        <w:rPr>
          <w:lang w:eastAsia="zh-CN"/>
        </w:rPr>
        <w:t>，</w:t>
      </w:r>
      <w:r>
        <w:rPr>
          <w:lang w:eastAsia="zh-CN"/>
        </w:rPr>
        <w:t>CHW</w:t>
      </w:r>
      <w:r>
        <w:rPr>
          <w:lang w:eastAsia="zh-CN"/>
        </w:rPr>
        <w:t>的格式</w:t>
      </w:r>
      <w:proofErr w:type="gramStart"/>
      <w:r>
        <w:rPr>
          <w:lang w:eastAsia="zh-CN"/>
        </w:rPr>
        <w:t>可最佳</w:t>
      </w:r>
      <w:proofErr w:type="gramEnd"/>
      <w:r>
        <w:rPr>
          <w:lang w:eastAsia="zh-CN"/>
        </w:rPr>
        <w:t>发挥</w:t>
      </w:r>
      <w:r>
        <w:rPr>
          <w:rFonts w:ascii="宋体" w:eastAsia="宋体" w:hAnsi="宋体" w:cs="宋体" w:hint="eastAsia"/>
          <w:lang w:eastAsia="zh-CN"/>
        </w:rPr>
        <w:t>昇</w:t>
      </w:r>
      <w:r>
        <w:rPr>
          <w:rFonts w:ascii="方正兰亭黑简体" w:hAnsi="方正兰亭黑简体" w:cs="方正兰亭黑简体" w:hint="eastAsia"/>
          <w:lang w:eastAsia="zh-CN"/>
        </w:rPr>
        <w:t>腾芯片算力）</w:t>
      </w:r>
    </w:p>
    <w:p w14:paraId="2E16DA41" w14:textId="77777777" w:rsidR="00D66131" w:rsidRDefault="00D66131" w:rsidP="00D66131">
      <w:pPr>
        <w:pStyle w:val="2f2"/>
      </w:pPr>
      <w:r>
        <w:rPr>
          <w:lang w:eastAsia="zh-CN"/>
        </w:rPr>
        <w:t xml:space="preserve">        </w:t>
      </w:r>
      <w:r>
        <w:t>]</w:t>
      </w:r>
    </w:p>
    <w:p w14:paraId="3DBFC8DA" w14:textId="77777777" w:rsidR="00D66131" w:rsidRDefault="00D66131" w:rsidP="00D66131">
      <w:pPr>
        <w:pStyle w:val="2f2"/>
      </w:pPr>
      <w:r>
        <w:t xml:space="preserve">    </w:t>
      </w:r>
    </w:p>
    <w:p w14:paraId="018939DA" w14:textId="77777777" w:rsidR="00D66131" w:rsidRDefault="00D66131" w:rsidP="00D66131">
      <w:pPr>
        <w:pStyle w:val="2f2"/>
      </w:pPr>
      <w:r>
        <w:t xml:space="preserve">    </w:t>
      </w:r>
      <w:proofErr w:type="spellStart"/>
      <w:r>
        <w:t>typecast_op</w:t>
      </w:r>
      <w:proofErr w:type="spellEnd"/>
      <w:r>
        <w:t xml:space="preserve"> = </w:t>
      </w:r>
      <w:proofErr w:type="spellStart"/>
      <w:proofErr w:type="gramStart"/>
      <w:r>
        <w:t>C.TypeCast</w:t>
      </w:r>
      <w:proofErr w:type="spellEnd"/>
      <w:proofErr w:type="gramEnd"/>
      <w:r>
        <w:t xml:space="preserve">(mstype.int32) # </w:t>
      </w:r>
      <w:proofErr w:type="spellStart"/>
      <w:r>
        <w:t>原始数据的标签是</w:t>
      </w:r>
      <w:r>
        <w:t>unint</w:t>
      </w:r>
      <w:r>
        <w:t>，计算损失需要</w:t>
      </w:r>
      <w:r>
        <w:t>int</w:t>
      </w:r>
      <w:proofErr w:type="spellEnd"/>
    </w:p>
    <w:p w14:paraId="087D0DD5" w14:textId="77777777" w:rsidR="00D66131" w:rsidRDefault="00D66131" w:rsidP="00D66131">
      <w:pPr>
        <w:pStyle w:val="2f2"/>
      </w:pPr>
    </w:p>
    <w:p w14:paraId="4088493F" w14:textId="77777777" w:rsidR="00D66131" w:rsidRDefault="00D66131" w:rsidP="00D66131">
      <w:pPr>
        <w:pStyle w:val="2f2"/>
      </w:pPr>
      <w:r>
        <w:t xml:space="preserve">    # </w:t>
      </w:r>
      <w:proofErr w:type="spellStart"/>
      <w:r>
        <w:t>算子运算</w:t>
      </w:r>
      <w:proofErr w:type="spellEnd"/>
    </w:p>
    <w:p w14:paraId="476EC2F3" w14:textId="77777777" w:rsidR="00D66131" w:rsidRDefault="00D66131" w:rsidP="00D66131">
      <w:pPr>
        <w:pStyle w:val="2f2"/>
      </w:pPr>
      <w:r>
        <w:t xml:space="preserve">    data = </w:t>
      </w:r>
      <w:proofErr w:type="spellStart"/>
      <w:proofErr w:type="gramStart"/>
      <w:r>
        <w:t>data.map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='label', operations=</w:t>
      </w:r>
      <w:proofErr w:type="spellStart"/>
      <w:r>
        <w:t>typecast_op</w:t>
      </w:r>
      <w:proofErr w:type="spellEnd"/>
      <w:r>
        <w:t>)</w:t>
      </w:r>
    </w:p>
    <w:p w14:paraId="7F39CA53" w14:textId="77777777" w:rsidR="00D66131" w:rsidRDefault="00D66131" w:rsidP="00D66131">
      <w:pPr>
        <w:pStyle w:val="2f2"/>
      </w:pPr>
      <w:r>
        <w:lastRenderedPageBreak/>
        <w:t xml:space="preserve">    data = </w:t>
      </w:r>
      <w:proofErr w:type="spellStart"/>
      <w:proofErr w:type="gramStart"/>
      <w:r>
        <w:t>data.map</w:t>
      </w:r>
      <w:proofErr w:type="spellEnd"/>
      <w:r>
        <w:t>(</w:t>
      </w:r>
      <w:proofErr w:type="spellStart"/>
      <w:proofErr w:type="gramEnd"/>
      <w:r>
        <w:t>input_columns</w:t>
      </w:r>
      <w:proofErr w:type="spellEnd"/>
      <w:r>
        <w:t>='image', operations=trans)</w:t>
      </w:r>
    </w:p>
    <w:p w14:paraId="6713E17D" w14:textId="77777777" w:rsidR="00D66131" w:rsidRDefault="00D66131" w:rsidP="00D66131">
      <w:pPr>
        <w:pStyle w:val="2f2"/>
      </w:pPr>
      <w:r>
        <w:t xml:space="preserve">    </w:t>
      </w:r>
    </w:p>
    <w:p w14:paraId="00BE64B0" w14:textId="77777777" w:rsidR="00D66131" w:rsidRDefault="00D66131" w:rsidP="00D66131">
      <w:pPr>
        <w:pStyle w:val="2f2"/>
      </w:pPr>
      <w:r>
        <w:t xml:space="preserve">    # </w:t>
      </w:r>
      <w:proofErr w:type="spellStart"/>
      <w:r>
        <w:t>批处理</w:t>
      </w:r>
      <w:proofErr w:type="spellEnd"/>
    </w:p>
    <w:p w14:paraId="2329531C" w14:textId="77777777" w:rsidR="00D66131" w:rsidRDefault="00D66131" w:rsidP="00D66131">
      <w:pPr>
        <w:pStyle w:val="2f2"/>
      </w:pPr>
      <w:r>
        <w:t xml:space="preserve">    data = </w:t>
      </w:r>
      <w:proofErr w:type="spellStart"/>
      <w:proofErr w:type="gramStart"/>
      <w:r>
        <w:t>data.batch</w:t>
      </w:r>
      <w:proofErr w:type="spellEnd"/>
      <w:proofErr w:type="gramEnd"/>
      <w:r>
        <w:t>(</w:t>
      </w:r>
      <w:proofErr w:type="spellStart"/>
      <w:r>
        <w:t>batch_size</w:t>
      </w:r>
      <w:proofErr w:type="spellEnd"/>
      <w:r>
        <w:t xml:space="preserve">, </w:t>
      </w:r>
      <w:proofErr w:type="spellStart"/>
      <w:r>
        <w:t>drop_remainder</w:t>
      </w:r>
      <w:proofErr w:type="spellEnd"/>
      <w:r>
        <w:t>=True)</w:t>
      </w:r>
    </w:p>
    <w:p w14:paraId="0366223B" w14:textId="77777777" w:rsidR="00D66131" w:rsidRDefault="00D66131" w:rsidP="00D66131">
      <w:pPr>
        <w:pStyle w:val="2f2"/>
      </w:pPr>
      <w:r>
        <w:t xml:space="preserve">    </w:t>
      </w:r>
    </w:p>
    <w:p w14:paraId="003BF43D" w14:textId="77777777" w:rsidR="00D66131" w:rsidRDefault="00D66131" w:rsidP="00D66131">
      <w:pPr>
        <w:pStyle w:val="2f2"/>
      </w:pPr>
      <w:r>
        <w:t xml:space="preserve">    # </w:t>
      </w:r>
      <w:proofErr w:type="spellStart"/>
      <w:r>
        <w:t>重复</w:t>
      </w:r>
      <w:proofErr w:type="spellEnd"/>
    </w:p>
    <w:p w14:paraId="171565DF" w14:textId="77777777" w:rsidR="00D66131" w:rsidRDefault="00D66131" w:rsidP="00D66131">
      <w:pPr>
        <w:pStyle w:val="2f2"/>
      </w:pPr>
      <w:r>
        <w:t xml:space="preserve">    data = </w:t>
      </w:r>
      <w:proofErr w:type="spellStart"/>
      <w:proofErr w:type="gramStart"/>
      <w:r>
        <w:t>data.repeat</w:t>
      </w:r>
      <w:proofErr w:type="spellEnd"/>
      <w:proofErr w:type="gramEnd"/>
      <w:r>
        <w:t>(</w:t>
      </w:r>
      <w:proofErr w:type="spellStart"/>
      <w:r>
        <w:t>repeat_num</w:t>
      </w:r>
      <w:proofErr w:type="spellEnd"/>
      <w:r>
        <w:t>)</w:t>
      </w:r>
    </w:p>
    <w:p w14:paraId="2AF1E375" w14:textId="77777777" w:rsidR="00D66131" w:rsidRDefault="00D66131" w:rsidP="00D66131">
      <w:pPr>
        <w:pStyle w:val="2f2"/>
      </w:pPr>
      <w:r>
        <w:t xml:space="preserve">    </w:t>
      </w:r>
    </w:p>
    <w:p w14:paraId="55074DC0" w14:textId="1CAFDBFD" w:rsidR="00EE2035" w:rsidRDefault="00D66131" w:rsidP="00D66131">
      <w:pPr>
        <w:pStyle w:val="2f2"/>
      </w:pPr>
      <w:r>
        <w:t xml:space="preserve">    return data</w:t>
      </w:r>
      <w:r w:rsidR="00382B2B">
        <w:t xml:space="preserve"> </w:t>
      </w:r>
    </w:p>
    <w:p w14:paraId="7FB524CD" w14:textId="4C5EB215" w:rsidR="00063438" w:rsidRDefault="00626AAE" w:rsidP="00626AAE">
      <w:pPr>
        <w:pStyle w:val="3"/>
      </w:pPr>
      <w:bookmarkStart w:id="35" w:name="_Toc112870229"/>
      <w:r>
        <w:rPr>
          <w:rFonts w:hint="eastAsia"/>
        </w:rPr>
        <w:t>网络</w:t>
      </w:r>
      <w:r w:rsidR="008547F9">
        <w:rPr>
          <w:rFonts w:hint="eastAsia"/>
        </w:rPr>
        <w:t>定义</w:t>
      </w:r>
      <w:bookmarkEnd w:id="35"/>
    </w:p>
    <w:p w14:paraId="3FDD3EB3" w14:textId="09175EE7" w:rsidR="00A27301" w:rsidRDefault="002041A3" w:rsidP="00402B8C">
      <w:pPr>
        <w:pStyle w:val="1e"/>
      </w:pPr>
      <w:r w:rsidRPr="00BE00C9">
        <w:rPr>
          <w:rFonts w:hint="eastAsia"/>
        </w:rPr>
        <w:t>使用</w:t>
      </w:r>
      <w:r w:rsidR="00D61F83">
        <w:rPr>
          <w:rFonts w:hint="eastAsia"/>
        </w:rPr>
        <w:t>“</w:t>
      </w:r>
      <w:r w:rsidR="003D144E">
        <w:rPr>
          <w:rFonts w:hint="eastAsia"/>
        </w:rPr>
        <w:t>MNIST</w:t>
      </w:r>
      <w:r w:rsidR="003D144E">
        <w:rPr>
          <w:rFonts w:hint="eastAsia"/>
        </w:rPr>
        <w:t>手写体识别实验</w:t>
      </w:r>
      <w:r w:rsidR="00D61F83">
        <w:rPr>
          <w:rFonts w:hint="eastAsia"/>
        </w:rPr>
        <w:t>”</w:t>
      </w:r>
      <w:r w:rsidRPr="00BE00C9">
        <w:t>中介绍的网络，</w:t>
      </w:r>
      <w:r w:rsidRPr="00BE00C9">
        <w:t>LeNet5</w:t>
      </w:r>
      <w:r w:rsidR="000E6E8E">
        <w:rPr>
          <w:rFonts w:hint="eastAsia"/>
        </w:rPr>
        <w:t>。</w:t>
      </w:r>
    </w:p>
    <w:p w14:paraId="65EEA045" w14:textId="7BC28FEB" w:rsidR="00A27301" w:rsidRDefault="00171DAF" w:rsidP="00402B8C">
      <w:pPr>
        <w:pStyle w:val="1e"/>
      </w:pPr>
      <w:r>
        <w:rPr>
          <w:rFonts w:hint="eastAsia"/>
        </w:rPr>
        <w:t>代码：</w:t>
      </w:r>
    </w:p>
    <w:p w14:paraId="1EEC8CB5" w14:textId="77777777" w:rsidR="00D67B65" w:rsidRDefault="00D67B65" w:rsidP="00D67B65">
      <w:pPr>
        <w:pStyle w:val="2f2"/>
      </w:pPr>
      <w:r>
        <w:t>class LeNet5(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73DEBE4A" w14:textId="77777777" w:rsidR="00D67B65" w:rsidRDefault="00D67B65" w:rsidP="00D67B65">
      <w:pPr>
        <w:pStyle w:val="2f2"/>
      </w:pPr>
      <w:r>
        <w:t xml:space="preserve">    """</w:t>
      </w:r>
    </w:p>
    <w:p w14:paraId="4337021C" w14:textId="77777777" w:rsidR="00D67B65" w:rsidRDefault="00D67B65" w:rsidP="00D67B65">
      <w:pPr>
        <w:pStyle w:val="2f2"/>
      </w:pPr>
      <w:r>
        <w:t xml:space="preserve">    LeNet5</w:t>
      </w:r>
      <w:r>
        <w:t>网络</w:t>
      </w:r>
    </w:p>
    <w:p w14:paraId="3058D54C" w14:textId="77777777" w:rsidR="00D67B65" w:rsidRDefault="00D67B65" w:rsidP="00D67B65">
      <w:pPr>
        <w:pStyle w:val="2f2"/>
      </w:pPr>
    </w:p>
    <w:p w14:paraId="5AFB9861" w14:textId="77777777" w:rsidR="00D67B65" w:rsidRDefault="00D67B65" w:rsidP="00D67B65">
      <w:pPr>
        <w:pStyle w:val="2f2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01119DEE" w14:textId="77777777" w:rsidR="00D67B65" w:rsidRDefault="00D67B65" w:rsidP="00D67B65">
      <w:pPr>
        <w:pStyle w:val="2f2"/>
      </w:pPr>
      <w:r>
        <w:t xml:space="preserve">        </w:t>
      </w:r>
      <w:proofErr w:type="spellStart"/>
      <w:r>
        <w:t>num_class</w:t>
      </w:r>
      <w:proofErr w:type="spellEnd"/>
      <w:r>
        <w:t xml:space="preserve"> (int): </w:t>
      </w:r>
      <w:proofErr w:type="spellStart"/>
      <w:r>
        <w:t>输出分类数</w:t>
      </w:r>
      <w:proofErr w:type="spellEnd"/>
    </w:p>
    <w:p w14:paraId="1BE45B07" w14:textId="77777777" w:rsidR="00D67B65" w:rsidRDefault="00D67B65" w:rsidP="00D67B65">
      <w:pPr>
        <w:pStyle w:val="2f2"/>
      </w:pPr>
      <w:r>
        <w:t xml:space="preserve">        </w:t>
      </w:r>
      <w:proofErr w:type="spellStart"/>
      <w:r>
        <w:t>num_channel</w:t>
      </w:r>
      <w:proofErr w:type="spellEnd"/>
      <w:r>
        <w:t xml:space="preserve"> (int): </w:t>
      </w:r>
      <w:proofErr w:type="spellStart"/>
      <w:r>
        <w:t>输入通道数</w:t>
      </w:r>
      <w:proofErr w:type="spellEnd"/>
    </w:p>
    <w:p w14:paraId="2284CB6D" w14:textId="77777777" w:rsidR="00D67B65" w:rsidRDefault="00D67B65" w:rsidP="00D67B65">
      <w:pPr>
        <w:pStyle w:val="2f2"/>
      </w:pPr>
      <w:r>
        <w:t xml:space="preserve">    Returns:</w:t>
      </w:r>
    </w:p>
    <w:p w14:paraId="5B7CD632" w14:textId="77777777" w:rsidR="00D67B65" w:rsidRDefault="00D67B65" w:rsidP="00D67B65">
      <w:pPr>
        <w:pStyle w:val="2f2"/>
      </w:pPr>
      <w:r>
        <w:t xml:space="preserve">        Tensor, </w:t>
      </w:r>
      <w:proofErr w:type="spellStart"/>
      <w:r>
        <w:t>输出张量</w:t>
      </w:r>
      <w:proofErr w:type="spellEnd"/>
    </w:p>
    <w:p w14:paraId="5F322A32" w14:textId="77777777" w:rsidR="00D67B65" w:rsidRDefault="00D67B65" w:rsidP="00D67B65">
      <w:pPr>
        <w:pStyle w:val="2f2"/>
      </w:pPr>
    </w:p>
    <w:p w14:paraId="2289A339" w14:textId="77777777" w:rsidR="00D67B65" w:rsidRDefault="00D67B65" w:rsidP="00D67B65">
      <w:pPr>
        <w:pStyle w:val="2f2"/>
      </w:pPr>
      <w:r>
        <w:t xml:space="preserve">    Examples:</w:t>
      </w:r>
    </w:p>
    <w:p w14:paraId="15477A22" w14:textId="77777777" w:rsidR="00D67B65" w:rsidRDefault="00D67B65" w:rsidP="00D67B65">
      <w:pPr>
        <w:pStyle w:val="2f2"/>
      </w:pPr>
      <w:r>
        <w:t xml:space="preserve">        &gt;&gt;&gt; LeNet5(10, 3)</w:t>
      </w:r>
    </w:p>
    <w:p w14:paraId="72251535" w14:textId="77777777" w:rsidR="00D67B65" w:rsidRDefault="00D67B65" w:rsidP="00D67B65">
      <w:pPr>
        <w:pStyle w:val="2f2"/>
      </w:pPr>
      <w:r>
        <w:t xml:space="preserve">    """</w:t>
      </w:r>
    </w:p>
    <w:p w14:paraId="13AB8E90" w14:textId="77777777" w:rsidR="00D67B65" w:rsidRDefault="00D67B65" w:rsidP="00D67B65">
      <w:pPr>
        <w:pStyle w:val="2f2"/>
      </w:pPr>
      <w:r>
        <w:t xml:space="preserve">    </w:t>
      </w:r>
    </w:p>
    <w:p w14:paraId="3788EAFA" w14:textId="77777777" w:rsidR="00D67B65" w:rsidRDefault="00D67B65" w:rsidP="00D67B65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1AAB494C" w14:textId="77777777" w:rsidR="00D67B65" w:rsidRDefault="00D67B65" w:rsidP="00D67B65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num_class</w:t>
      </w:r>
      <w:proofErr w:type="spellEnd"/>
      <w:r>
        <w:t xml:space="preserve">=10, </w:t>
      </w:r>
      <w:proofErr w:type="spellStart"/>
      <w:r>
        <w:t>num_channel</w:t>
      </w:r>
      <w:proofErr w:type="spellEnd"/>
      <w:r>
        <w:t>=3):</w:t>
      </w:r>
    </w:p>
    <w:p w14:paraId="38279F3C" w14:textId="77777777" w:rsidR="00D67B65" w:rsidRDefault="00D67B65" w:rsidP="00D67B65">
      <w:pPr>
        <w:pStyle w:val="2f2"/>
      </w:pPr>
      <w:r>
        <w:t xml:space="preserve">        </w:t>
      </w:r>
      <w:proofErr w:type="gramStart"/>
      <w:r>
        <w:t>super(</w:t>
      </w:r>
      <w:proofErr w:type="gramEnd"/>
      <w:r>
        <w:t>LeNet5, self).__</w:t>
      </w:r>
      <w:proofErr w:type="spellStart"/>
      <w:r>
        <w:t>init</w:t>
      </w:r>
      <w:proofErr w:type="spellEnd"/>
      <w:r>
        <w:t>__()</w:t>
      </w:r>
    </w:p>
    <w:p w14:paraId="6314843B" w14:textId="77777777" w:rsidR="00D67B65" w:rsidRDefault="00D67B65" w:rsidP="00D67B65">
      <w:pPr>
        <w:pStyle w:val="2f2"/>
      </w:pPr>
      <w:r>
        <w:t xml:space="preserve">        # </w:t>
      </w:r>
      <w:proofErr w:type="spellStart"/>
      <w:r>
        <w:t>卷积层</w:t>
      </w:r>
      <w:proofErr w:type="spellEnd"/>
    </w:p>
    <w:p w14:paraId="2521B78F" w14:textId="77777777" w:rsidR="00D67B65" w:rsidRDefault="00D67B65" w:rsidP="00D67B65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>1 = nn.Conv2d(</w:t>
      </w:r>
      <w:proofErr w:type="spellStart"/>
      <w:r>
        <w:t>num_channel</w:t>
      </w:r>
      <w:proofErr w:type="spellEnd"/>
      <w:r>
        <w:t xml:space="preserve">, 6, 5, </w:t>
      </w:r>
      <w:proofErr w:type="spellStart"/>
      <w:r>
        <w:t>pad_mode</w:t>
      </w:r>
      <w:proofErr w:type="spellEnd"/>
      <w:r>
        <w:t>='valid')</w:t>
      </w:r>
    </w:p>
    <w:p w14:paraId="198BA08C" w14:textId="77777777" w:rsidR="00D67B65" w:rsidRDefault="00D67B65" w:rsidP="00D67B65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 xml:space="preserve">2 = nn.Conv2d(6, 16, 5, </w:t>
      </w:r>
      <w:proofErr w:type="spellStart"/>
      <w:r>
        <w:t>pad_mode</w:t>
      </w:r>
      <w:proofErr w:type="spellEnd"/>
      <w:r>
        <w:t>='valid')</w:t>
      </w:r>
    </w:p>
    <w:p w14:paraId="1C9AEC29" w14:textId="77777777" w:rsidR="00D67B65" w:rsidRDefault="00D67B65" w:rsidP="00D67B65">
      <w:pPr>
        <w:pStyle w:val="2f2"/>
      </w:pPr>
      <w:r>
        <w:t xml:space="preserve">        </w:t>
      </w:r>
    </w:p>
    <w:p w14:paraId="7E629770" w14:textId="77777777" w:rsidR="00D67B65" w:rsidRDefault="00D67B65" w:rsidP="00D67B65">
      <w:pPr>
        <w:pStyle w:val="2f2"/>
      </w:pPr>
      <w:r>
        <w:t xml:space="preserve">        # </w:t>
      </w:r>
      <w:proofErr w:type="spellStart"/>
      <w:r>
        <w:t>全连接层</w:t>
      </w:r>
      <w:proofErr w:type="spellEnd"/>
    </w:p>
    <w:p w14:paraId="2758ACE2" w14:textId="77777777" w:rsidR="00D67B65" w:rsidRDefault="00D67B65" w:rsidP="00D67B65">
      <w:pPr>
        <w:pStyle w:val="2f2"/>
      </w:pPr>
      <w:r>
        <w:t xml:space="preserve">        self.fc1 = </w:t>
      </w:r>
      <w:proofErr w:type="spellStart"/>
      <w:proofErr w:type="gramStart"/>
      <w:r>
        <w:t>nn.Dense</w:t>
      </w:r>
      <w:proofErr w:type="spellEnd"/>
      <w:proofErr w:type="gramEnd"/>
      <w:r>
        <w:t xml:space="preserve">(16 * 5 * 5, 120, </w:t>
      </w:r>
      <w:proofErr w:type="spellStart"/>
      <w:r>
        <w:t>weight_init</w:t>
      </w:r>
      <w:proofErr w:type="spellEnd"/>
      <w:r>
        <w:t>=Normal(0.02))</w:t>
      </w:r>
    </w:p>
    <w:p w14:paraId="0FED240F" w14:textId="77777777" w:rsidR="00D67B65" w:rsidRDefault="00D67B65" w:rsidP="00D67B65">
      <w:pPr>
        <w:pStyle w:val="2f2"/>
      </w:pPr>
      <w:r>
        <w:t xml:space="preserve">        self.fc2 = </w:t>
      </w:r>
      <w:proofErr w:type="spellStart"/>
      <w:proofErr w:type="gramStart"/>
      <w:r>
        <w:t>nn.Dense</w:t>
      </w:r>
      <w:proofErr w:type="spellEnd"/>
      <w:proofErr w:type="gramEnd"/>
      <w:r>
        <w:t xml:space="preserve">(120, 84, </w:t>
      </w:r>
      <w:proofErr w:type="spellStart"/>
      <w:r>
        <w:t>weight_init</w:t>
      </w:r>
      <w:proofErr w:type="spellEnd"/>
      <w:r>
        <w:t>=Normal(0.02))</w:t>
      </w:r>
    </w:p>
    <w:p w14:paraId="178D11A4" w14:textId="77777777" w:rsidR="00D67B65" w:rsidRDefault="00D67B65" w:rsidP="00D67B65">
      <w:pPr>
        <w:pStyle w:val="2f2"/>
      </w:pPr>
      <w:r>
        <w:t xml:space="preserve">        self.fc3 = </w:t>
      </w:r>
      <w:proofErr w:type="spellStart"/>
      <w:proofErr w:type="gramStart"/>
      <w:r>
        <w:t>nn.Dense</w:t>
      </w:r>
      <w:proofErr w:type="spellEnd"/>
      <w:proofErr w:type="gramEnd"/>
      <w:r>
        <w:t xml:space="preserve">(84, </w:t>
      </w:r>
      <w:proofErr w:type="spellStart"/>
      <w:r>
        <w:t>num_class</w:t>
      </w:r>
      <w:proofErr w:type="spellEnd"/>
      <w:r>
        <w:t xml:space="preserve">, </w:t>
      </w:r>
      <w:proofErr w:type="spellStart"/>
      <w:r>
        <w:t>weight_init</w:t>
      </w:r>
      <w:proofErr w:type="spellEnd"/>
      <w:r>
        <w:t>=Normal(0.02))</w:t>
      </w:r>
    </w:p>
    <w:p w14:paraId="19EA9147" w14:textId="77777777" w:rsidR="00D67B65" w:rsidRDefault="00D67B65" w:rsidP="00D67B65">
      <w:pPr>
        <w:pStyle w:val="2f2"/>
      </w:pPr>
      <w:r>
        <w:t xml:space="preserve">        </w:t>
      </w:r>
    </w:p>
    <w:p w14:paraId="56D41C52" w14:textId="77777777" w:rsidR="00D67B65" w:rsidRDefault="00D67B65" w:rsidP="00D67B65">
      <w:pPr>
        <w:pStyle w:val="2f2"/>
      </w:pPr>
      <w:r>
        <w:t xml:space="preserve">        # </w:t>
      </w:r>
      <w:proofErr w:type="spellStart"/>
      <w:r>
        <w:t>激活函数</w:t>
      </w:r>
      <w:proofErr w:type="spellEnd"/>
    </w:p>
    <w:p w14:paraId="224F533A" w14:textId="77777777" w:rsidR="00D67B65" w:rsidRDefault="00D67B65" w:rsidP="00D67B65">
      <w:pPr>
        <w:pStyle w:val="2f2"/>
      </w:pPr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t>()</w:t>
      </w:r>
    </w:p>
    <w:p w14:paraId="58389EF4" w14:textId="77777777" w:rsidR="00D67B65" w:rsidRDefault="00D67B65" w:rsidP="00D67B65">
      <w:pPr>
        <w:pStyle w:val="2f2"/>
      </w:pPr>
      <w:r>
        <w:t xml:space="preserve">        </w:t>
      </w:r>
    </w:p>
    <w:p w14:paraId="0F36CA0A" w14:textId="77777777" w:rsidR="00D67B65" w:rsidRDefault="00D67B65" w:rsidP="00D67B65">
      <w:pPr>
        <w:pStyle w:val="2f2"/>
      </w:pPr>
      <w:r>
        <w:t xml:space="preserve">        # </w:t>
      </w:r>
      <w:proofErr w:type="spellStart"/>
      <w:r>
        <w:t>最大池化成</w:t>
      </w:r>
      <w:proofErr w:type="spellEnd"/>
    </w:p>
    <w:p w14:paraId="43F19B7A" w14:textId="77777777" w:rsidR="00D67B65" w:rsidRDefault="00D67B65" w:rsidP="00D67B65">
      <w:pPr>
        <w:pStyle w:val="2f2"/>
      </w:pPr>
      <w:r>
        <w:t xml:space="preserve">        self.max_pool2d = 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>=2, stride=2)</w:t>
      </w:r>
    </w:p>
    <w:p w14:paraId="26E679DA" w14:textId="77777777" w:rsidR="00D67B65" w:rsidRDefault="00D67B65" w:rsidP="00D67B65">
      <w:pPr>
        <w:pStyle w:val="2f2"/>
      </w:pPr>
      <w:r>
        <w:t xml:space="preserve">        </w:t>
      </w:r>
    </w:p>
    <w:p w14:paraId="72DD7490" w14:textId="77777777" w:rsidR="00D67B65" w:rsidRDefault="00D67B65" w:rsidP="00D67B65">
      <w:pPr>
        <w:pStyle w:val="2f2"/>
      </w:pPr>
      <w:r>
        <w:lastRenderedPageBreak/>
        <w:t xml:space="preserve">        # </w:t>
      </w:r>
      <w:proofErr w:type="spellStart"/>
      <w:r>
        <w:t>网络展开</w:t>
      </w:r>
      <w:proofErr w:type="spellEnd"/>
    </w:p>
    <w:p w14:paraId="34CDA662" w14:textId="77777777" w:rsidR="00D67B65" w:rsidRDefault="00D67B65" w:rsidP="00D67B65">
      <w:pPr>
        <w:pStyle w:val="2f2"/>
      </w:pPr>
      <w:r>
        <w:t xml:space="preserve">        </w:t>
      </w:r>
      <w:proofErr w:type="spellStart"/>
      <w:proofErr w:type="gramStart"/>
      <w:r>
        <w:t>self.flatten</w:t>
      </w:r>
      <w:proofErr w:type="spellEnd"/>
      <w:proofErr w:type="gramEnd"/>
      <w:r>
        <w:t xml:space="preserve"> = </w:t>
      </w:r>
      <w:proofErr w:type="spellStart"/>
      <w:r>
        <w:t>nn.Flatten</w:t>
      </w:r>
      <w:proofErr w:type="spellEnd"/>
      <w:r>
        <w:t>()</w:t>
      </w:r>
    </w:p>
    <w:p w14:paraId="5074D0FF" w14:textId="77777777" w:rsidR="00D67B65" w:rsidRDefault="00D67B65" w:rsidP="00D67B65">
      <w:pPr>
        <w:pStyle w:val="2f2"/>
      </w:pPr>
    </w:p>
    <w:p w14:paraId="2C82A6D9" w14:textId="77777777" w:rsidR="00D67B65" w:rsidRDefault="00D67B65" w:rsidP="00D67B65">
      <w:pPr>
        <w:pStyle w:val="2f2"/>
      </w:pPr>
      <w:r>
        <w:t xml:space="preserve">    # </w:t>
      </w:r>
      <w:proofErr w:type="spellStart"/>
      <w:r>
        <w:t>建构网络</w:t>
      </w:r>
      <w:proofErr w:type="spellEnd"/>
    </w:p>
    <w:p w14:paraId="2B478F00" w14:textId="77777777" w:rsidR="00D67B65" w:rsidRDefault="00D67B65" w:rsidP="00D67B65">
      <w:pPr>
        <w:pStyle w:val="2f2"/>
      </w:pPr>
      <w:r>
        <w:t xml:space="preserve">    def </w:t>
      </w:r>
      <w:proofErr w:type="gramStart"/>
      <w:r>
        <w:t>construct(</w:t>
      </w:r>
      <w:proofErr w:type="gramEnd"/>
      <w:r>
        <w:t>self, x):</w:t>
      </w:r>
    </w:p>
    <w:p w14:paraId="7345C75E" w14:textId="77777777" w:rsidR="00D67B65" w:rsidRDefault="00D67B65" w:rsidP="00D67B65">
      <w:pPr>
        <w:pStyle w:val="2f2"/>
      </w:pPr>
      <w:r>
        <w:t xml:space="preserve">        x = </w:t>
      </w:r>
      <w:proofErr w:type="gramStart"/>
      <w:r>
        <w:t>self.conv</w:t>
      </w:r>
      <w:proofErr w:type="gramEnd"/>
      <w:r>
        <w:t>1(x)</w:t>
      </w:r>
    </w:p>
    <w:p w14:paraId="56FE4F38" w14:textId="77777777" w:rsidR="00D67B65" w:rsidRDefault="00D67B65" w:rsidP="00D67B65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7531EABC" w14:textId="77777777" w:rsidR="00D67B65" w:rsidRDefault="00D67B65" w:rsidP="00D67B65">
      <w:pPr>
        <w:pStyle w:val="2f2"/>
      </w:pPr>
      <w:r>
        <w:t xml:space="preserve">        x = self.max_pool2d(x)</w:t>
      </w:r>
    </w:p>
    <w:p w14:paraId="170734DF" w14:textId="77777777" w:rsidR="00D67B65" w:rsidRDefault="00D67B65" w:rsidP="00D67B65">
      <w:pPr>
        <w:pStyle w:val="2f2"/>
      </w:pPr>
      <w:r>
        <w:t xml:space="preserve">        x = </w:t>
      </w:r>
      <w:proofErr w:type="gramStart"/>
      <w:r>
        <w:t>self.conv</w:t>
      </w:r>
      <w:proofErr w:type="gramEnd"/>
      <w:r>
        <w:t>2(x)</w:t>
      </w:r>
    </w:p>
    <w:p w14:paraId="0A840B2F" w14:textId="77777777" w:rsidR="00D67B65" w:rsidRDefault="00D67B65" w:rsidP="00D67B65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06ADB816" w14:textId="77777777" w:rsidR="00D67B65" w:rsidRDefault="00D67B65" w:rsidP="00D67B65">
      <w:pPr>
        <w:pStyle w:val="2f2"/>
      </w:pPr>
      <w:r>
        <w:t xml:space="preserve">        x = self.max_pool2d(x)</w:t>
      </w:r>
    </w:p>
    <w:p w14:paraId="517BC556" w14:textId="77777777" w:rsidR="00D67B65" w:rsidRDefault="00D67B65" w:rsidP="00D67B65">
      <w:pPr>
        <w:pStyle w:val="2f2"/>
      </w:pPr>
      <w:r>
        <w:t xml:space="preserve">        x = </w:t>
      </w:r>
      <w:proofErr w:type="spellStart"/>
      <w:proofErr w:type="gramStart"/>
      <w:r>
        <w:t>self.flatten</w:t>
      </w:r>
      <w:proofErr w:type="spellEnd"/>
      <w:proofErr w:type="gramEnd"/>
      <w:r>
        <w:t>(x)</w:t>
      </w:r>
    </w:p>
    <w:p w14:paraId="144E4791" w14:textId="77777777" w:rsidR="00D67B65" w:rsidRDefault="00D67B65" w:rsidP="00D67B65">
      <w:pPr>
        <w:pStyle w:val="2f2"/>
      </w:pPr>
      <w:r>
        <w:t xml:space="preserve">        x = self.fc1(x)</w:t>
      </w:r>
    </w:p>
    <w:p w14:paraId="1A1C388E" w14:textId="77777777" w:rsidR="00D67B65" w:rsidRDefault="00D67B65" w:rsidP="00D67B65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47B25FE0" w14:textId="77777777" w:rsidR="00D67B65" w:rsidRDefault="00D67B65" w:rsidP="00D67B65">
      <w:pPr>
        <w:pStyle w:val="2f2"/>
      </w:pPr>
      <w:r>
        <w:t xml:space="preserve">        x = self.fc2(x)</w:t>
      </w:r>
    </w:p>
    <w:p w14:paraId="2114E85F" w14:textId="77777777" w:rsidR="00D67B65" w:rsidRDefault="00D67B65" w:rsidP="00D67B65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3A234FBE" w14:textId="77777777" w:rsidR="00D67B65" w:rsidRDefault="00D67B65" w:rsidP="00D67B65">
      <w:pPr>
        <w:pStyle w:val="2f2"/>
      </w:pPr>
      <w:r>
        <w:t xml:space="preserve">        x = self.fc3(x)</w:t>
      </w:r>
    </w:p>
    <w:p w14:paraId="721826C0" w14:textId="77B6ED95" w:rsidR="00171DAF" w:rsidRPr="00A27301" w:rsidRDefault="00D67B65" w:rsidP="00D67B65">
      <w:pPr>
        <w:pStyle w:val="2f2"/>
      </w:pPr>
      <w:r>
        <w:t xml:space="preserve">        return x</w:t>
      </w:r>
      <w:r w:rsidR="00C73087">
        <w:t xml:space="preserve"> </w:t>
      </w:r>
    </w:p>
    <w:p w14:paraId="736689DD" w14:textId="7261C931" w:rsidR="005F19F0" w:rsidRDefault="00A1257E" w:rsidP="00A1257E">
      <w:pPr>
        <w:pStyle w:val="3"/>
      </w:pPr>
      <w:bookmarkStart w:id="36" w:name="_Toc112870230"/>
      <w:r>
        <w:t>模型训练</w:t>
      </w:r>
      <w:bookmarkEnd w:id="36"/>
    </w:p>
    <w:p w14:paraId="4D96DE51" w14:textId="5F02436A" w:rsidR="0081108B" w:rsidRDefault="00D24914" w:rsidP="0081108B">
      <w:pPr>
        <w:pStyle w:val="3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载入数据集</w:t>
      </w:r>
      <w:r>
        <w:rPr>
          <w:rFonts w:hint="eastAsia"/>
        </w:rPr>
        <w:t xml:space="preserve"> </w:t>
      </w:r>
    </w:p>
    <w:p w14:paraId="11B2633B" w14:textId="5844F24D" w:rsidR="005F19F0" w:rsidRDefault="00EA728D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7FC473EF" w14:textId="77777777" w:rsidR="008E5758" w:rsidRDefault="008E5758" w:rsidP="008E5758">
      <w:pPr>
        <w:pStyle w:val="2f2"/>
      </w:pPr>
      <w:proofErr w:type="spellStart"/>
      <w:r>
        <w:t>train_data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train_path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32, usage = 'train') # </w:t>
      </w:r>
      <w:proofErr w:type="spellStart"/>
      <w:r>
        <w:t>训练数据集</w:t>
      </w:r>
      <w:proofErr w:type="spellEnd"/>
    </w:p>
    <w:p w14:paraId="45B5F81F" w14:textId="2EA0A777" w:rsidR="00EA728D" w:rsidRDefault="008E5758" w:rsidP="008E5758">
      <w:pPr>
        <w:pStyle w:val="2f2"/>
      </w:pPr>
      <w:proofErr w:type="spellStart"/>
      <w:r>
        <w:t>test_data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test_path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 xml:space="preserve"> = 50, usage= 'test') # </w:t>
      </w:r>
      <w:proofErr w:type="spellStart"/>
      <w:r>
        <w:t>测试数据集</w:t>
      </w:r>
      <w:proofErr w:type="spellEnd"/>
      <w:r w:rsidR="00F83D48">
        <w:t xml:space="preserve"> </w:t>
      </w:r>
    </w:p>
    <w:p w14:paraId="65DD9A55" w14:textId="01769F47" w:rsidR="003A77E2" w:rsidRPr="003A77E2" w:rsidRDefault="003A77E2" w:rsidP="00D568D2">
      <w:pPr>
        <w:pStyle w:val="30"/>
      </w:pPr>
      <w:r>
        <w:t>构建网络</w:t>
      </w:r>
    </w:p>
    <w:p w14:paraId="153E7326" w14:textId="5E0B6DBC" w:rsidR="00D568D2" w:rsidRDefault="00657CBB" w:rsidP="00402B8C">
      <w:pPr>
        <w:pStyle w:val="1e"/>
      </w:pPr>
      <w:r>
        <w:rPr>
          <w:shd w:val="clear" w:color="auto" w:fill="FFFFFF"/>
        </w:rPr>
        <w:t>构建</w:t>
      </w:r>
      <w:r w:rsidR="005F450F">
        <w:rPr>
          <w:shd w:val="clear" w:color="auto" w:fill="FFFFFF"/>
        </w:rPr>
        <w:t>网络、损失函数、优化器、模型</w:t>
      </w:r>
      <w:r w:rsidR="00A82DB7">
        <w:rPr>
          <w:rFonts w:hint="eastAsia"/>
          <w:shd w:val="clear" w:color="auto" w:fill="FFFFFF"/>
        </w:rPr>
        <w:t>。</w:t>
      </w:r>
      <w:r w:rsidR="00380FA1">
        <w:rPr>
          <w:rFonts w:hint="eastAsia"/>
        </w:rPr>
        <w:t xml:space="preserve"> </w:t>
      </w:r>
    </w:p>
    <w:p w14:paraId="3E60B276" w14:textId="0A4AF984" w:rsidR="00657131" w:rsidRDefault="00DC034D" w:rsidP="00657131">
      <w:pPr>
        <w:pStyle w:val="1e"/>
      </w:pPr>
      <w:r>
        <w:rPr>
          <w:rFonts w:hint="eastAsia"/>
        </w:rPr>
        <w:t>这里损失函数采用交叉</w:t>
      </w:r>
      <w:proofErr w:type="gramStart"/>
      <w:r>
        <w:rPr>
          <w:rFonts w:hint="eastAsia"/>
        </w:rPr>
        <w:t>熵</w:t>
      </w:r>
      <w:proofErr w:type="gramEnd"/>
      <w:r>
        <w:rPr>
          <w:rFonts w:hint="eastAsia"/>
        </w:rPr>
        <w:t>损失函数</w:t>
      </w:r>
      <w:r w:rsidR="008418C0">
        <w:rPr>
          <w:rFonts w:hint="eastAsia"/>
        </w:rPr>
        <w:t>：</w:t>
      </w:r>
      <w:hyperlink r:id="rId20" w:history="1">
        <w:r w:rsidR="00657131" w:rsidRPr="00B34319">
          <w:rPr>
            <w:rStyle w:val="af"/>
          </w:rPr>
          <w:t>https://www.mindspore.cn/docs/zh-CN/r1.7/api_python/nn/mindspore.nn.SoftmaxCrossEntropyWithLogits.html</w:t>
        </w:r>
      </w:hyperlink>
    </w:p>
    <w:p w14:paraId="3B7A95D7" w14:textId="77777777" w:rsidR="00DC034D" w:rsidRDefault="00DC034D" w:rsidP="00DC034D">
      <w:pPr>
        <w:pStyle w:val="1e"/>
      </w:pPr>
      <w:r>
        <w:rPr>
          <w:rFonts w:hint="eastAsia"/>
        </w:rPr>
        <w:t>主要参数解释：</w:t>
      </w:r>
    </w:p>
    <w:p w14:paraId="68D33CD5" w14:textId="0103C363" w:rsidR="00DC034D" w:rsidRDefault="00DC034D" w:rsidP="00DC034D">
      <w:pPr>
        <w:pStyle w:val="49"/>
        <w:tabs>
          <w:tab w:val="num" w:pos="2126"/>
        </w:tabs>
        <w:ind w:hanging="425"/>
      </w:pPr>
      <w:r>
        <w:rPr>
          <w:rFonts w:hint="eastAsia"/>
        </w:rPr>
        <w:t xml:space="preserve">sparse (bool) - </w:t>
      </w:r>
      <w:r>
        <w:rPr>
          <w:rFonts w:hint="eastAsia"/>
        </w:rPr>
        <w:t>指定目标值是否使用稀疏格式。</w:t>
      </w:r>
      <w:r w:rsidR="008418C0" w:rsidRPr="008418C0">
        <w:rPr>
          <w:rFonts w:hint="eastAsia"/>
        </w:rPr>
        <w:t>当标签数据不是</w:t>
      </w:r>
      <w:r w:rsidR="008418C0" w:rsidRPr="008418C0">
        <w:t>one-hot</w:t>
      </w:r>
      <w:r w:rsidR="008418C0" w:rsidRPr="008418C0">
        <w:rPr>
          <w:rFonts w:hint="eastAsia"/>
        </w:rPr>
        <w:t>编码形式时，需要输入参数</w:t>
      </w:r>
      <w:r w:rsidR="008418C0" w:rsidRPr="008418C0">
        <w:t>sparse</w:t>
      </w:r>
      <w:r w:rsidR="008418C0" w:rsidRPr="008418C0">
        <w:rPr>
          <w:rFonts w:hint="eastAsia"/>
        </w:rPr>
        <w:t>为</w:t>
      </w:r>
      <w:r w:rsidR="008418C0" w:rsidRPr="008418C0">
        <w:t>True</w:t>
      </w:r>
      <w:r w:rsidR="008418C0" w:rsidRPr="008418C0">
        <w:rPr>
          <w:rFonts w:hint="eastAsia"/>
        </w:rPr>
        <w:t>。</w:t>
      </w:r>
    </w:p>
    <w:p w14:paraId="0AD1AE85" w14:textId="6D8C633C" w:rsidR="00DC034D" w:rsidRPr="00CB66DC" w:rsidRDefault="00DC034D" w:rsidP="00DC034D">
      <w:pPr>
        <w:pStyle w:val="49"/>
        <w:tabs>
          <w:tab w:val="num" w:pos="2126"/>
        </w:tabs>
        <w:ind w:hanging="425"/>
      </w:pPr>
      <w:r>
        <w:rPr>
          <w:rFonts w:hint="eastAsia"/>
        </w:rPr>
        <w:t xml:space="preserve">reduction (str) - </w:t>
      </w:r>
      <w:r>
        <w:rPr>
          <w:rFonts w:hint="eastAsia"/>
        </w:rPr>
        <w:t>指定应用于输出结果的计算方式。取值为</w:t>
      </w:r>
      <w:proofErr w:type="gramStart"/>
      <w:r>
        <w:t>”</w:t>
      </w:r>
      <w:proofErr w:type="gramEnd"/>
      <w:r>
        <w:rPr>
          <w:rFonts w:hint="eastAsia"/>
        </w:rPr>
        <w:t>mean</w:t>
      </w:r>
      <w:proofErr w:type="gramStart"/>
      <w:r>
        <w:t>”</w:t>
      </w:r>
      <w:proofErr w:type="gramEnd"/>
      <w:r>
        <w:rPr>
          <w:rFonts w:hint="eastAsia"/>
        </w:rPr>
        <w:t>，</w:t>
      </w:r>
      <w:proofErr w:type="gramStart"/>
      <w:r>
        <w:t>”</w:t>
      </w:r>
      <w:proofErr w:type="gramEnd"/>
      <w:r>
        <w:rPr>
          <w:rFonts w:hint="eastAsia"/>
        </w:rPr>
        <w:t>sum</w:t>
      </w:r>
      <w:proofErr w:type="gramStart"/>
      <w:r>
        <w:t>”</w:t>
      </w:r>
      <w:proofErr w:type="gramEnd"/>
      <w:r>
        <w:rPr>
          <w:rFonts w:hint="eastAsia"/>
        </w:rPr>
        <w:t>，或</w:t>
      </w:r>
      <w:proofErr w:type="gramStart"/>
      <w:r>
        <w:t>”</w:t>
      </w:r>
      <w:proofErr w:type="gramEnd"/>
      <w:r>
        <w:rPr>
          <w:rFonts w:hint="eastAsia"/>
        </w:rPr>
        <w:t>none</w:t>
      </w:r>
      <w:proofErr w:type="gramStart"/>
      <w:r>
        <w:t>”</w:t>
      </w:r>
      <w:proofErr w:type="gramEnd"/>
      <w:r>
        <w:rPr>
          <w:rFonts w:hint="eastAsia"/>
        </w:rPr>
        <w:t>。取值为</w:t>
      </w:r>
      <w:proofErr w:type="gramStart"/>
      <w:r>
        <w:t>”</w:t>
      </w:r>
      <w:proofErr w:type="gramEnd"/>
      <w:r>
        <w:rPr>
          <w:rFonts w:hint="eastAsia"/>
        </w:rPr>
        <w:t>none</w:t>
      </w:r>
      <w:proofErr w:type="gramStart"/>
      <w:r>
        <w:t>”</w:t>
      </w:r>
      <w:proofErr w:type="gramEnd"/>
      <w:r>
        <w:rPr>
          <w:rFonts w:hint="eastAsia"/>
        </w:rPr>
        <w:t>，则不执行</w:t>
      </w:r>
      <w:r>
        <w:rPr>
          <w:rFonts w:hint="eastAsia"/>
        </w:rPr>
        <w:t>reduction</w:t>
      </w:r>
      <w:r>
        <w:rPr>
          <w:rFonts w:hint="eastAsia"/>
        </w:rPr>
        <w:t>。</w:t>
      </w:r>
      <w:r w:rsidR="008418C0" w:rsidRPr="008418C0">
        <w:rPr>
          <w:rFonts w:hint="eastAsia"/>
        </w:rPr>
        <w:t>为</w:t>
      </w:r>
      <w:r w:rsidR="008418C0" w:rsidRPr="008418C0">
        <w:t>mean</w:t>
      </w:r>
      <w:r w:rsidR="008418C0" w:rsidRPr="008418C0">
        <w:rPr>
          <w:rFonts w:hint="eastAsia"/>
        </w:rPr>
        <w:t>，返回</w:t>
      </w:r>
      <w:r w:rsidR="008418C0" w:rsidRPr="008418C0">
        <w:t>loss</w:t>
      </w:r>
      <w:r w:rsidR="008418C0" w:rsidRPr="008418C0">
        <w:rPr>
          <w:rFonts w:hint="eastAsia"/>
        </w:rPr>
        <w:t>平均值结果</w:t>
      </w:r>
    </w:p>
    <w:p w14:paraId="7D74226A" w14:textId="40DBB328" w:rsidR="00657131" w:rsidRDefault="00267B6B" w:rsidP="00267B6B">
      <w:pPr>
        <w:pStyle w:val="1e"/>
      </w:pPr>
      <w:r>
        <w:rPr>
          <w:rFonts w:hint="eastAsia"/>
        </w:rPr>
        <w:t>这里优化器采用</w:t>
      </w:r>
      <w:r>
        <w:t>Momentum</w:t>
      </w:r>
      <w:r>
        <w:rPr>
          <w:rFonts w:hint="eastAsia"/>
        </w:rPr>
        <w:t>：</w:t>
      </w:r>
      <w:r w:rsidR="00657131">
        <w:fldChar w:fldCharType="begin"/>
      </w:r>
      <w:r w:rsidR="00657131">
        <w:instrText xml:space="preserve"> HYPERLINK "</w:instrText>
      </w:r>
      <w:r w:rsidR="00657131" w:rsidRPr="00657131">
        <w:instrText>https://www.mindspore.cn/docs/zh-CN/r1.7/api_python/nn/mindspore.nn.Momentum.html</w:instrText>
      </w:r>
      <w:r w:rsidR="00657131">
        <w:instrText xml:space="preserve">" </w:instrText>
      </w:r>
      <w:r w:rsidR="00657131">
        <w:fldChar w:fldCharType="separate"/>
      </w:r>
      <w:r w:rsidR="00657131" w:rsidRPr="00B34319">
        <w:rPr>
          <w:rStyle w:val="af"/>
        </w:rPr>
        <w:t>https://www.mindspore.cn/docs/zh-CN/r1.7/api_python/nn/mindspore.nn.Momentum.html</w:t>
      </w:r>
      <w:r w:rsidR="00657131">
        <w:fldChar w:fldCharType="end"/>
      </w:r>
    </w:p>
    <w:p w14:paraId="59F858D9" w14:textId="7D318D48" w:rsidR="004E7579" w:rsidRDefault="00A46447" w:rsidP="00402B8C">
      <w:pPr>
        <w:pStyle w:val="1e"/>
      </w:pPr>
      <w:r>
        <w:t>代码</w:t>
      </w:r>
      <w:r w:rsidR="004E7579">
        <w:rPr>
          <w:rFonts w:hint="eastAsia"/>
        </w:rPr>
        <w:t>：</w:t>
      </w:r>
    </w:p>
    <w:p w14:paraId="00F46E75" w14:textId="77777777" w:rsidR="009A44CF" w:rsidRDefault="009A44CF" w:rsidP="009A44CF">
      <w:pPr>
        <w:pStyle w:val="2f2"/>
      </w:pPr>
      <w:r>
        <w:t xml:space="preserve"># </w:t>
      </w:r>
      <w:proofErr w:type="spellStart"/>
      <w:r>
        <w:t>网络</w:t>
      </w:r>
      <w:proofErr w:type="spellEnd"/>
    </w:p>
    <w:p w14:paraId="3C3E3580" w14:textId="77777777" w:rsidR="009A44CF" w:rsidRDefault="009A44CF" w:rsidP="009A44CF">
      <w:pPr>
        <w:pStyle w:val="2f2"/>
      </w:pPr>
      <w:r>
        <w:t>network1 = LeNet5(10)</w:t>
      </w:r>
    </w:p>
    <w:p w14:paraId="399755C7" w14:textId="77777777" w:rsidR="009A44CF" w:rsidRDefault="009A44CF" w:rsidP="009A44CF">
      <w:pPr>
        <w:pStyle w:val="2f2"/>
      </w:pPr>
    </w:p>
    <w:p w14:paraId="7DC29645" w14:textId="77777777" w:rsidR="009A44CF" w:rsidRDefault="009A44CF" w:rsidP="009A44CF">
      <w:pPr>
        <w:pStyle w:val="2f2"/>
      </w:pPr>
      <w:r>
        <w:t xml:space="preserve"># </w:t>
      </w:r>
      <w:proofErr w:type="spellStart"/>
      <w:r>
        <w:t>损失函数</w:t>
      </w:r>
      <w:proofErr w:type="spellEnd"/>
    </w:p>
    <w:p w14:paraId="2D0BD33F" w14:textId="77777777" w:rsidR="009A44CF" w:rsidRDefault="009A44CF" w:rsidP="009A44CF">
      <w:pPr>
        <w:pStyle w:val="2f2"/>
      </w:pPr>
      <w:proofErr w:type="spellStart"/>
      <w:r>
        <w:lastRenderedPageBreak/>
        <w:t>net_loss</w:t>
      </w:r>
      <w:proofErr w:type="spellEnd"/>
      <w:r>
        <w:t xml:space="preserve"> = </w:t>
      </w:r>
      <w:proofErr w:type="spellStart"/>
      <w:proofErr w:type="gramStart"/>
      <w:r>
        <w:t>nn.SoftmaxCrossEntropyWithLogits</w:t>
      </w:r>
      <w:proofErr w:type="spellEnd"/>
      <w:proofErr w:type="gramEnd"/>
      <w:r>
        <w:t>(sparse=True, reduction='mean')</w:t>
      </w:r>
    </w:p>
    <w:p w14:paraId="39B3ED3B" w14:textId="77777777" w:rsidR="009A44CF" w:rsidRDefault="009A44CF" w:rsidP="009A44CF">
      <w:pPr>
        <w:pStyle w:val="2f2"/>
      </w:pPr>
    </w:p>
    <w:p w14:paraId="46A0C600" w14:textId="77777777" w:rsidR="009A44CF" w:rsidRDefault="009A44CF" w:rsidP="009A44CF">
      <w:pPr>
        <w:pStyle w:val="2f2"/>
      </w:pPr>
      <w:r>
        <w:t xml:space="preserve"># </w:t>
      </w:r>
      <w:proofErr w:type="spellStart"/>
      <w:r>
        <w:t>优化器</w:t>
      </w:r>
      <w:proofErr w:type="spellEnd"/>
    </w:p>
    <w:p w14:paraId="20D8D87A" w14:textId="77777777" w:rsidR="009A44CF" w:rsidRDefault="009A44CF" w:rsidP="009A44CF">
      <w:pPr>
        <w:pStyle w:val="2f2"/>
      </w:pPr>
      <w:proofErr w:type="spellStart"/>
      <w:r>
        <w:t>net_opt</w:t>
      </w:r>
      <w:proofErr w:type="spellEnd"/>
      <w:r>
        <w:t xml:space="preserve"> = </w:t>
      </w:r>
      <w:proofErr w:type="spellStart"/>
      <w:proofErr w:type="gramStart"/>
      <w:r>
        <w:t>nn.Momentum</w:t>
      </w:r>
      <w:proofErr w:type="spellEnd"/>
      <w:proofErr w:type="gramEnd"/>
      <w:r>
        <w:t xml:space="preserve">(params=network1.trainable_params(), </w:t>
      </w:r>
      <w:proofErr w:type="spellStart"/>
      <w:r>
        <w:t>learning_rate</w:t>
      </w:r>
      <w:proofErr w:type="spellEnd"/>
      <w:r>
        <w:t>=0.01, momentum=0.9)</w:t>
      </w:r>
    </w:p>
    <w:p w14:paraId="39F57811" w14:textId="77777777" w:rsidR="009A44CF" w:rsidRDefault="009A44CF" w:rsidP="009A44CF">
      <w:pPr>
        <w:pStyle w:val="2f2"/>
      </w:pPr>
    </w:p>
    <w:p w14:paraId="190C036A" w14:textId="77777777" w:rsidR="009A44CF" w:rsidRDefault="009A44CF" w:rsidP="009A44CF">
      <w:pPr>
        <w:pStyle w:val="2f2"/>
      </w:pPr>
      <w:r>
        <w:t xml:space="preserve"># </w:t>
      </w:r>
      <w:proofErr w:type="spellStart"/>
      <w:r>
        <w:t>模型</w:t>
      </w:r>
      <w:proofErr w:type="spellEnd"/>
    </w:p>
    <w:p w14:paraId="5704018D" w14:textId="7CEBA7CF" w:rsidR="004E7579" w:rsidRDefault="009A44CF" w:rsidP="009A44CF">
      <w:pPr>
        <w:pStyle w:val="2f2"/>
      </w:pPr>
      <w:r>
        <w:t xml:space="preserve">model = </w:t>
      </w:r>
      <w:proofErr w:type="gramStart"/>
      <w:r>
        <w:t>Model(</w:t>
      </w:r>
      <w:proofErr w:type="gramEnd"/>
      <w:r>
        <w:t xml:space="preserve">network = network1, </w:t>
      </w:r>
      <w:proofErr w:type="spellStart"/>
      <w:r>
        <w:t>loss_fn</w:t>
      </w:r>
      <w:proofErr w:type="spellEnd"/>
      <w:r>
        <w:t>=</w:t>
      </w:r>
      <w:proofErr w:type="spellStart"/>
      <w:r>
        <w:t>net_loss</w:t>
      </w:r>
      <w:proofErr w:type="spellEnd"/>
      <w:r>
        <w:t>, optimizer=</w:t>
      </w:r>
      <w:proofErr w:type="spellStart"/>
      <w:r>
        <w:t>net_opt</w:t>
      </w:r>
      <w:proofErr w:type="spellEnd"/>
      <w:r>
        <w:t>, metrics={'accuracy': Accuracy(), '</w:t>
      </w:r>
      <w:proofErr w:type="spellStart"/>
      <w:r>
        <w:t>loss':Loss</w:t>
      </w:r>
      <w:proofErr w:type="spellEnd"/>
      <w:r>
        <w:t>()})</w:t>
      </w:r>
      <w:r w:rsidR="00F74EF3">
        <w:t xml:space="preserve"> </w:t>
      </w:r>
    </w:p>
    <w:p w14:paraId="7A1BCB67" w14:textId="0A4C4568" w:rsidR="002F7817" w:rsidRDefault="000C11AE" w:rsidP="000C11AE">
      <w:pPr>
        <w:pStyle w:val="30"/>
      </w:pPr>
      <w:r w:rsidRPr="000C11AE">
        <w:t>记录模型每个</w:t>
      </w:r>
      <w:r w:rsidRPr="000C11AE">
        <w:t>epoch</w:t>
      </w:r>
      <w:r w:rsidRPr="000C11AE">
        <w:t>的</w:t>
      </w:r>
      <w:r w:rsidRPr="000C11AE">
        <w:t>loss</w:t>
      </w:r>
    </w:p>
    <w:p w14:paraId="067850EE" w14:textId="487B1176" w:rsidR="002F7817" w:rsidRDefault="002F7817" w:rsidP="00402B8C">
      <w:pPr>
        <w:pStyle w:val="1e"/>
      </w:pPr>
      <w:r>
        <w:rPr>
          <w:rFonts w:hint="eastAsia"/>
        </w:rPr>
        <w:t>定义记录</w:t>
      </w:r>
      <w:r>
        <w:t>loss</w:t>
      </w:r>
      <w:r>
        <w:t>的</w:t>
      </w:r>
      <w:r>
        <w:t>Callback</w:t>
      </w:r>
      <w:r>
        <w:t>，每个</w:t>
      </w:r>
      <w:r>
        <w:t>epoch</w:t>
      </w:r>
      <w:r>
        <w:t>结束时记录</w:t>
      </w:r>
      <w:r w:rsidR="00D75C8F">
        <w:rPr>
          <w:rFonts w:hint="eastAsia"/>
        </w:rPr>
        <w:t>。</w:t>
      </w:r>
    </w:p>
    <w:p w14:paraId="5115E9B6" w14:textId="71568E26" w:rsidR="00407799" w:rsidRDefault="002F7817" w:rsidP="00407799">
      <w:pPr>
        <w:pStyle w:val="49"/>
      </w:pPr>
      <w:r>
        <w:t>Callback</w:t>
      </w:r>
      <w:r>
        <w:t>介绍</w:t>
      </w:r>
      <w:r w:rsidR="00384E69">
        <w:rPr>
          <w:rFonts w:hint="eastAsia"/>
        </w:rPr>
        <w:t>：</w:t>
      </w:r>
      <w:hyperlink r:id="rId21" w:history="1">
        <w:r w:rsidR="00407799" w:rsidRPr="00B34319">
          <w:rPr>
            <w:rStyle w:val="af"/>
          </w:rPr>
          <w:t>https://www.mindspore.cn/docs/zh-CN/r1.7/api_python/mindspore.train.html#mindspore.train.callback.Callback</w:t>
        </w:r>
      </w:hyperlink>
    </w:p>
    <w:p w14:paraId="43836B42" w14:textId="61C53F4A" w:rsidR="00407799" w:rsidRDefault="002F7817" w:rsidP="00407799">
      <w:pPr>
        <w:pStyle w:val="49"/>
      </w:pPr>
      <w:r>
        <w:rPr>
          <w:rFonts w:hint="eastAsia"/>
        </w:rPr>
        <w:t>自定义</w:t>
      </w:r>
      <w:r>
        <w:t>Callback</w:t>
      </w:r>
      <w:r>
        <w:t>教程：</w:t>
      </w:r>
      <w:r w:rsidR="00407799">
        <w:fldChar w:fldCharType="begin"/>
      </w:r>
      <w:r w:rsidR="00407799">
        <w:instrText xml:space="preserve"> HYPERLINK "</w:instrText>
      </w:r>
      <w:r w:rsidR="00407799" w:rsidRPr="00407799">
        <w:instrText>https://www.mindspore.cn/tutorials/zh-CN/r1.7/advanced/train/callback.html#%E8%87%AA%E5%AE%9A%E4%B9%89%E5%9B%9E%E8%B0%83%E6%9C%BA%E5%88%B6</w:instrText>
      </w:r>
      <w:r w:rsidR="00407799">
        <w:instrText xml:space="preserve">" </w:instrText>
      </w:r>
      <w:r w:rsidR="00407799">
        <w:fldChar w:fldCharType="separate"/>
      </w:r>
      <w:r w:rsidR="00407799" w:rsidRPr="00B34319">
        <w:rPr>
          <w:rStyle w:val="af"/>
        </w:rPr>
        <w:t>https://www.mindspore.cn/tutorials/zh-CN/r1.7/advanced/train/callback.h</w:t>
      </w:r>
      <w:r w:rsidR="00407799" w:rsidRPr="00B34319">
        <w:rPr>
          <w:rStyle w:val="af"/>
        </w:rPr>
        <w:t>t</w:t>
      </w:r>
      <w:r w:rsidR="00407799" w:rsidRPr="00B34319">
        <w:rPr>
          <w:rStyle w:val="af"/>
        </w:rPr>
        <w:t>ml</w:t>
      </w:r>
      <w:r w:rsidR="00407799">
        <w:fldChar w:fldCharType="end"/>
      </w:r>
    </w:p>
    <w:p w14:paraId="591B39C4" w14:textId="557D67F6" w:rsidR="002F7817" w:rsidRDefault="00E410B3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4F4B23AF" w14:textId="77777777" w:rsidR="00615B38" w:rsidRDefault="00615B38" w:rsidP="00615B38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记录模型每个</w:t>
      </w:r>
      <w:r>
        <w:rPr>
          <w:lang w:eastAsia="zh-CN"/>
        </w:rPr>
        <w:t>epoch</w:t>
      </w:r>
      <w:r>
        <w:rPr>
          <w:lang w:eastAsia="zh-CN"/>
        </w:rPr>
        <w:t>的</w:t>
      </w:r>
      <w:r>
        <w:rPr>
          <w:lang w:eastAsia="zh-CN"/>
        </w:rPr>
        <w:t>loss</w:t>
      </w:r>
    </w:p>
    <w:p w14:paraId="10A4DA87" w14:textId="77777777" w:rsidR="00615B38" w:rsidRDefault="00615B38" w:rsidP="00615B38">
      <w:pPr>
        <w:pStyle w:val="2f2"/>
      </w:pPr>
      <w:r>
        <w:t xml:space="preserve">class </w:t>
      </w:r>
      <w:proofErr w:type="spellStart"/>
      <w:proofErr w:type="gramStart"/>
      <w:r>
        <w:t>TrainHistroy</w:t>
      </w:r>
      <w:proofErr w:type="spellEnd"/>
      <w:r>
        <w:t>(</w:t>
      </w:r>
      <w:proofErr w:type="gramEnd"/>
      <w:r>
        <w:t>Callback):</w:t>
      </w:r>
    </w:p>
    <w:p w14:paraId="1F601A60" w14:textId="77777777" w:rsidR="00615B38" w:rsidRDefault="00615B38" w:rsidP="00615B38">
      <w:pPr>
        <w:pStyle w:val="2f2"/>
      </w:pPr>
      <w:r>
        <w:t xml:space="preserve">    """</w:t>
      </w:r>
    </w:p>
    <w:p w14:paraId="44E0AA98" w14:textId="77777777" w:rsidR="00615B38" w:rsidRDefault="00615B38" w:rsidP="00615B38">
      <w:pPr>
        <w:pStyle w:val="2f2"/>
      </w:pPr>
      <w:r>
        <w:t xml:space="preserve">    </w:t>
      </w:r>
      <w:proofErr w:type="spellStart"/>
      <w:r>
        <w:t>记录模型训练时每个</w:t>
      </w:r>
      <w:r>
        <w:t>epoch</w:t>
      </w:r>
      <w:r>
        <w:t>的</w:t>
      </w:r>
      <w:r>
        <w:t>loss</w:t>
      </w:r>
      <w:r>
        <w:t>的回调函数</w:t>
      </w:r>
      <w:proofErr w:type="spellEnd"/>
    </w:p>
    <w:p w14:paraId="79FD5B43" w14:textId="77777777" w:rsidR="00615B38" w:rsidRDefault="00615B38" w:rsidP="00615B38">
      <w:pPr>
        <w:pStyle w:val="2f2"/>
      </w:pPr>
    </w:p>
    <w:p w14:paraId="07A31593" w14:textId="77777777" w:rsidR="00615B38" w:rsidRDefault="00615B38" w:rsidP="00615B38">
      <w:pPr>
        <w:pStyle w:val="2f2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167F622D" w14:textId="77777777" w:rsidR="00615B38" w:rsidRDefault="00615B38" w:rsidP="00615B38">
      <w:pPr>
        <w:pStyle w:val="2f2"/>
      </w:pPr>
      <w:r>
        <w:t xml:space="preserve">        history (list): </w:t>
      </w:r>
      <w:proofErr w:type="spellStart"/>
      <w:r>
        <w:t>传入</w:t>
      </w:r>
      <w:r>
        <w:t>list</w:t>
      </w:r>
      <w:r>
        <w:t>以保存模型每个</w:t>
      </w:r>
      <w:r>
        <w:t>epoch</w:t>
      </w:r>
      <w:r>
        <w:t>的</w:t>
      </w:r>
      <w:r>
        <w:t>loss</w:t>
      </w:r>
      <w:proofErr w:type="spellEnd"/>
    </w:p>
    <w:p w14:paraId="2FE60D8C" w14:textId="77777777" w:rsidR="00615B38" w:rsidRDefault="00615B38" w:rsidP="00615B38">
      <w:pPr>
        <w:pStyle w:val="2f2"/>
      </w:pPr>
      <w:r>
        <w:t xml:space="preserve">    """</w:t>
      </w:r>
    </w:p>
    <w:p w14:paraId="27A28C5A" w14:textId="77777777" w:rsidR="00615B38" w:rsidRDefault="00615B38" w:rsidP="00615B38">
      <w:pPr>
        <w:pStyle w:val="2f2"/>
      </w:pPr>
      <w:r>
        <w:t xml:space="preserve">    </w:t>
      </w:r>
    </w:p>
    <w:p w14:paraId="21EF2007" w14:textId="77777777" w:rsidR="00615B38" w:rsidRDefault="00615B38" w:rsidP="00615B38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history):</w:t>
      </w:r>
    </w:p>
    <w:p w14:paraId="6DAC8362" w14:textId="77777777" w:rsidR="00615B38" w:rsidRDefault="00615B38" w:rsidP="00615B38">
      <w:pPr>
        <w:pStyle w:val="2f2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TrainHistroy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0E393473" w14:textId="77777777" w:rsidR="00615B38" w:rsidRDefault="00615B38" w:rsidP="00615B38">
      <w:pPr>
        <w:pStyle w:val="2f2"/>
      </w:pPr>
      <w:r>
        <w:t xml:space="preserve">        </w:t>
      </w:r>
      <w:proofErr w:type="spellStart"/>
      <w:proofErr w:type="gramStart"/>
      <w:r>
        <w:t>self.history</w:t>
      </w:r>
      <w:proofErr w:type="spellEnd"/>
      <w:proofErr w:type="gramEnd"/>
      <w:r>
        <w:t xml:space="preserve"> = history</w:t>
      </w:r>
    </w:p>
    <w:p w14:paraId="439DDE58" w14:textId="77777777" w:rsidR="00615B38" w:rsidRDefault="00615B38" w:rsidP="00615B38">
      <w:pPr>
        <w:pStyle w:val="2f2"/>
      </w:pPr>
      <w:r>
        <w:t xml:space="preserve">        </w:t>
      </w:r>
    </w:p>
    <w:p w14:paraId="1A67A326" w14:textId="77777777" w:rsidR="00615B38" w:rsidRDefault="00615B38" w:rsidP="00615B38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 xml:space="preserve"># </w:t>
      </w:r>
      <w:r>
        <w:rPr>
          <w:lang w:eastAsia="zh-CN"/>
        </w:rPr>
        <w:t>每个</w:t>
      </w:r>
      <w:r>
        <w:rPr>
          <w:lang w:eastAsia="zh-CN"/>
        </w:rPr>
        <w:t>epoch</w:t>
      </w:r>
      <w:r>
        <w:rPr>
          <w:lang w:eastAsia="zh-CN"/>
        </w:rPr>
        <w:t>结束时执行</w:t>
      </w:r>
    </w:p>
    <w:p w14:paraId="14EA9FBB" w14:textId="77777777" w:rsidR="00615B38" w:rsidRDefault="00615B38" w:rsidP="00615B38">
      <w:pPr>
        <w:pStyle w:val="2f2"/>
      </w:pPr>
      <w:r>
        <w:rPr>
          <w:lang w:eastAsia="zh-CN"/>
        </w:rPr>
        <w:t xml:space="preserve">    </w:t>
      </w:r>
      <w:r>
        <w:t xml:space="preserve">def </w:t>
      </w:r>
      <w:proofErr w:type="spellStart"/>
      <w:r>
        <w:t>epoch_</w:t>
      </w:r>
      <w:proofErr w:type="gramStart"/>
      <w:r>
        <w:t>end</w:t>
      </w:r>
      <w:proofErr w:type="spellEnd"/>
      <w:r>
        <w:t>(</w:t>
      </w:r>
      <w:proofErr w:type="gramEnd"/>
      <w:r>
        <w:t xml:space="preserve">self, </w:t>
      </w:r>
      <w:proofErr w:type="spellStart"/>
      <w:r>
        <w:t>run_context</w:t>
      </w:r>
      <w:proofErr w:type="spellEnd"/>
      <w:r>
        <w:t>):</w:t>
      </w:r>
    </w:p>
    <w:p w14:paraId="07FE81E2" w14:textId="77777777" w:rsidR="00615B38" w:rsidRDefault="00615B38" w:rsidP="00615B38">
      <w:pPr>
        <w:pStyle w:val="2f2"/>
      </w:pPr>
      <w:r>
        <w:t xml:space="preserve">        </w:t>
      </w:r>
      <w:proofErr w:type="spellStart"/>
      <w:r>
        <w:t>cb_params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context.original</w:t>
      </w:r>
      <w:proofErr w:type="gramEnd"/>
      <w:r>
        <w:t>_args</w:t>
      </w:r>
      <w:proofErr w:type="spellEnd"/>
      <w:r>
        <w:t>()</w:t>
      </w:r>
    </w:p>
    <w:p w14:paraId="49C97060" w14:textId="77777777" w:rsidR="00615B38" w:rsidRDefault="00615B38" w:rsidP="00615B38">
      <w:pPr>
        <w:pStyle w:val="2f2"/>
      </w:pPr>
      <w:r>
        <w:t xml:space="preserve">        loss = </w:t>
      </w:r>
      <w:proofErr w:type="spellStart"/>
      <w:r>
        <w:t>cb_params.net_</w:t>
      </w:r>
      <w:proofErr w:type="gramStart"/>
      <w:r>
        <w:t>outputs.asnumpy</w:t>
      </w:r>
      <w:proofErr w:type="spellEnd"/>
      <w:proofErr w:type="gramEnd"/>
      <w:r>
        <w:t>()</w:t>
      </w:r>
    </w:p>
    <w:p w14:paraId="4FE8F255" w14:textId="77777777" w:rsidR="00615B38" w:rsidRDefault="00615B38" w:rsidP="00615B38">
      <w:pPr>
        <w:pStyle w:val="2f2"/>
      </w:pPr>
      <w:r>
        <w:t xml:space="preserve">        </w:t>
      </w:r>
      <w:proofErr w:type="spellStart"/>
      <w:proofErr w:type="gramStart"/>
      <w:r>
        <w:t>self.history</w:t>
      </w:r>
      <w:proofErr w:type="gramEnd"/>
      <w:r>
        <w:t>.append</w:t>
      </w:r>
      <w:proofErr w:type="spellEnd"/>
      <w:r>
        <w:t>(loss)</w:t>
      </w:r>
    </w:p>
    <w:p w14:paraId="36A59074" w14:textId="77777777" w:rsidR="00615B38" w:rsidRDefault="00615B38" w:rsidP="00615B38">
      <w:pPr>
        <w:pStyle w:val="2f2"/>
      </w:pPr>
      <w:r>
        <w:t xml:space="preserve">        </w:t>
      </w:r>
    </w:p>
    <w:p w14:paraId="08A3895C" w14:textId="77777777" w:rsidR="00615B38" w:rsidRDefault="00615B38" w:rsidP="00615B38">
      <w:pPr>
        <w:pStyle w:val="2f2"/>
      </w:pPr>
    </w:p>
    <w:p w14:paraId="04D95263" w14:textId="77777777" w:rsidR="00615B38" w:rsidRDefault="00615B38" w:rsidP="00615B38">
      <w:pPr>
        <w:pStyle w:val="2f2"/>
      </w:pPr>
      <w:r>
        <w:t xml:space="preserve"># </w:t>
      </w:r>
      <w:r>
        <w:t>测试并记录模型在测试集的</w:t>
      </w:r>
      <w:r>
        <w:t>loss</w:t>
      </w:r>
      <w:r>
        <w:t>和</w:t>
      </w:r>
      <w:r>
        <w:t>accuracy</w:t>
      </w:r>
      <w:r>
        <w:t>，每个</w:t>
      </w:r>
      <w:r>
        <w:t>epoch</w:t>
      </w:r>
      <w:r>
        <w:t>结束时进行模型测试并记录结果，跟踪并保存准确率最高的模型网络参数</w:t>
      </w:r>
    </w:p>
    <w:p w14:paraId="203A49C7" w14:textId="77777777" w:rsidR="00615B38" w:rsidRDefault="00615B38" w:rsidP="00615B38">
      <w:pPr>
        <w:pStyle w:val="2f2"/>
      </w:pPr>
      <w:r>
        <w:t xml:space="preserve">class </w:t>
      </w:r>
      <w:proofErr w:type="spellStart"/>
      <w:proofErr w:type="gramStart"/>
      <w:r>
        <w:t>EvalHistory</w:t>
      </w:r>
      <w:proofErr w:type="spellEnd"/>
      <w:r>
        <w:t>(</w:t>
      </w:r>
      <w:proofErr w:type="gramEnd"/>
      <w:r>
        <w:t>Callback):</w:t>
      </w:r>
    </w:p>
    <w:p w14:paraId="772D1867" w14:textId="77777777" w:rsidR="00615B38" w:rsidRDefault="00615B38" w:rsidP="00615B38">
      <w:pPr>
        <w:pStyle w:val="2f2"/>
      </w:pPr>
      <w:r>
        <w:t xml:space="preserve">    """</w:t>
      </w:r>
    </w:p>
    <w:p w14:paraId="180E21B4" w14:textId="77777777" w:rsidR="00615B38" w:rsidRDefault="00615B38" w:rsidP="00615B38">
      <w:pPr>
        <w:pStyle w:val="2f2"/>
      </w:pPr>
      <w:r>
        <w:t xml:space="preserve">    </w:t>
      </w:r>
      <w:proofErr w:type="spellStart"/>
      <w:r>
        <w:t>记录模型训练时每个</w:t>
      </w:r>
      <w:r>
        <w:t>epoch</w:t>
      </w:r>
      <w:r>
        <w:t>在测试集的</w:t>
      </w:r>
      <w:r>
        <w:t>loss</w:t>
      </w:r>
      <w:r>
        <w:t>和</w:t>
      </w:r>
      <w:r>
        <w:t>accuracy</w:t>
      </w:r>
      <w:r>
        <w:t>的回调函数，并保存准确率最高的模型网络参数</w:t>
      </w:r>
      <w:proofErr w:type="spellEnd"/>
    </w:p>
    <w:p w14:paraId="712FBAA6" w14:textId="77777777" w:rsidR="00615B38" w:rsidRDefault="00615B38" w:rsidP="00615B38">
      <w:pPr>
        <w:pStyle w:val="2f2"/>
      </w:pPr>
    </w:p>
    <w:p w14:paraId="4F185E5A" w14:textId="77777777" w:rsidR="00615B38" w:rsidRDefault="00615B38" w:rsidP="00615B38">
      <w:pPr>
        <w:pStyle w:val="2f2"/>
      </w:pPr>
      <w:r>
        <w:t xml:space="preserve">    </w:t>
      </w:r>
      <w:proofErr w:type="spellStart"/>
      <w:r>
        <w:t>Args</w:t>
      </w:r>
      <w:proofErr w:type="spellEnd"/>
      <w:r>
        <w:t>:</w:t>
      </w:r>
    </w:p>
    <w:p w14:paraId="74E879D6" w14:textId="77777777" w:rsidR="00615B38" w:rsidRDefault="00615B38" w:rsidP="00615B38">
      <w:pPr>
        <w:pStyle w:val="2f2"/>
      </w:pPr>
      <w:r>
        <w:t xml:space="preserve">        model (Cell): </w:t>
      </w:r>
      <w:proofErr w:type="spellStart"/>
      <w:r>
        <w:t>模型，评估</w:t>
      </w:r>
      <w:r>
        <w:t>loss</w:t>
      </w:r>
      <w:r>
        <w:t>和</w:t>
      </w:r>
      <w:r>
        <w:t>accuracy</w:t>
      </w:r>
      <w:r>
        <w:t>用</w:t>
      </w:r>
      <w:proofErr w:type="spellEnd"/>
    </w:p>
    <w:p w14:paraId="1596EA1A" w14:textId="77777777" w:rsidR="00615B38" w:rsidRDefault="00615B38" w:rsidP="00615B38">
      <w:pPr>
        <w:pStyle w:val="2f2"/>
      </w:pPr>
      <w:r>
        <w:t xml:space="preserve">        </w:t>
      </w:r>
      <w:proofErr w:type="spellStart"/>
      <w:r>
        <w:t>loss_history</w:t>
      </w:r>
      <w:proofErr w:type="spellEnd"/>
      <w:r>
        <w:t xml:space="preserve"> (list): </w:t>
      </w:r>
      <w:proofErr w:type="spellStart"/>
      <w:r>
        <w:t>传入</w:t>
      </w:r>
      <w:r>
        <w:t>list</w:t>
      </w:r>
      <w:r>
        <w:t>以保存模型每个</w:t>
      </w:r>
      <w:r>
        <w:t>epoch</w:t>
      </w:r>
      <w:r>
        <w:t>在测试集的</w:t>
      </w:r>
      <w:r>
        <w:t>loss</w:t>
      </w:r>
      <w:proofErr w:type="spellEnd"/>
    </w:p>
    <w:p w14:paraId="599F9586" w14:textId="77777777" w:rsidR="00615B38" w:rsidRDefault="00615B38" w:rsidP="00615B38">
      <w:pPr>
        <w:pStyle w:val="2f2"/>
      </w:pPr>
      <w:r>
        <w:lastRenderedPageBreak/>
        <w:t xml:space="preserve">        </w:t>
      </w:r>
      <w:proofErr w:type="spellStart"/>
      <w:r>
        <w:t>acc_history</w:t>
      </w:r>
      <w:proofErr w:type="spellEnd"/>
      <w:r>
        <w:t xml:space="preserve"> (list): </w:t>
      </w:r>
      <w:proofErr w:type="spellStart"/>
      <w:r>
        <w:t>传入</w:t>
      </w:r>
      <w:r>
        <w:t>list</w:t>
      </w:r>
      <w:r>
        <w:t>以保存模型每个</w:t>
      </w:r>
      <w:r>
        <w:t>epoch</w:t>
      </w:r>
      <w:r>
        <w:t>在测试集的</w:t>
      </w:r>
      <w:r>
        <w:t>accuracy</w:t>
      </w:r>
      <w:proofErr w:type="spellEnd"/>
    </w:p>
    <w:p w14:paraId="5A382AB7" w14:textId="77777777" w:rsidR="00615B38" w:rsidRDefault="00615B38" w:rsidP="00615B38">
      <w:pPr>
        <w:pStyle w:val="2f2"/>
      </w:pPr>
      <w:r>
        <w:t xml:space="preserve">        </w:t>
      </w:r>
      <w:proofErr w:type="spellStart"/>
      <w:r>
        <w:t>eval_data</w:t>
      </w:r>
      <w:proofErr w:type="spellEnd"/>
      <w:r>
        <w:t xml:space="preserve"> (Dataset): </w:t>
      </w:r>
      <w:proofErr w:type="spellStart"/>
      <w:r>
        <w:t>测试集，评估模型</w:t>
      </w:r>
      <w:r>
        <w:t>loss</w:t>
      </w:r>
      <w:r>
        <w:t>和</w:t>
      </w:r>
      <w:r>
        <w:t>accuracy</w:t>
      </w:r>
      <w:r>
        <w:t>用</w:t>
      </w:r>
      <w:proofErr w:type="spellEnd"/>
    </w:p>
    <w:p w14:paraId="37CBA40B" w14:textId="77777777" w:rsidR="00615B38" w:rsidRDefault="00615B38" w:rsidP="00615B38">
      <w:pPr>
        <w:pStyle w:val="2f2"/>
      </w:pPr>
      <w:r>
        <w:t xml:space="preserve">    """</w:t>
      </w:r>
    </w:p>
    <w:p w14:paraId="1A61139D" w14:textId="77777777" w:rsidR="00615B38" w:rsidRDefault="00615B38" w:rsidP="00615B38">
      <w:pPr>
        <w:pStyle w:val="2f2"/>
      </w:pPr>
      <w:r>
        <w:t xml:space="preserve">    </w:t>
      </w:r>
    </w:p>
    <w:p w14:paraId="193A2ACE" w14:textId="77777777" w:rsidR="00615B38" w:rsidRDefault="00615B38" w:rsidP="00615B38">
      <w:pPr>
        <w:pStyle w:val="2f2"/>
      </w:pPr>
      <w:r>
        <w:t xml:space="preserve">    #</w:t>
      </w:r>
      <w:r>
        <w:t>保存</w:t>
      </w:r>
      <w:r>
        <w:t>accuracy</w:t>
      </w:r>
      <w:r>
        <w:t>最高的网络参数</w:t>
      </w:r>
    </w:p>
    <w:p w14:paraId="6788E039" w14:textId="77777777" w:rsidR="00615B38" w:rsidRDefault="00615B38" w:rsidP="00615B38">
      <w:pPr>
        <w:pStyle w:val="2f2"/>
      </w:pPr>
      <w:r>
        <w:t xml:space="preserve">    </w:t>
      </w:r>
      <w:proofErr w:type="spellStart"/>
      <w:r>
        <w:t>best_param</w:t>
      </w:r>
      <w:proofErr w:type="spellEnd"/>
      <w:r>
        <w:t xml:space="preserve"> = None</w:t>
      </w:r>
    </w:p>
    <w:p w14:paraId="090EDE2D" w14:textId="77777777" w:rsidR="00615B38" w:rsidRDefault="00615B38" w:rsidP="00615B38">
      <w:pPr>
        <w:pStyle w:val="2f2"/>
      </w:pPr>
      <w:r>
        <w:t xml:space="preserve">    </w:t>
      </w:r>
    </w:p>
    <w:p w14:paraId="1A6E144E" w14:textId="77777777" w:rsidR="00615B38" w:rsidRDefault="00615B38" w:rsidP="00615B38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model, </w:t>
      </w:r>
      <w:proofErr w:type="spellStart"/>
      <w:r>
        <w:t>loss_history</w:t>
      </w:r>
      <w:proofErr w:type="spellEnd"/>
      <w:r>
        <w:t xml:space="preserve">, </w:t>
      </w:r>
      <w:proofErr w:type="spellStart"/>
      <w:r>
        <w:t>acc_history</w:t>
      </w:r>
      <w:proofErr w:type="spellEnd"/>
      <w:r>
        <w:t xml:space="preserve">, </w:t>
      </w:r>
      <w:proofErr w:type="spellStart"/>
      <w:r>
        <w:t>eval_data</w:t>
      </w:r>
      <w:proofErr w:type="spellEnd"/>
      <w:r>
        <w:t>):</w:t>
      </w:r>
    </w:p>
    <w:p w14:paraId="0C0DB168" w14:textId="77777777" w:rsidR="00615B38" w:rsidRDefault="00615B38" w:rsidP="00615B38">
      <w:pPr>
        <w:pStyle w:val="2f2"/>
      </w:pPr>
      <w:r>
        <w:t xml:space="preserve">        </w:t>
      </w:r>
      <w:proofErr w:type="gramStart"/>
      <w:r>
        <w:t>super(</w:t>
      </w:r>
      <w:proofErr w:type="spellStart"/>
      <w:proofErr w:type="gramEnd"/>
      <w:r>
        <w:t>EvalHistory</w:t>
      </w:r>
      <w:proofErr w:type="spellEnd"/>
      <w:r>
        <w:t>, self).__</w:t>
      </w:r>
      <w:proofErr w:type="spellStart"/>
      <w:r>
        <w:t>init</w:t>
      </w:r>
      <w:proofErr w:type="spellEnd"/>
      <w:r>
        <w:t>__()</w:t>
      </w:r>
    </w:p>
    <w:p w14:paraId="045B97AF" w14:textId="77777777" w:rsidR="00615B38" w:rsidRDefault="00615B38" w:rsidP="00615B38">
      <w:pPr>
        <w:pStyle w:val="2f2"/>
      </w:pPr>
      <w:r>
        <w:t xml:space="preserve">        </w:t>
      </w:r>
      <w:proofErr w:type="spellStart"/>
      <w:proofErr w:type="gramStart"/>
      <w:r>
        <w:t>self.loss</w:t>
      </w:r>
      <w:proofErr w:type="gramEnd"/>
      <w:r>
        <w:t>_history</w:t>
      </w:r>
      <w:proofErr w:type="spellEnd"/>
      <w:r>
        <w:t xml:space="preserve"> = </w:t>
      </w:r>
      <w:proofErr w:type="spellStart"/>
      <w:r>
        <w:t>loss_history</w:t>
      </w:r>
      <w:proofErr w:type="spellEnd"/>
    </w:p>
    <w:p w14:paraId="48D6D131" w14:textId="77777777" w:rsidR="00615B38" w:rsidRDefault="00615B38" w:rsidP="00615B38">
      <w:pPr>
        <w:pStyle w:val="2f2"/>
      </w:pPr>
      <w:r>
        <w:t xml:space="preserve">        </w:t>
      </w:r>
      <w:proofErr w:type="spellStart"/>
      <w:r>
        <w:t>self.acc_history</w:t>
      </w:r>
      <w:proofErr w:type="spellEnd"/>
      <w:r>
        <w:t xml:space="preserve"> = </w:t>
      </w:r>
      <w:proofErr w:type="spellStart"/>
      <w:r>
        <w:t>acc_history</w:t>
      </w:r>
      <w:proofErr w:type="spellEnd"/>
    </w:p>
    <w:p w14:paraId="74241C9D" w14:textId="77777777" w:rsidR="00615B38" w:rsidRDefault="00615B38" w:rsidP="00615B38">
      <w:pPr>
        <w:pStyle w:val="2f2"/>
      </w:pPr>
      <w:r>
        <w:t xml:space="preserve">        </w:t>
      </w:r>
      <w:proofErr w:type="spellStart"/>
      <w:proofErr w:type="gramStart"/>
      <w:r>
        <w:t>self.eval</w:t>
      </w:r>
      <w:proofErr w:type="gramEnd"/>
      <w:r>
        <w:t>_data</w:t>
      </w:r>
      <w:proofErr w:type="spellEnd"/>
      <w:r>
        <w:t xml:space="preserve"> = </w:t>
      </w:r>
      <w:proofErr w:type="spellStart"/>
      <w:r>
        <w:t>eval_data</w:t>
      </w:r>
      <w:proofErr w:type="spellEnd"/>
    </w:p>
    <w:p w14:paraId="286AAEBE" w14:textId="77777777" w:rsidR="00615B38" w:rsidRDefault="00615B38" w:rsidP="00615B38">
      <w:pPr>
        <w:pStyle w:val="2f2"/>
      </w:pPr>
      <w:r>
        <w:t xml:space="preserve">        </w:t>
      </w:r>
      <w:proofErr w:type="spellStart"/>
      <w:proofErr w:type="gramStart"/>
      <w:r>
        <w:t>self.model</w:t>
      </w:r>
      <w:proofErr w:type="spellEnd"/>
      <w:proofErr w:type="gramEnd"/>
      <w:r>
        <w:t xml:space="preserve"> = model</w:t>
      </w:r>
    </w:p>
    <w:p w14:paraId="1FBE84AB" w14:textId="77777777" w:rsidR="00615B38" w:rsidRDefault="00615B38" w:rsidP="00615B38">
      <w:pPr>
        <w:pStyle w:val="2f2"/>
      </w:pPr>
      <w:r>
        <w:t xml:space="preserve">    </w:t>
      </w:r>
    </w:p>
    <w:p w14:paraId="6AF45F32" w14:textId="77777777" w:rsidR="00615B38" w:rsidRDefault="00615B38" w:rsidP="00615B38">
      <w:pPr>
        <w:pStyle w:val="2f2"/>
        <w:rPr>
          <w:lang w:eastAsia="zh-CN"/>
        </w:rPr>
      </w:pPr>
      <w:r>
        <w:t xml:space="preserve">    </w:t>
      </w:r>
      <w:r>
        <w:rPr>
          <w:lang w:eastAsia="zh-CN"/>
        </w:rPr>
        <w:t xml:space="preserve"># </w:t>
      </w:r>
      <w:r>
        <w:rPr>
          <w:lang w:eastAsia="zh-CN"/>
        </w:rPr>
        <w:t>每个</w:t>
      </w:r>
      <w:r>
        <w:rPr>
          <w:lang w:eastAsia="zh-CN"/>
        </w:rPr>
        <w:t>epoch</w:t>
      </w:r>
      <w:r>
        <w:rPr>
          <w:lang w:eastAsia="zh-CN"/>
        </w:rPr>
        <w:t>结束时执行</w:t>
      </w:r>
    </w:p>
    <w:p w14:paraId="3BF50184" w14:textId="77777777" w:rsidR="00615B38" w:rsidRDefault="00615B38" w:rsidP="00615B38">
      <w:pPr>
        <w:pStyle w:val="2f2"/>
      </w:pPr>
      <w:r>
        <w:rPr>
          <w:lang w:eastAsia="zh-CN"/>
        </w:rPr>
        <w:t xml:space="preserve">    </w:t>
      </w:r>
      <w:r>
        <w:t xml:space="preserve">def </w:t>
      </w:r>
      <w:proofErr w:type="spellStart"/>
      <w:r>
        <w:t>epoch_</w:t>
      </w:r>
      <w:proofErr w:type="gramStart"/>
      <w:r>
        <w:t>end</w:t>
      </w:r>
      <w:proofErr w:type="spellEnd"/>
      <w:r>
        <w:t>(</w:t>
      </w:r>
      <w:proofErr w:type="gramEnd"/>
      <w:r>
        <w:t xml:space="preserve">self, </w:t>
      </w:r>
      <w:proofErr w:type="spellStart"/>
      <w:r>
        <w:t>run_context</w:t>
      </w:r>
      <w:proofErr w:type="spellEnd"/>
      <w:r>
        <w:t>):</w:t>
      </w:r>
    </w:p>
    <w:p w14:paraId="414804A3" w14:textId="77777777" w:rsidR="00615B38" w:rsidRDefault="00615B38" w:rsidP="00615B38">
      <w:pPr>
        <w:pStyle w:val="2f2"/>
      </w:pPr>
      <w:r>
        <w:t xml:space="preserve">        </w:t>
      </w:r>
      <w:proofErr w:type="spellStart"/>
      <w:r>
        <w:t>cb_params</w:t>
      </w:r>
      <w:proofErr w:type="spellEnd"/>
      <w:r>
        <w:t xml:space="preserve"> = </w:t>
      </w:r>
      <w:proofErr w:type="spellStart"/>
      <w:r>
        <w:t>run_</w:t>
      </w:r>
      <w:proofErr w:type="gramStart"/>
      <w:r>
        <w:t>context.original</w:t>
      </w:r>
      <w:proofErr w:type="gramEnd"/>
      <w:r>
        <w:t>_args</w:t>
      </w:r>
      <w:proofErr w:type="spellEnd"/>
      <w:r>
        <w:t>()</w:t>
      </w:r>
    </w:p>
    <w:p w14:paraId="02E6B956" w14:textId="77777777" w:rsidR="00615B38" w:rsidRDefault="00615B38" w:rsidP="00615B38">
      <w:pPr>
        <w:pStyle w:val="2f2"/>
      </w:pPr>
      <w:r>
        <w:t xml:space="preserve">        res = </w:t>
      </w:r>
      <w:proofErr w:type="spellStart"/>
      <w:proofErr w:type="gramStart"/>
      <w:r>
        <w:t>self.model</w:t>
      </w:r>
      <w:proofErr w:type="gramEnd"/>
      <w:r>
        <w:t>.eval</w:t>
      </w:r>
      <w:proofErr w:type="spellEnd"/>
      <w:r>
        <w:t>(</w:t>
      </w:r>
      <w:proofErr w:type="spellStart"/>
      <w:r>
        <w:t>self.eval_data</w:t>
      </w:r>
      <w:proofErr w:type="spellEnd"/>
      <w:r>
        <w:t xml:space="preserve">, </w:t>
      </w:r>
      <w:proofErr w:type="spellStart"/>
      <w:r>
        <w:t>dataset_sink_mode</w:t>
      </w:r>
      <w:proofErr w:type="spellEnd"/>
      <w:r>
        <w:t>=False)</w:t>
      </w:r>
    </w:p>
    <w:p w14:paraId="6860BCBB" w14:textId="77777777" w:rsidR="00615B38" w:rsidRDefault="00615B38" w:rsidP="00615B38">
      <w:pPr>
        <w:pStyle w:val="2f2"/>
      </w:pPr>
      <w:r>
        <w:t xml:space="preserve">        </w:t>
      </w:r>
    </w:p>
    <w:p w14:paraId="62353D62" w14:textId="77777777" w:rsidR="00615B38" w:rsidRDefault="00615B38" w:rsidP="00615B38">
      <w:pPr>
        <w:pStyle w:val="2f2"/>
      </w:pPr>
      <w:r>
        <w:t xml:space="preserve">        if </w:t>
      </w:r>
      <w:proofErr w:type="spellStart"/>
      <w:r>
        <w:t>len</w:t>
      </w:r>
      <w:proofErr w:type="spellEnd"/>
      <w:r>
        <w:t>(</w:t>
      </w:r>
      <w:proofErr w:type="spellStart"/>
      <w:r>
        <w:t>self.acc_</w:t>
      </w:r>
      <w:proofErr w:type="gramStart"/>
      <w:r>
        <w:t>history</w:t>
      </w:r>
      <w:proofErr w:type="spellEnd"/>
      <w:r>
        <w:t>)=</w:t>
      </w:r>
      <w:proofErr w:type="gramEnd"/>
      <w:r>
        <w:t>=0 or res['accuracy']&gt;=max(</w:t>
      </w:r>
      <w:proofErr w:type="spellStart"/>
      <w:r>
        <w:t>self.acc_history</w:t>
      </w:r>
      <w:proofErr w:type="spellEnd"/>
      <w:r>
        <w:t>):</w:t>
      </w:r>
    </w:p>
    <w:p w14:paraId="2F80B537" w14:textId="77777777" w:rsidR="00615B38" w:rsidRDefault="00615B38" w:rsidP="00615B38">
      <w:pPr>
        <w:pStyle w:val="2f2"/>
      </w:pPr>
      <w:r>
        <w:t xml:space="preserve">            </w:t>
      </w:r>
      <w:proofErr w:type="spellStart"/>
      <w:proofErr w:type="gramStart"/>
      <w:r>
        <w:t>self.best</w:t>
      </w:r>
      <w:proofErr w:type="gramEnd"/>
      <w:r>
        <w:t>_param</w:t>
      </w:r>
      <w:proofErr w:type="spell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>
        <w:t>cb_params.network</w:t>
      </w:r>
      <w:proofErr w:type="spellEnd"/>
      <w:r>
        <w:t>)</w:t>
      </w:r>
    </w:p>
    <w:p w14:paraId="77B4C5EF" w14:textId="77777777" w:rsidR="00615B38" w:rsidRDefault="00615B38" w:rsidP="00615B38">
      <w:pPr>
        <w:pStyle w:val="2f2"/>
      </w:pPr>
      <w:r>
        <w:t xml:space="preserve">            </w:t>
      </w:r>
    </w:p>
    <w:p w14:paraId="6D1A628C" w14:textId="77777777" w:rsidR="00615B38" w:rsidRDefault="00615B38" w:rsidP="00615B38">
      <w:pPr>
        <w:pStyle w:val="2f2"/>
      </w:pPr>
      <w:r>
        <w:t xml:space="preserve">        </w:t>
      </w:r>
      <w:proofErr w:type="spellStart"/>
      <w:proofErr w:type="gramStart"/>
      <w:r>
        <w:t>self.loss</w:t>
      </w:r>
      <w:proofErr w:type="gramEnd"/>
      <w:r>
        <w:t>_history.append</w:t>
      </w:r>
      <w:proofErr w:type="spellEnd"/>
      <w:r>
        <w:t>(res['loss'])</w:t>
      </w:r>
    </w:p>
    <w:p w14:paraId="28439776" w14:textId="77777777" w:rsidR="00615B38" w:rsidRDefault="00615B38" w:rsidP="00615B38">
      <w:pPr>
        <w:pStyle w:val="2f2"/>
      </w:pPr>
      <w:r>
        <w:t xml:space="preserve">        </w:t>
      </w:r>
      <w:proofErr w:type="spellStart"/>
      <w:r>
        <w:t>self.acc_</w:t>
      </w:r>
      <w:proofErr w:type="gramStart"/>
      <w:r>
        <w:t>history.append</w:t>
      </w:r>
      <w:proofErr w:type="spellEnd"/>
      <w:proofErr w:type="gramEnd"/>
      <w:r>
        <w:t>(res['accuracy'])</w:t>
      </w:r>
    </w:p>
    <w:p w14:paraId="4416546C" w14:textId="77777777" w:rsidR="00615B38" w:rsidRDefault="00615B38" w:rsidP="00615B38">
      <w:pPr>
        <w:pStyle w:val="2f2"/>
      </w:pPr>
      <w:r>
        <w:t xml:space="preserve">        </w:t>
      </w:r>
    </w:p>
    <w:p w14:paraId="27B182CF" w14:textId="77777777" w:rsidR="00615B38" w:rsidRDefault="00615B38" w:rsidP="00615B38">
      <w:pPr>
        <w:pStyle w:val="2f2"/>
      </w:pPr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acc_eval</w:t>
      </w:r>
      <w:proofErr w:type="spellEnd"/>
      <w:r>
        <w:t>: ',res['accuracy'])</w:t>
      </w:r>
    </w:p>
    <w:p w14:paraId="5FF4154A" w14:textId="77777777" w:rsidR="00615B38" w:rsidRDefault="00615B38" w:rsidP="00615B38">
      <w:pPr>
        <w:pStyle w:val="2f2"/>
      </w:pPr>
      <w:r>
        <w:t xml:space="preserve">    </w:t>
      </w:r>
    </w:p>
    <w:p w14:paraId="31E1ACC6" w14:textId="77777777" w:rsidR="00615B38" w:rsidRDefault="00615B38" w:rsidP="00615B38">
      <w:pPr>
        <w:pStyle w:val="2f2"/>
      </w:pPr>
      <w:r>
        <w:t xml:space="preserve">    # </w:t>
      </w:r>
      <w:proofErr w:type="spellStart"/>
      <w:r>
        <w:t>训练结束后执行</w:t>
      </w:r>
      <w:proofErr w:type="spellEnd"/>
    </w:p>
    <w:p w14:paraId="39ADE931" w14:textId="77777777" w:rsidR="00615B38" w:rsidRDefault="00615B38" w:rsidP="00615B38">
      <w:pPr>
        <w:pStyle w:val="2f2"/>
      </w:pPr>
      <w:r>
        <w:t xml:space="preserve">    def </w:t>
      </w:r>
      <w:proofErr w:type="gramStart"/>
      <w:r>
        <w:t>end(</w:t>
      </w:r>
      <w:proofErr w:type="gramEnd"/>
      <w:r>
        <w:t xml:space="preserve">self, </w:t>
      </w:r>
      <w:proofErr w:type="spellStart"/>
      <w:r>
        <w:t>run_context</w:t>
      </w:r>
      <w:proofErr w:type="spellEnd"/>
      <w:r>
        <w:t>):</w:t>
      </w:r>
    </w:p>
    <w:p w14:paraId="5FD7DEA8" w14:textId="77777777" w:rsidR="00615B38" w:rsidRDefault="00615B38" w:rsidP="00615B38">
      <w:pPr>
        <w:pStyle w:val="2f2"/>
      </w:pPr>
      <w:r>
        <w:t xml:space="preserve">        # </w:t>
      </w:r>
      <w:proofErr w:type="spellStart"/>
      <w:r>
        <w:t>保存最优网络参数</w:t>
      </w:r>
      <w:proofErr w:type="spellEnd"/>
    </w:p>
    <w:p w14:paraId="7785B569" w14:textId="77777777" w:rsidR="00615B38" w:rsidRDefault="00615B38" w:rsidP="00615B38">
      <w:pPr>
        <w:pStyle w:val="2f2"/>
      </w:pPr>
      <w:r>
        <w:t xml:space="preserve">        </w:t>
      </w:r>
      <w:proofErr w:type="spellStart"/>
      <w:r>
        <w:t>best_param_path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</w:t>
      </w:r>
      <w:proofErr w:type="spellStart"/>
      <w:r>
        <w:t>ckpt_path</w:t>
      </w:r>
      <w:proofErr w:type="spellEnd"/>
      <w:r>
        <w:t>, '</w:t>
      </w:r>
      <w:proofErr w:type="spellStart"/>
      <w:r>
        <w:t>best_param.ckpt</w:t>
      </w:r>
      <w:proofErr w:type="spellEnd"/>
      <w:r>
        <w:t>')</w:t>
      </w:r>
    </w:p>
    <w:p w14:paraId="5F8D69F0" w14:textId="77777777" w:rsidR="00615B38" w:rsidRDefault="00615B38" w:rsidP="00615B38">
      <w:pPr>
        <w:pStyle w:val="2f2"/>
      </w:pPr>
      <w:r>
        <w:t xml:space="preserve">        </w:t>
      </w:r>
    </w:p>
    <w:p w14:paraId="4F261280" w14:textId="77777777" w:rsidR="00615B38" w:rsidRDefault="00615B38" w:rsidP="00615B38">
      <w:pPr>
        <w:pStyle w:val="2f2"/>
      </w:pPr>
      <w:r>
        <w:t xml:space="preserve">        if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best_param_path</w:t>
      </w:r>
      <w:proofErr w:type="spellEnd"/>
      <w:r>
        <w:t>):</w:t>
      </w:r>
    </w:p>
    <w:p w14:paraId="02A08B13" w14:textId="77777777" w:rsidR="00615B38" w:rsidRDefault="00615B38" w:rsidP="00615B38">
      <w:pPr>
        <w:pStyle w:val="2f2"/>
      </w:pPr>
      <w:r>
        <w:t xml:space="preserve">            # </w:t>
      </w:r>
      <w:proofErr w:type="spellStart"/>
      <w:r>
        <w:t>best_</w:t>
      </w:r>
      <w:proofErr w:type="gramStart"/>
      <w:r>
        <w:t>param.ckpt</w:t>
      </w:r>
      <w:proofErr w:type="gramEnd"/>
      <w:r>
        <w:t>已存在时</w:t>
      </w:r>
      <w:r>
        <w:t>MindSpore</w:t>
      </w:r>
      <w:r>
        <w:t>会覆盖旧的文件，这里修改文件读写权限防止报错</w:t>
      </w:r>
      <w:proofErr w:type="spellEnd"/>
    </w:p>
    <w:p w14:paraId="640411D2" w14:textId="77777777" w:rsidR="00615B38" w:rsidRDefault="00615B38" w:rsidP="00615B38">
      <w:pPr>
        <w:pStyle w:val="2f2"/>
      </w:pPr>
      <w:r>
        <w:t xml:space="preserve">            </w:t>
      </w:r>
      <w:proofErr w:type="spellStart"/>
      <w:proofErr w:type="gramStart"/>
      <w:r>
        <w:t>os.chmod</w:t>
      </w:r>
      <w:proofErr w:type="spellEnd"/>
      <w:proofErr w:type="gramEnd"/>
      <w:r>
        <w:t>(</w:t>
      </w:r>
      <w:proofErr w:type="spellStart"/>
      <w:r>
        <w:t>best_param_path</w:t>
      </w:r>
      <w:proofErr w:type="spellEnd"/>
      <w:r>
        <w:t xml:space="preserve">, </w:t>
      </w:r>
      <w:proofErr w:type="spellStart"/>
      <w:r>
        <w:t>stat.S_IWRITE</w:t>
      </w:r>
      <w:proofErr w:type="spellEnd"/>
      <w:r>
        <w:t>)</w:t>
      </w:r>
    </w:p>
    <w:p w14:paraId="0B2C8ECB" w14:textId="77777777" w:rsidR="00615B38" w:rsidRDefault="00615B38" w:rsidP="00615B38">
      <w:pPr>
        <w:pStyle w:val="2f2"/>
      </w:pPr>
      <w:r>
        <w:t xml:space="preserve">            </w:t>
      </w:r>
    </w:p>
    <w:p w14:paraId="470A3C6E" w14:textId="476EC2A2" w:rsidR="00E410B3" w:rsidRDefault="00615B38" w:rsidP="00615B38">
      <w:pPr>
        <w:pStyle w:val="2f2"/>
      </w:pPr>
      <w:r>
        <w:t xml:space="preserve">        </w:t>
      </w:r>
      <w:proofErr w:type="spellStart"/>
      <w:r>
        <w:t>save_</w:t>
      </w:r>
      <w:proofErr w:type="gramStart"/>
      <w:r>
        <w:t>checkpoint</w:t>
      </w:r>
      <w:proofErr w:type="spellEnd"/>
      <w:r>
        <w:t>(</w:t>
      </w:r>
      <w:proofErr w:type="spellStart"/>
      <w:proofErr w:type="gramEnd"/>
      <w:r>
        <w:t>self.best_param</w:t>
      </w:r>
      <w:proofErr w:type="spellEnd"/>
      <w:r>
        <w:t xml:space="preserve">, </w:t>
      </w:r>
      <w:proofErr w:type="spellStart"/>
      <w:r>
        <w:t>best_param_path</w:t>
      </w:r>
      <w:proofErr w:type="spellEnd"/>
      <w:r>
        <w:t>)</w:t>
      </w:r>
      <w:r w:rsidR="008E40B9">
        <w:t xml:space="preserve"> </w:t>
      </w:r>
    </w:p>
    <w:p w14:paraId="42FE95A9" w14:textId="0FFA3C39" w:rsidR="00C43353" w:rsidRDefault="00F22A50" w:rsidP="00F22A50">
      <w:pPr>
        <w:pStyle w:val="30"/>
      </w:pPr>
      <w:proofErr w:type="gramStart"/>
      <w:r w:rsidRPr="00F22A50">
        <w:rPr>
          <w:rFonts w:hint="eastAsia"/>
        </w:rPr>
        <w:t>设置回调函</w:t>
      </w:r>
      <w:proofErr w:type="gramEnd"/>
      <w:r w:rsidRPr="00F22A50">
        <w:rPr>
          <w:rFonts w:hint="eastAsia"/>
        </w:rPr>
        <w:t>数（</w:t>
      </w:r>
      <w:r w:rsidRPr="00F22A50">
        <w:t>Callback</w:t>
      </w:r>
      <w:r w:rsidRPr="00F22A50">
        <w:t>）</w:t>
      </w:r>
    </w:p>
    <w:p w14:paraId="3BC04C23" w14:textId="38D6F220" w:rsidR="00C43353" w:rsidRDefault="005207F7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27450E75" w14:textId="77777777" w:rsidR="00DA1032" w:rsidRDefault="00DA1032" w:rsidP="00DA1032">
      <w:pPr>
        <w:pStyle w:val="2f2"/>
      </w:pPr>
      <w:proofErr w:type="spellStart"/>
      <w:r>
        <w:t>ckpt_path</w:t>
      </w:r>
      <w:proofErr w:type="spellEnd"/>
      <w:r>
        <w:t xml:space="preserve"> = 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 xml:space="preserve">('.','results') # </w:t>
      </w:r>
      <w:proofErr w:type="spellStart"/>
      <w:r>
        <w:t>网络参数保存路径</w:t>
      </w:r>
      <w:proofErr w:type="spellEnd"/>
    </w:p>
    <w:p w14:paraId="1F486F94" w14:textId="77777777" w:rsidR="00DA1032" w:rsidRDefault="00DA1032" w:rsidP="00DA1032">
      <w:pPr>
        <w:pStyle w:val="2f2"/>
      </w:pPr>
      <w:r>
        <w:t>hist = {'loss</w:t>
      </w:r>
      <w:proofErr w:type="gramStart"/>
      <w:r>
        <w:t>':[</w:t>
      </w:r>
      <w:proofErr w:type="gramEnd"/>
      <w:r>
        <w:t>], '</w:t>
      </w:r>
      <w:proofErr w:type="spellStart"/>
      <w:r>
        <w:t>loss_eval</w:t>
      </w:r>
      <w:proofErr w:type="spellEnd"/>
      <w:r>
        <w:t>':[], '</w:t>
      </w:r>
      <w:proofErr w:type="spellStart"/>
      <w:r>
        <w:t>acc_eval</w:t>
      </w:r>
      <w:proofErr w:type="spellEnd"/>
      <w:r>
        <w:t xml:space="preserve">':[]} # </w:t>
      </w:r>
      <w:proofErr w:type="spellStart"/>
      <w:r>
        <w:t>训练过程记录</w:t>
      </w:r>
      <w:proofErr w:type="spellEnd"/>
    </w:p>
    <w:p w14:paraId="38ED48C6" w14:textId="77777777" w:rsidR="00DA1032" w:rsidRDefault="00DA1032" w:rsidP="00DA1032">
      <w:pPr>
        <w:pStyle w:val="2f2"/>
      </w:pPr>
    </w:p>
    <w:p w14:paraId="020D9CC4" w14:textId="77777777" w:rsidR="00DA1032" w:rsidRDefault="00DA1032" w:rsidP="00DA1032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网络参数自动保存，这里设定每</w:t>
      </w:r>
      <w:r>
        <w:rPr>
          <w:lang w:eastAsia="zh-CN"/>
        </w:rPr>
        <w:t>2000</w:t>
      </w:r>
      <w:r>
        <w:rPr>
          <w:lang w:eastAsia="zh-CN"/>
        </w:rPr>
        <w:t>个</w:t>
      </w:r>
      <w:r>
        <w:rPr>
          <w:lang w:eastAsia="zh-CN"/>
        </w:rPr>
        <w:t>step</w:t>
      </w:r>
      <w:r>
        <w:rPr>
          <w:lang w:eastAsia="zh-CN"/>
        </w:rPr>
        <w:t>保存一次，最多保存</w:t>
      </w:r>
      <w:r>
        <w:rPr>
          <w:lang w:eastAsia="zh-CN"/>
        </w:rPr>
        <w:t>10</w:t>
      </w:r>
      <w:r>
        <w:rPr>
          <w:lang w:eastAsia="zh-CN"/>
        </w:rPr>
        <w:t>次</w:t>
      </w:r>
    </w:p>
    <w:p w14:paraId="5F43AD98" w14:textId="77777777" w:rsidR="00DA1032" w:rsidRDefault="00DA1032" w:rsidP="00DA1032">
      <w:pPr>
        <w:pStyle w:val="2f2"/>
      </w:pPr>
      <w:proofErr w:type="spellStart"/>
      <w:r>
        <w:t>config_ck</w:t>
      </w:r>
      <w:proofErr w:type="spellEnd"/>
      <w:r>
        <w:t xml:space="preserve"> = </w:t>
      </w:r>
      <w:proofErr w:type="spellStart"/>
      <w:proofErr w:type="gramStart"/>
      <w:r>
        <w:t>CheckpointConfig</w:t>
      </w:r>
      <w:proofErr w:type="spellEnd"/>
      <w:r>
        <w:t>(</w:t>
      </w:r>
      <w:proofErr w:type="spellStart"/>
      <w:proofErr w:type="gramEnd"/>
      <w:r>
        <w:t>save_checkpoint_steps</w:t>
      </w:r>
      <w:proofErr w:type="spellEnd"/>
      <w:r>
        <w:t>=2000,</w:t>
      </w:r>
    </w:p>
    <w:p w14:paraId="4267885F" w14:textId="77777777" w:rsidR="00DA1032" w:rsidRDefault="00DA1032" w:rsidP="00DA1032">
      <w:pPr>
        <w:pStyle w:val="2f2"/>
      </w:pPr>
      <w:r>
        <w:t xml:space="preserve">                             </w:t>
      </w:r>
      <w:proofErr w:type="spellStart"/>
      <w:r>
        <w:t>keep_checkpoint_max</w:t>
      </w:r>
      <w:proofErr w:type="spellEnd"/>
      <w:r>
        <w:t>=10)</w:t>
      </w:r>
    </w:p>
    <w:p w14:paraId="18E7816D" w14:textId="77777777" w:rsidR="00DA1032" w:rsidRDefault="00DA1032" w:rsidP="00DA1032">
      <w:pPr>
        <w:pStyle w:val="2f2"/>
      </w:pPr>
      <w:proofErr w:type="spellStart"/>
      <w:r>
        <w:lastRenderedPageBreak/>
        <w:t>ckpoint_cb</w:t>
      </w:r>
      <w:proofErr w:type="spellEnd"/>
      <w:r>
        <w:t xml:space="preserve"> = </w:t>
      </w:r>
      <w:proofErr w:type="spellStart"/>
      <w:proofErr w:type="gramStart"/>
      <w:r>
        <w:t>ModelCheckpoint</w:t>
      </w:r>
      <w:proofErr w:type="spellEnd"/>
      <w:r>
        <w:t>(</w:t>
      </w:r>
      <w:proofErr w:type="gramEnd"/>
      <w:r>
        <w:t>prefix='</w:t>
      </w:r>
      <w:proofErr w:type="spellStart"/>
      <w:r>
        <w:t>checkpoint_lenet</w:t>
      </w:r>
      <w:proofErr w:type="spellEnd"/>
      <w:r>
        <w:t>', directory=</w:t>
      </w:r>
      <w:proofErr w:type="spellStart"/>
      <w:r>
        <w:t>ckpt_path</w:t>
      </w:r>
      <w:proofErr w:type="spellEnd"/>
      <w:r>
        <w:t>, config=</w:t>
      </w:r>
      <w:proofErr w:type="spellStart"/>
      <w:r>
        <w:t>config_ck</w:t>
      </w:r>
      <w:proofErr w:type="spellEnd"/>
      <w:r>
        <w:t>)</w:t>
      </w:r>
    </w:p>
    <w:p w14:paraId="045CEF12" w14:textId="77777777" w:rsidR="00DA1032" w:rsidRDefault="00DA1032" w:rsidP="00DA1032">
      <w:pPr>
        <w:pStyle w:val="2f2"/>
      </w:pPr>
    </w:p>
    <w:p w14:paraId="7C4C290D" w14:textId="77777777" w:rsidR="00DA1032" w:rsidRDefault="00DA1032" w:rsidP="00DA1032">
      <w:pPr>
        <w:pStyle w:val="2f2"/>
      </w:pPr>
      <w:r>
        <w:t xml:space="preserve"># </w:t>
      </w:r>
      <w:proofErr w:type="spellStart"/>
      <w:r>
        <w:t>监控每次迭代的时间</w:t>
      </w:r>
      <w:proofErr w:type="spellEnd"/>
    </w:p>
    <w:p w14:paraId="10CFDBAD" w14:textId="77777777" w:rsidR="00DA1032" w:rsidRDefault="00DA1032" w:rsidP="00DA1032">
      <w:pPr>
        <w:pStyle w:val="2f2"/>
      </w:pPr>
      <w:proofErr w:type="spellStart"/>
      <w:r>
        <w:t>time_cb</w:t>
      </w:r>
      <w:proofErr w:type="spellEnd"/>
      <w:r>
        <w:t xml:space="preserve"> = </w:t>
      </w:r>
      <w:proofErr w:type="spellStart"/>
      <w:r>
        <w:t>TimeMonitor</w:t>
      </w:r>
      <w:proofErr w:type="spellEnd"/>
      <w:r>
        <w:t>(</w:t>
      </w:r>
      <w:proofErr w:type="spellStart"/>
      <w:r>
        <w:t>data_size</w:t>
      </w:r>
      <w:proofErr w:type="spellEnd"/>
      <w:r>
        <w:t>=</w:t>
      </w:r>
      <w:proofErr w:type="spellStart"/>
      <w:r>
        <w:t>ds_train.get_dataset_</w:t>
      </w:r>
      <w:proofErr w:type="gramStart"/>
      <w:r>
        <w:t>size</w:t>
      </w:r>
      <w:proofErr w:type="spellEnd"/>
      <w:r>
        <w:t>(</w:t>
      </w:r>
      <w:proofErr w:type="gramEnd"/>
      <w:r>
        <w:t>))</w:t>
      </w:r>
    </w:p>
    <w:p w14:paraId="112B2A62" w14:textId="77777777" w:rsidR="00DA1032" w:rsidRDefault="00DA1032" w:rsidP="00DA1032">
      <w:pPr>
        <w:pStyle w:val="2f2"/>
      </w:pPr>
    </w:p>
    <w:p w14:paraId="40059D5C" w14:textId="77777777" w:rsidR="00DA1032" w:rsidRDefault="00DA1032" w:rsidP="00DA1032">
      <w:pPr>
        <w:pStyle w:val="2f2"/>
      </w:pPr>
      <w:r>
        <w:t xml:space="preserve"># </w:t>
      </w:r>
      <w:proofErr w:type="spellStart"/>
      <w:r>
        <w:t>监控</w:t>
      </w:r>
      <w:r>
        <w:t>loss</w:t>
      </w:r>
      <w:r>
        <w:t>值</w:t>
      </w:r>
      <w:proofErr w:type="spellEnd"/>
    </w:p>
    <w:p w14:paraId="3272AF42" w14:textId="77777777" w:rsidR="00DA1032" w:rsidRDefault="00DA1032" w:rsidP="00DA1032">
      <w:pPr>
        <w:pStyle w:val="2f2"/>
      </w:pPr>
      <w:proofErr w:type="spellStart"/>
      <w:r>
        <w:t>loss_cb</w:t>
      </w:r>
      <w:proofErr w:type="spellEnd"/>
      <w:r>
        <w:t xml:space="preserve"> = </w:t>
      </w:r>
      <w:proofErr w:type="spellStart"/>
      <w:r>
        <w:t>LossMonitor</w:t>
      </w:r>
      <w:proofErr w:type="spellEnd"/>
      <w:r>
        <w:t>(</w:t>
      </w:r>
      <w:proofErr w:type="spellStart"/>
      <w:r>
        <w:t>per_print_times</w:t>
      </w:r>
      <w:proofErr w:type="spellEnd"/>
      <w:r>
        <w:t>=500)</w:t>
      </w:r>
    </w:p>
    <w:p w14:paraId="74BA52D6" w14:textId="77777777" w:rsidR="00DA1032" w:rsidRDefault="00DA1032" w:rsidP="00DA1032">
      <w:pPr>
        <w:pStyle w:val="2f2"/>
      </w:pPr>
    </w:p>
    <w:p w14:paraId="2B08D01C" w14:textId="77777777" w:rsidR="00DA1032" w:rsidRDefault="00DA1032" w:rsidP="00DA1032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记录每次迭代的模型损失值</w:t>
      </w:r>
    </w:p>
    <w:p w14:paraId="0C247919" w14:textId="77777777" w:rsidR="00DA1032" w:rsidRDefault="00DA1032" w:rsidP="00DA1032">
      <w:pPr>
        <w:pStyle w:val="2f2"/>
      </w:pPr>
      <w:proofErr w:type="spellStart"/>
      <w:r>
        <w:t>train_hist_cb</w:t>
      </w:r>
      <w:proofErr w:type="spellEnd"/>
      <w:r>
        <w:t xml:space="preserve"> = </w:t>
      </w:r>
      <w:proofErr w:type="spellStart"/>
      <w:r>
        <w:t>TrainHistroy</w:t>
      </w:r>
      <w:proofErr w:type="spellEnd"/>
      <w:r>
        <w:t>(hist['loss'])</w:t>
      </w:r>
    </w:p>
    <w:p w14:paraId="6E466D06" w14:textId="77777777" w:rsidR="00DA1032" w:rsidRDefault="00DA1032" w:rsidP="00DA1032">
      <w:pPr>
        <w:pStyle w:val="2f2"/>
      </w:pPr>
    </w:p>
    <w:p w14:paraId="1ED1812F" w14:textId="77777777" w:rsidR="00DA1032" w:rsidRDefault="00DA1032" w:rsidP="00DA1032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测试并记录模型在验证集的</w:t>
      </w:r>
      <w:r>
        <w:rPr>
          <w:lang w:eastAsia="zh-CN"/>
        </w:rPr>
        <w:t>loss</w:t>
      </w:r>
      <w:r>
        <w:rPr>
          <w:lang w:eastAsia="zh-CN"/>
        </w:rPr>
        <w:t>和</w:t>
      </w:r>
      <w:r>
        <w:rPr>
          <w:lang w:eastAsia="zh-CN"/>
        </w:rPr>
        <w:t>accuracy</w:t>
      </w:r>
      <w:r>
        <w:rPr>
          <w:lang w:eastAsia="zh-CN"/>
        </w:rPr>
        <w:t>，并保存最优网络参数</w:t>
      </w:r>
    </w:p>
    <w:p w14:paraId="6655A13E" w14:textId="77777777" w:rsidR="00DA1032" w:rsidRDefault="00DA1032" w:rsidP="00DA1032">
      <w:pPr>
        <w:pStyle w:val="2f2"/>
      </w:pPr>
      <w:proofErr w:type="spellStart"/>
      <w:r>
        <w:t>eval_hist_cb</w:t>
      </w:r>
      <w:proofErr w:type="spellEnd"/>
      <w:r>
        <w:t xml:space="preserve"> = </w:t>
      </w:r>
      <w:proofErr w:type="spellStart"/>
      <w:proofErr w:type="gramStart"/>
      <w:r>
        <w:t>EvalHistory</w:t>
      </w:r>
      <w:proofErr w:type="spellEnd"/>
      <w:r>
        <w:t>(</w:t>
      </w:r>
      <w:proofErr w:type="gramEnd"/>
      <w:r>
        <w:t>model = model,</w:t>
      </w:r>
    </w:p>
    <w:p w14:paraId="7E17B810" w14:textId="77777777" w:rsidR="00DA1032" w:rsidRDefault="00DA1032" w:rsidP="00DA1032">
      <w:pPr>
        <w:pStyle w:val="2f2"/>
      </w:pPr>
      <w:r>
        <w:t xml:space="preserve">                           </w:t>
      </w:r>
      <w:proofErr w:type="spellStart"/>
      <w:r>
        <w:t>loss_history</w:t>
      </w:r>
      <w:proofErr w:type="spellEnd"/>
      <w:r>
        <w:t xml:space="preserve"> = hist['</w:t>
      </w:r>
      <w:proofErr w:type="spellStart"/>
      <w:r>
        <w:t>loss_eval</w:t>
      </w:r>
      <w:proofErr w:type="spellEnd"/>
      <w:r>
        <w:t xml:space="preserve">'], </w:t>
      </w:r>
    </w:p>
    <w:p w14:paraId="6EFD3745" w14:textId="77777777" w:rsidR="00DA1032" w:rsidRDefault="00DA1032" w:rsidP="00DA1032">
      <w:pPr>
        <w:pStyle w:val="2f2"/>
      </w:pPr>
      <w:r>
        <w:t xml:space="preserve">                           </w:t>
      </w:r>
      <w:proofErr w:type="spellStart"/>
      <w:r>
        <w:t>acc_history</w:t>
      </w:r>
      <w:proofErr w:type="spellEnd"/>
      <w:r>
        <w:t xml:space="preserve"> = hist['</w:t>
      </w:r>
      <w:proofErr w:type="spellStart"/>
      <w:r>
        <w:t>acc_eval</w:t>
      </w:r>
      <w:proofErr w:type="spellEnd"/>
      <w:r>
        <w:t xml:space="preserve">'], </w:t>
      </w:r>
    </w:p>
    <w:p w14:paraId="5B35A917" w14:textId="3DEC57B0" w:rsidR="00C43353" w:rsidRDefault="00DA1032" w:rsidP="000448ED">
      <w:pPr>
        <w:pStyle w:val="2f2"/>
      </w:pPr>
      <w:r>
        <w:t xml:space="preserve">                           </w:t>
      </w:r>
      <w:proofErr w:type="spellStart"/>
      <w:r>
        <w:t>eval_data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  <w:r w:rsidR="005207F7">
        <w:t xml:space="preserve"> </w:t>
      </w:r>
    </w:p>
    <w:p w14:paraId="6993AC30" w14:textId="171E5E3C" w:rsidR="00EE2035" w:rsidRDefault="00892673" w:rsidP="00892673">
      <w:pPr>
        <w:pStyle w:val="30"/>
      </w:pPr>
      <w:r w:rsidRPr="00892673">
        <w:rPr>
          <w:rFonts w:hint="eastAsia"/>
        </w:rPr>
        <w:t>训练模型</w:t>
      </w:r>
    </w:p>
    <w:p w14:paraId="3E935DA6" w14:textId="6D0A3D40" w:rsidR="00892673" w:rsidRDefault="0087124C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3DD46F6F" w14:textId="77777777" w:rsidR="00AC7D8D" w:rsidRDefault="00AC7D8D" w:rsidP="00AC7D8D">
      <w:pPr>
        <w:pStyle w:val="2f2"/>
      </w:pPr>
      <w:r>
        <w:t xml:space="preserve">epoch = 10 # </w:t>
      </w:r>
      <w:proofErr w:type="spellStart"/>
      <w:r>
        <w:t>迭代次数</w:t>
      </w:r>
      <w:proofErr w:type="spellEnd"/>
    </w:p>
    <w:p w14:paraId="19C3DD7A" w14:textId="77777777" w:rsidR="00AC7D8D" w:rsidRDefault="00AC7D8D" w:rsidP="00AC7D8D">
      <w:pPr>
        <w:pStyle w:val="2f2"/>
      </w:pPr>
      <w:r>
        <w:t xml:space="preserve"># </w:t>
      </w:r>
      <w:proofErr w:type="spellStart"/>
      <w:r>
        <w:t>开始训练</w:t>
      </w:r>
      <w:proofErr w:type="spellEnd"/>
    </w:p>
    <w:p w14:paraId="3CDCAC39" w14:textId="0A14573B" w:rsidR="0087124C" w:rsidRDefault="00AC7D8D" w:rsidP="00AC7D8D">
      <w:pPr>
        <w:pStyle w:val="2f2"/>
      </w:pPr>
      <w:proofErr w:type="spellStart"/>
      <w:proofErr w:type="gramStart"/>
      <w:r>
        <w:t>model.train</w:t>
      </w:r>
      <w:proofErr w:type="spellEnd"/>
      <w:proofErr w:type="gramEnd"/>
      <w:r>
        <w:t xml:space="preserve">(epoch, </w:t>
      </w:r>
      <w:proofErr w:type="spellStart"/>
      <w:r>
        <w:t>train_data</w:t>
      </w:r>
      <w:proofErr w:type="spellEnd"/>
      <w:r>
        <w:t>, callbacks=[</w:t>
      </w:r>
      <w:proofErr w:type="spellStart"/>
      <w:r>
        <w:t>train_hist_cb</w:t>
      </w:r>
      <w:proofErr w:type="spellEnd"/>
      <w:r>
        <w:t xml:space="preserve">, </w:t>
      </w:r>
      <w:proofErr w:type="spellStart"/>
      <w:r>
        <w:t>eval_hist_cb</w:t>
      </w:r>
      <w:proofErr w:type="spellEnd"/>
      <w:r>
        <w:t xml:space="preserve">, </w:t>
      </w:r>
      <w:proofErr w:type="spellStart"/>
      <w:r>
        <w:t>time_cb</w:t>
      </w:r>
      <w:proofErr w:type="spellEnd"/>
      <w:r>
        <w:t xml:space="preserve">, </w:t>
      </w:r>
      <w:proofErr w:type="spellStart"/>
      <w:r>
        <w:t>ckpoint_cb</w:t>
      </w:r>
      <w:proofErr w:type="spellEnd"/>
      <w:r>
        <w:t xml:space="preserve">, </w:t>
      </w:r>
      <w:proofErr w:type="spellStart"/>
      <w:r>
        <w:t>loss_cb</w:t>
      </w:r>
      <w:proofErr w:type="spellEnd"/>
      <w:r>
        <w:t xml:space="preserve">], </w:t>
      </w:r>
      <w:proofErr w:type="spellStart"/>
      <w:r>
        <w:t>dataset_sink_mode</w:t>
      </w:r>
      <w:proofErr w:type="spellEnd"/>
      <w:r>
        <w:t>=</w:t>
      </w:r>
      <w:proofErr w:type="spellStart"/>
      <w:r>
        <w:t>dataset_sink_mode</w:t>
      </w:r>
      <w:proofErr w:type="spellEnd"/>
      <w:r>
        <w:t>)</w:t>
      </w:r>
      <w:r w:rsidR="0087124C">
        <w:t xml:space="preserve"> </w:t>
      </w:r>
    </w:p>
    <w:p w14:paraId="7E3FB14A" w14:textId="66DF7427" w:rsidR="000653D6" w:rsidRDefault="000653D6" w:rsidP="00402B8C">
      <w:pPr>
        <w:pStyle w:val="1e"/>
      </w:pPr>
      <w:r>
        <w:t>输出</w:t>
      </w:r>
      <w:r>
        <w:rPr>
          <w:rFonts w:hint="eastAsia"/>
        </w:rPr>
        <w:t>：</w:t>
      </w:r>
    </w:p>
    <w:p w14:paraId="0B2CFEC4" w14:textId="77777777" w:rsidR="000653D6" w:rsidRDefault="000653D6" w:rsidP="000653D6">
      <w:pPr>
        <w:pStyle w:val="2f2"/>
      </w:pPr>
      <w:r>
        <w:t>epoch: 1 step: 500, loss is 2.2974353</w:t>
      </w:r>
    </w:p>
    <w:p w14:paraId="58366E8F" w14:textId="77777777" w:rsidR="000653D6" w:rsidRDefault="000653D6" w:rsidP="000653D6">
      <w:pPr>
        <w:pStyle w:val="2f2"/>
      </w:pPr>
      <w:r>
        <w:t>epoch: 1 step: 1000, loss is 2.1961524</w:t>
      </w:r>
    </w:p>
    <w:p w14:paraId="3B3C371F" w14:textId="77777777" w:rsidR="000653D6" w:rsidRDefault="000653D6" w:rsidP="000653D6">
      <w:pPr>
        <w:pStyle w:val="2f2"/>
      </w:pPr>
      <w:r>
        <w:t>epoch: 1 step: 1500, loss is 2.032713</w:t>
      </w:r>
    </w:p>
    <w:p w14:paraId="101B6B91" w14:textId="77777777" w:rsidR="000653D6" w:rsidRDefault="000653D6" w:rsidP="000653D6">
      <w:pPr>
        <w:pStyle w:val="2f2"/>
      </w:pPr>
      <w:proofErr w:type="spellStart"/>
      <w:r>
        <w:t>acc_eval</w:t>
      </w:r>
      <w:proofErr w:type="spellEnd"/>
      <w:r>
        <w:t>:  0.3245</w:t>
      </w:r>
    </w:p>
    <w:p w14:paraId="06FA6236" w14:textId="77777777" w:rsidR="000653D6" w:rsidRDefault="000653D6" w:rsidP="000653D6">
      <w:pPr>
        <w:pStyle w:val="2f2"/>
      </w:pPr>
      <w:r>
        <w:t xml:space="preserve">epoch time: 26303.570 </w:t>
      </w:r>
      <w:proofErr w:type="spellStart"/>
      <w:r>
        <w:t>ms</w:t>
      </w:r>
      <w:proofErr w:type="spellEnd"/>
      <w:r>
        <w:t xml:space="preserve">, per step time: 16.840 </w:t>
      </w:r>
      <w:proofErr w:type="spellStart"/>
      <w:r>
        <w:t>ms</w:t>
      </w:r>
      <w:proofErr w:type="spellEnd"/>
    </w:p>
    <w:p w14:paraId="4E965E80" w14:textId="77777777" w:rsidR="000653D6" w:rsidRDefault="000653D6" w:rsidP="000653D6">
      <w:pPr>
        <w:pStyle w:val="2f2"/>
      </w:pPr>
      <w:r>
        <w:t xml:space="preserve">epoch: 2 </w:t>
      </w:r>
      <w:proofErr w:type="gramStart"/>
      <w:r>
        <w:t>step</w:t>
      </w:r>
      <w:proofErr w:type="gramEnd"/>
      <w:r>
        <w:t>: 438, loss is 1.8902785</w:t>
      </w:r>
    </w:p>
    <w:p w14:paraId="79B426C5" w14:textId="77777777" w:rsidR="000653D6" w:rsidRDefault="000653D6" w:rsidP="000653D6">
      <w:pPr>
        <w:pStyle w:val="2f2"/>
      </w:pPr>
      <w:r>
        <w:t xml:space="preserve">epoch: 2 </w:t>
      </w:r>
      <w:proofErr w:type="gramStart"/>
      <w:r>
        <w:t>step</w:t>
      </w:r>
      <w:proofErr w:type="gramEnd"/>
      <w:r>
        <w:t>: 938, loss is 1.8267795</w:t>
      </w:r>
    </w:p>
    <w:p w14:paraId="0F403E58" w14:textId="77777777" w:rsidR="000653D6" w:rsidRDefault="000653D6" w:rsidP="000653D6">
      <w:pPr>
        <w:pStyle w:val="2f2"/>
      </w:pPr>
      <w:r>
        <w:t xml:space="preserve">epoch: 2 </w:t>
      </w:r>
      <w:proofErr w:type="gramStart"/>
      <w:r>
        <w:t>step</w:t>
      </w:r>
      <w:proofErr w:type="gramEnd"/>
      <w:r>
        <w:t>: 1438, loss is 1.8329716</w:t>
      </w:r>
    </w:p>
    <w:p w14:paraId="2577F64E" w14:textId="2EA4634D" w:rsidR="000653D6" w:rsidRDefault="000653D6" w:rsidP="000653D6">
      <w:pPr>
        <w:pStyle w:val="2f2"/>
      </w:pPr>
      <w:proofErr w:type="spellStart"/>
      <w:r>
        <w:t>acc_eval</w:t>
      </w:r>
      <w:proofErr w:type="spellEnd"/>
      <w:r>
        <w:t>:  0.4489</w:t>
      </w:r>
    </w:p>
    <w:p w14:paraId="73D0CAAB" w14:textId="6D323931" w:rsidR="003D735C" w:rsidRDefault="003D735C" w:rsidP="000653D6">
      <w:pPr>
        <w:pStyle w:val="2f2"/>
        <w:rPr>
          <w:lang w:eastAsia="zh-CN"/>
        </w:rPr>
      </w:pPr>
      <w:r>
        <w:rPr>
          <w:lang w:eastAsia="zh-CN"/>
        </w:rPr>
        <w:t>…</w:t>
      </w:r>
    </w:p>
    <w:p w14:paraId="79B756B3" w14:textId="77777777" w:rsidR="00AC643A" w:rsidRDefault="00AC643A" w:rsidP="00AC643A">
      <w:pPr>
        <w:pStyle w:val="2f2"/>
      </w:pPr>
      <w:r>
        <w:t xml:space="preserve">epoch time: 28064.980 </w:t>
      </w:r>
      <w:proofErr w:type="spellStart"/>
      <w:r>
        <w:t>ms</w:t>
      </w:r>
      <w:proofErr w:type="spellEnd"/>
      <w:r>
        <w:t xml:space="preserve">, per step time: 17.967 </w:t>
      </w:r>
      <w:proofErr w:type="spellStart"/>
      <w:r>
        <w:t>ms</w:t>
      </w:r>
      <w:proofErr w:type="spellEnd"/>
    </w:p>
    <w:p w14:paraId="0986143B" w14:textId="77777777" w:rsidR="00AC643A" w:rsidRDefault="00AC643A" w:rsidP="00AC643A">
      <w:pPr>
        <w:pStyle w:val="2f2"/>
      </w:pPr>
      <w:r>
        <w:t xml:space="preserve">epoch: 10 </w:t>
      </w:r>
      <w:proofErr w:type="gramStart"/>
      <w:r>
        <w:t>step</w:t>
      </w:r>
      <w:proofErr w:type="gramEnd"/>
      <w:r>
        <w:t>: 442, loss is 1.5684246</w:t>
      </w:r>
    </w:p>
    <w:p w14:paraId="77C2D101" w14:textId="77777777" w:rsidR="00AC643A" w:rsidRDefault="00AC643A" w:rsidP="00AC643A">
      <w:pPr>
        <w:pStyle w:val="2f2"/>
      </w:pPr>
      <w:r>
        <w:t xml:space="preserve">epoch: 10 </w:t>
      </w:r>
      <w:proofErr w:type="gramStart"/>
      <w:r>
        <w:t>step</w:t>
      </w:r>
      <w:proofErr w:type="gramEnd"/>
      <w:r>
        <w:t>: 942, loss is 1.1709045</w:t>
      </w:r>
    </w:p>
    <w:p w14:paraId="07D90EB3" w14:textId="77777777" w:rsidR="00AC643A" w:rsidRDefault="00AC643A" w:rsidP="00AC643A">
      <w:pPr>
        <w:pStyle w:val="2f2"/>
      </w:pPr>
      <w:r>
        <w:t xml:space="preserve">epoch: 10 </w:t>
      </w:r>
      <w:proofErr w:type="gramStart"/>
      <w:r>
        <w:t>step</w:t>
      </w:r>
      <w:proofErr w:type="gramEnd"/>
      <w:r>
        <w:t>: 1442, loss is 1.0168015</w:t>
      </w:r>
    </w:p>
    <w:p w14:paraId="2D159BE8" w14:textId="77777777" w:rsidR="00AC643A" w:rsidRDefault="00AC643A" w:rsidP="00AC643A">
      <w:pPr>
        <w:pStyle w:val="2f2"/>
      </w:pPr>
      <w:proofErr w:type="spellStart"/>
      <w:r>
        <w:t>acc_eval</w:t>
      </w:r>
      <w:proofErr w:type="spellEnd"/>
      <w:r>
        <w:t>:  0.5905</w:t>
      </w:r>
    </w:p>
    <w:p w14:paraId="3AC8F16E" w14:textId="07635C0A" w:rsidR="003D735C" w:rsidRDefault="00AC643A" w:rsidP="00AC643A">
      <w:pPr>
        <w:pStyle w:val="2f2"/>
      </w:pPr>
      <w:r>
        <w:t xml:space="preserve">epoch time: 28536.139 </w:t>
      </w:r>
      <w:proofErr w:type="spellStart"/>
      <w:r>
        <w:t>ms</w:t>
      </w:r>
      <w:proofErr w:type="spellEnd"/>
      <w:r>
        <w:t xml:space="preserve">, per step time: 18.269 </w:t>
      </w:r>
      <w:proofErr w:type="spellStart"/>
      <w:r>
        <w:t>ms</w:t>
      </w:r>
      <w:proofErr w:type="spellEnd"/>
      <w:r>
        <w:t xml:space="preserve"> </w:t>
      </w:r>
    </w:p>
    <w:p w14:paraId="04340331" w14:textId="786BDBBC" w:rsidR="00EE2035" w:rsidRDefault="00D9482B" w:rsidP="00D9482B">
      <w:pPr>
        <w:pStyle w:val="3"/>
      </w:pPr>
      <w:bookmarkStart w:id="37" w:name="_Toc112870231"/>
      <w:r>
        <w:t>模型评估</w:t>
      </w:r>
      <w:bookmarkEnd w:id="37"/>
    </w:p>
    <w:p w14:paraId="389594C8" w14:textId="17908365" w:rsidR="00EE2035" w:rsidRDefault="00AB5814" w:rsidP="00402B8C">
      <w:pPr>
        <w:pStyle w:val="1e"/>
      </w:pPr>
      <w:r>
        <w:rPr>
          <w:shd w:val="clear" w:color="auto" w:fill="FFFFFF"/>
        </w:rPr>
        <w:t>查看模型在测试集的准确率</w:t>
      </w:r>
      <w:r w:rsidR="008B6B7B" w:rsidRPr="008B6B7B">
        <w:rPr>
          <w:rFonts w:hint="eastAsia"/>
        </w:rPr>
        <w:t>。</w:t>
      </w:r>
    </w:p>
    <w:p w14:paraId="5ED4D575" w14:textId="460F5E55" w:rsidR="00822475" w:rsidRPr="00822475" w:rsidRDefault="001A2769" w:rsidP="00402B8C">
      <w:pPr>
        <w:pStyle w:val="1e"/>
        <w:rPr>
          <w:b/>
        </w:rPr>
      </w:pPr>
      <w:r>
        <w:rPr>
          <w:rFonts w:hint="eastAsia"/>
          <w:shd w:val="clear" w:color="auto" w:fill="FFFFFF"/>
        </w:rPr>
        <w:t>【</w:t>
      </w:r>
      <w:r w:rsidR="00822475">
        <w:rPr>
          <w:shd w:val="clear" w:color="auto" w:fill="FFFFFF"/>
        </w:rPr>
        <w:t>注意</w:t>
      </w:r>
      <w:r>
        <w:rPr>
          <w:rFonts w:hint="eastAsia"/>
          <w:shd w:val="clear" w:color="auto" w:fill="FFFFFF"/>
        </w:rPr>
        <w:t>】</w:t>
      </w:r>
      <w:r w:rsidR="00822475">
        <w:rPr>
          <w:shd w:val="clear" w:color="auto" w:fill="FFFFFF"/>
        </w:rPr>
        <w:t>：测试</w:t>
      </w:r>
      <w:proofErr w:type="gramStart"/>
      <w:r w:rsidR="00822475">
        <w:rPr>
          <w:shd w:val="clear" w:color="auto" w:fill="FFFFFF"/>
        </w:rPr>
        <w:t>集不会</w:t>
      </w:r>
      <w:proofErr w:type="gramEnd"/>
      <w:r w:rsidR="00822475">
        <w:rPr>
          <w:shd w:val="clear" w:color="auto" w:fill="FFFFFF"/>
        </w:rPr>
        <w:t>进行随机裁剪与翻转</w:t>
      </w:r>
      <w:r w:rsidR="00256DB8">
        <w:rPr>
          <w:rFonts w:hint="eastAsia"/>
          <w:shd w:val="clear" w:color="auto" w:fill="FFFFFF"/>
        </w:rPr>
        <w:t>。</w:t>
      </w:r>
    </w:p>
    <w:p w14:paraId="4A071E5A" w14:textId="4085B1A3" w:rsidR="00915FE6" w:rsidRDefault="00915FE6" w:rsidP="00915FE6">
      <w:pPr>
        <w:pStyle w:val="30"/>
      </w:pPr>
      <w:r w:rsidRPr="00915FE6">
        <w:rPr>
          <w:rFonts w:hint="eastAsia"/>
        </w:rPr>
        <w:lastRenderedPageBreak/>
        <w:t>观察模型</w:t>
      </w:r>
      <w:r w:rsidRPr="00915FE6">
        <w:t>loss</w:t>
      </w:r>
      <w:r w:rsidRPr="00915FE6">
        <w:t>的变化</w:t>
      </w:r>
    </w:p>
    <w:p w14:paraId="5D799E36" w14:textId="1AEF7169" w:rsidR="00EE2035" w:rsidRDefault="007C2269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32B33A47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定义</w:t>
      </w:r>
      <w:r>
        <w:rPr>
          <w:lang w:eastAsia="zh-CN"/>
        </w:rPr>
        <w:t>loss</w:t>
      </w:r>
      <w:r>
        <w:rPr>
          <w:lang w:eastAsia="zh-CN"/>
        </w:rPr>
        <w:t>记录绘制函数</w:t>
      </w:r>
    </w:p>
    <w:p w14:paraId="20CF7483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def </w:t>
      </w:r>
      <w:proofErr w:type="spellStart"/>
      <w:r>
        <w:rPr>
          <w:lang w:eastAsia="zh-CN"/>
        </w:rPr>
        <w:t>plot_loss</w:t>
      </w:r>
      <w:proofErr w:type="spellEnd"/>
      <w:r>
        <w:rPr>
          <w:lang w:eastAsia="zh-CN"/>
        </w:rPr>
        <w:t>(hist):</w:t>
      </w:r>
    </w:p>
    <w:p w14:paraId="51B57A57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plt.plot</w:t>
      </w:r>
      <w:proofErr w:type="spellEnd"/>
      <w:proofErr w:type="gramEnd"/>
      <w:r>
        <w:rPr>
          <w:lang w:eastAsia="zh-CN"/>
        </w:rPr>
        <w:t>(hist['loss'], marker='.')</w:t>
      </w:r>
    </w:p>
    <w:p w14:paraId="3A2330A6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plt.plot</w:t>
      </w:r>
      <w:proofErr w:type="spellEnd"/>
      <w:proofErr w:type="gramEnd"/>
      <w:r>
        <w:rPr>
          <w:lang w:eastAsia="zh-CN"/>
        </w:rPr>
        <w:t>(hist['</w:t>
      </w:r>
      <w:proofErr w:type="spellStart"/>
      <w:r>
        <w:rPr>
          <w:lang w:eastAsia="zh-CN"/>
        </w:rPr>
        <w:t>loss_eval</w:t>
      </w:r>
      <w:proofErr w:type="spellEnd"/>
      <w:r>
        <w:rPr>
          <w:lang w:eastAsia="zh-CN"/>
        </w:rPr>
        <w:t>'], marker='.')</w:t>
      </w:r>
    </w:p>
    <w:p w14:paraId="730E305C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plt.title</w:t>
      </w:r>
      <w:proofErr w:type="spellEnd"/>
      <w:proofErr w:type="gramEnd"/>
      <w:r>
        <w:rPr>
          <w:lang w:eastAsia="zh-CN"/>
        </w:rPr>
        <w:t>('loss record')</w:t>
      </w:r>
    </w:p>
    <w:p w14:paraId="02623462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plt.xlabel</w:t>
      </w:r>
      <w:proofErr w:type="spellEnd"/>
      <w:proofErr w:type="gramEnd"/>
      <w:r>
        <w:rPr>
          <w:lang w:eastAsia="zh-CN"/>
        </w:rPr>
        <w:t>('epoch')</w:t>
      </w:r>
    </w:p>
    <w:p w14:paraId="0C8049EE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plt.ylabel</w:t>
      </w:r>
      <w:proofErr w:type="spellEnd"/>
      <w:proofErr w:type="gramEnd"/>
      <w:r>
        <w:rPr>
          <w:lang w:eastAsia="zh-CN"/>
        </w:rPr>
        <w:t>('loss')</w:t>
      </w:r>
    </w:p>
    <w:p w14:paraId="30A0D707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plt.grid</w:t>
      </w:r>
      <w:proofErr w:type="spellEnd"/>
      <w:proofErr w:type="gramEnd"/>
      <w:r>
        <w:rPr>
          <w:lang w:eastAsia="zh-CN"/>
        </w:rPr>
        <w:t>()</w:t>
      </w:r>
    </w:p>
    <w:p w14:paraId="2565EE6B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plt.legend</w:t>
      </w:r>
      <w:proofErr w:type="spellEnd"/>
      <w:proofErr w:type="gramEnd"/>
      <w:r>
        <w:rPr>
          <w:lang w:eastAsia="zh-CN"/>
        </w:rPr>
        <w:t>(['</w:t>
      </w:r>
      <w:proofErr w:type="spellStart"/>
      <w:r>
        <w:rPr>
          <w:lang w:eastAsia="zh-CN"/>
        </w:rPr>
        <w:t>loss_train</w:t>
      </w:r>
      <w:proofErr w:type="spellEnd"/>
      <w:r>
        <w:rPr>
          <w:lang w:eastAsia="zh-CN"/>
        </w:rPr>
        <w:t>', '</w:t>
      </w:r>
      <w:proofErr w:type="spellStart"/>
      <w:r>
        <w:rPr>
          <w:lang w:eastAsia="zh-CN"/>
        </w:rPr>
        <w:t>loss_eval</w:t>
      </w:r>
      <w:proofErr w:type="spellEnd"/>
      <w:r>
        <w:rPr>
          <w:lang w:eastAsia="zh-CN"/>
        </w:rPr>
        <w:t>'], loc='upper right')</w:t>
      </w:r>
    </w:p>
    <w:p w14:paraId="52784304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plt.show</w:t>
      </w:r>
      <w:proofErr w:type="spellEnd"/>
      <w:proofErr w:type="gramEnd"/>
      <w:r>
        <w:rPr>
          <w:lang w:eastAsia="zh-CN"/>
        </w:rPr>
        <w:t>()</w:t>
      </w:r>
    </w:p>
    <w:p w14:paraId="6AAFE53A" w14:textId="77777777" w:rsidR="00BD065F" w:rsidRDefault="00BD065F" w:rsidP="00BD065F">
      <w:pPr>
        <w:pStyle w:val="2f2"/>
        <w:rPr>
          <w:lang w:eastAsia="zh-CN"/>
        </w:rPr>
      </w:pPr>
      <w:r>
        <w:rPr>
          <w:lang w:eastAsia="zh-CN"/>
        </w:rPr>
        <w:t xml:space="preserve">    </w:t>
      </w:r>
      <w:proofErr w:type="spellStart"/>
      <w:proofErr w:type="gramStart"/>
      <w:r>
        <w:rPr>
          <w:lang w:eastAsia="zh-CN"/>
        </w:rPr>
        <w:t>plt.close</w:t>
      </w:r>
      <w:proofErr w:type="spellEnd"/>
      <w:proofErr w:type="gramEnd"/>
      <w:r>
        <w:rPr>
          <w:lang w:eastAsia="zh-CN"/>
        </w:rPr>
        <w:t>()</w:t>
      </w:r>
    </w:p>
    <w:p w14:paraId="78F9D276" w14:textId="77777777" w:rsidR="00BD065F" w:rsidRDefault="00BD065F" w:rsidP="00BD065F">
      <w:pPr>
        <w:pStyle w:val="2f2"/>
        <w:rPr>
          <w:lang w:eastAsia="zh-CN"/>
        </w:rPr>
      </w:pPr>
    </w:p>
    <w:p w14:paraId="6EDE9917" w14:textId="230BE464" w:rsidR="007C2269" w:rsidRDefault="00BD065F" w:rsidP="00BD065F">
      <w:pPr>
        <w:pStyle w:val="2f2"/>
      </w:pPr>
      <w:proofErr w:type="spellStart"/>
      <w:r>
        <w:rPr>
          <w:lang w:eastAsia="zh-CN"/>
        </w:rPr>
        <w:t>plot_loss</w:t>
      </w:r>
      <w:proofErr w:type="spellEnd"/>
      <w:r>
        <w:rPr>
          <w:lang w:eastAsia="zh-CN"/>
        </w:rPr>
        <w:t>(hist)</w:t>
      </w:r>
      <w:r w:rsidR="007534FE">
        <w:t xml:space="preserve"> </w:t>
      </w:r>
    </w:p>
    <w:p w14:paraId="6CA4004A" w14:textId="649672F2" w:rsidR="007C2269" w:rsidRDefault="007C2269" w:rsidP="00402B8C">
      <w:pPr>
        <w:pStyle w:val="1e"/>
      </w:pPr>
      <w:r>
        <w:t>输出</w:t>
      </w:r>
      <w:r>
        <w:rPr>
          <w:rFonts w:hint="eastAsia"/>
        </w:rPr>
        <w:t>：</w:t>
      </w:r>
    </w:p>
    <w:p w14:paraId="357964EA" w14:textId="4F5CBC17" w:rsidR="00EB2EA9" w:rsidRDefault="00F41F0C" w:rsidP="003745EF">
      <w:pPr>
        <w:pStyle w:val="1e"/>
      </w:pPr>
      <w:r w:rsidRPr="00F41F0C">
        <w:rPr>
          <w:noProof/>
        </w:rPr>
        <w:drawing>
          <wp:inline distT="0" distB="0" distL="0" distR="0" wp14:anchorId="3FE29FD4" wp14:editId="204809D3">
            <wp:extent cx="4320000" cy="3110669"/>
            <wp:effectExtent l="19050" t="19050" r="4445" b="0"/>
            <wp:docPr id="6" name="图片 6" descr="C:\Users\qWX989345\Desktop\下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qWX989345\Desktop\下载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311066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2A5BD5" w14:textId="285BE80B" w:rsidR="00E67FEA" w:rsidRDefault="0096204E" w:rsidP="00E67FEA">
      <w:pPr>
        <w:pStyle w:val="3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观察模型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accuracy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变化</w:t>
      </w:r>
      <w:r>
        <w:t xml:space="preserve"> </w:t>
      </w:r>
    </w:p>
    <w:p w14:paraId="77411730" w14:textId="77777777" w:rsidR="00E67FEA" w:rsidRDefault="00E67FEA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70FB321D" w14:textId="77777777" w:rsidR="002A6028" w:rsidRDefault="002A6028" w:rsidP="002A6028">
      <w:pPr>
        <w:pStyle w:val="2f2"/>
      </w:pPr>
      <w:r>
        <w:t xml:space="preserve">def </w:t>
      </w:r>
      <w:proofErr w:type="spellStart"/>
      <w:r>
        <w:t>plot_accuracy</w:t>
      </w:r>
      <w:proofErr w:type="spellEnd"/>
      <w:r>
        <w:t>(hist):</w:t>
      </w:r>
    </w:p>
    <w:p w14:paraId="6FBE64C3" w14:textId="77777777" w:rsidR="002A6028" w:rsidRDefault="002A6028" w:rsidP="002A6028">
      <w:pPr>
        <w:pStyle w:val="2f2"/>
      </w:pPr>
      <w:r>
        <w:t xml:space="preserve">    </w:t>
      </w:r>
      <w:proofErr w:type="spellStart"/>
      <w:proofErr w:type="gramStart"/>
      <w:r>
        <w:t>plt.plot</w:t>
      </w:r>
      <w:proofErr w:type="spellEnd"/>
      <w:proofErr w:type="gramEnd"/>
      <w:r>
        <w:t>(hist['</w:t>
      </w:r>
      <w:proofErr w:type="spellStart"/>
      <w:r>
        <w:t>acc_eval</w:t>
      </w:r>
      <w:proofErr w:type="spellEnd"/>
      <w:r>
        <w:t>'], marker='.')</w:t>
      </w:r>
    </w:p>
    <w:p w14:paraId="762C9222" w14:textId="77777777" w:rsidR="002A6028" w:rsidRDefault="002A6028" w:rsidP="002A6028">
      <w:pPr>
        <w:pStyle w:val="2f2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('accuracy history')</w:t>
      </w:r>
    </w:p>
    <w:p w14:paraId="26EF27F3" w14:textId="77777777" w:rsidR="002A6028" w:rsidRDefault="002A6028" w:rsidP="002A6028">
      <w:pPr>
        <w:pStyle w:val="2f2"/>
      </w:pPr>
      <w:r>
        <w:t xml:space="preserve">    </w:t>
      </w:r>
      <w:proofErr w:type="spellStart"/>
      <w:proofErr w:type="gramStart"/>
      <w:r>
        <w:t>plt.xlabel</w:t>
      </w:r>
      <w:proofErr w:type="spellEnd"/>
      <w:proofErr w:type="gramEnd"/>
      <w:r>
        <w:t>('epoch')</w:t>
      </w:r>
    </w:p>
    <w:p w14:paraId="3FDC6A06" w14:textId="77777777" w:rsidR="002A6028" w:rsidRDefault="002A6028" w:rsidP="002A6028">
      <w:pPr>
        <w:pStyle w:val="2f2"/>
      </w:pPr>
      <w:r>
        <w:t xml:space="preserve">    </w:t>
      </w:r>
      <w:proofErr w:type="spellStart"/>
      <w:proofErr w:type="gramStart"/>
      <w:r>
        <w:t>plt.ylabel</w:t>
      </w:r>
      <w:proofErr w:type="spellEnd"/>
      <w:proofErr w:type="gramEnd"/>
      <w:r>
        <w:t>('</w:t>
      </w:r>
      <w:proofErr w:type="spellStart"/>
      <w:r>
        <w:t>acc_eval</w:t>
      </w:r>
      <w:proofErr w:type="spellEnd"/>
      <w:r>
        <w:t>')</w:t>
      </w:r>
    </w:p>
    <w:p w14:paraId="05DC2C5E" w14:textId="77777777" w:rsidR="002A6028" w:rsidRDefault="002A6028" w:rsidP="002A6028">
      <w:pPr>
        <w:pStyle w:val="2f2"/>
      </w:pPr>
      <w:r>
        <w:t xml:space="preserve">    </w:t>
      </w:r>
      <w:proofErr w:type="spellStart"/>
      <w:proofErr w:type="gramStart"/>
      <w:r>
        <w:t>plt.grid</w:t>
      </w:r>
      <w:proofErr w:type="spellEnd"/>
      <w:proofErr w:type="gramEnd"/>
      <w:r>
        <w:t>()</w:t>
      </w:r>
    </w:p>
    <w:p w14:paraId="6A9ED0DC" w14:textId="77777777" w:rsidR="002A6028" w:rsidRDefault="002A6028" w:rsidP="002A6028">
      <w:pPr>
        <w:pStyle w:val="2f2"/>
      </w:pPr>
      <w:r>
        <w:t xml:space="preserve">    </w:t>
      </w:r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9BF8965" w14:textId="77777777" w:rsidR="002A6028" w:rsidRDefault="002A6028" w:rsidP="002A6028">
      <w:pPr>
        <w:pStyle w:val="2f2"/>
      </w:pPr>
      <w:r>
        <w:t xml:space="preserve">    </w:t>
      </w:r>
      <w:proofErr w:type="spellStart"/>
      <w:proofErr w:type="gramStart"/>
      <w:r>
        <w:t>plt.close</w:t>
      </w:r>
      <w:proofErr w:type="spellEnd"/>
      <w:proofErr w:type="gramEnd"/>
      <w:r>
        <w:t>()</w:t>
      </w:r>
    </w:p>
    <w:p w14:paraId="7406E318" w14:textId="77777777" w:rsidR="002A6028" w:rsidRDefault="002A6028" w:rsidP="002A6028">
      <w:pPr>
        <w:pStyle w:val="2f2"/>
      </w:pPr>
    </w:p>
    <w:p w14:paraId="17238287" w14:textId="47431624" w:rsidR="00E67FEA" w:rsidRDefault="002A6028" w:rsidP="002A6028">
      <w:pPr>
        <w:pStyle w:val="2f2"/>
      </w:pPr>
      <w:proofErr w:type="spellStart"/>
      <w:r>
        <w:t>plot_accuracy</w:t>
      </w:r>
      <w:proofErr w:type="spellEnd"/>
      <w:r>
        <w:t>(hist)</w:t>
      </w:r>
      <w:r w:rsidR="00E67FEA">
        <w:t xml:space="preserve"> </w:t>
      </w:r>
    </w:p>
    <w:p w14:paraId="485332B5" w14:textId="77777777" w:rsidR="00E67FEA" w:rsidRDefault="00E67FEA" w:rsidP="00402B8C">
      <w:pPr>
        <w:pStyle w:val="1e"/>
      </w:pPr>
      <w:r>
        <w:t>输出</w:t>
      </w:r>
      <w:r>
        <w:rPr>
          <w:rFonts w:hint="eastAsia"/>
        </w:rPr>
        <w:t>：</w:t>
      </w:r>
    </w:p>
    <w:p w14:paraId="00D34D80" w14:textId="0BFB0031" w:rsidR="00EB2EA9" w:rsidRDefault="002A6028" w:rsidP="003745EF">
      <w:pPr>
        <w:pStyle w:val="1e"/>
      </w:pPr>
      <w:r w:rsidRPr="002A6028">
        <w:rPr>
          <w:noProof/>
        </w:rPr>
        <w:drawing>
          <wp:inline distT="0" distB="0" distL="0" distR="0" wp14:anchorId="3781363E" wp14:editId="09AE175A">
            <wp:extent cx="3600000" cy="2592224"/>
            <wp:effectExtent l="19050" t="19050" r="635" b="0"/>
            <wp:docPr id="7" name="图片 7" descr="C:\Users\qWX989345\Desktop\下载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qWX989345\Desktop\下载 (1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9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06E7B6" w14:textId="61EE0D9D" w:rsidR="00E67FEA" w:rsidRDefault="00816702" w:rsidP="00816702">
      <w:pPr>
        <w:pStyle w:val="30"/>
      </w:pPr>
      <w:r w:rsidRPr="00816702">
        <w:rPr>
          <w:rFonts w:hint="eastAsia"/>
        </w:rPr>
        <w:t>载入最佳网络参数，并测试其</w:t>
      </w:r>
      <w:r w:rsidRPr="00816702">
        <w:t>accuracy</w:t>
      </w:r>
      <w:r w:rsidRPr="00816702">
        <w:t>与</w:t>
      </w:r>
      <w:r w:rsidRPr="00816702">
        <w:t>loss</w:t>
      </w:r>
    </w:p>
    <w:p w14:paraId="71032E15" w14:textId="6F135137" w:rsidR="00816702" w:rsidRDefault="00816702" w:rsidP="00402B8C">
      <w:pPr>
        <w:pStyle w:val="1e"/>
      </w:pPr>
      <w:r>
        <w:rPr>
          <w:rFonts w:hint="eastAsia"/>
        </w:rPr>
        <w:t>代码：</w:t>
      </w:r>
    </w:p>
    <w:p w14:paraId="019A0A72" w14:textId="77777777" w:rsidR="00B55A32" w:rsidRDefault="00B55A32" w:rsidP="00B55A32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使用准确率最高的参数组合建立模型，并测试其在验证集上的效果</w:t>
      </w:r>
    </w:p>
    <w:p w14:paraId="0D8F5A7C" w14:textId="77777777" w:rsidR="00B55A32" w:rsidRDefault="00B55A32" w:rsidP="00B55A32">
      <w:pPr>
        <w:pStyle w:val="2f2"/>
        <w:rPr>
          <w:lang w:eastAsia="zh-CN"/>
        </w:rPr>
      </w:pPr>
      <w:proofErr w:type="spellStart"/>
      <w:r>
        <w:rPr>
          <w:lang w:eastAsia="zh-CN"/>
        </w:rPr>
        <w:t>load_</w:t>
      </w:r>
      <w:proofErr w:type="gramStart"/>
      <w:r>
        <w:rPr>
          <w:lang w:eastAsia="zh-CN"/>
        </w:rPr>
        <w:t>checkpoint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os.path.join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ckpt_path</w:t>
      </w:r>
      <w:proofErr w:type="spellEnd"/>
      <w:r>
        <w:rPr>
          <w:lang w:eastAsia="zh-CN"/>
        </w:rPr>
        <w:t>, '</w:t>
      </w:r>
      <w:proofErr w:type="spellStart"/>
      <w:r>
        <w:rPr>
          <w:lang w:eastAsia="zh-CN"/>
        </w:rPr>
        <w:t>best_param.ckpt</w:t>
      </w:r>
      <w:proofErr w:type="spellEnd"/>
      <w:r>
        <w:rPr>
          <w:lang w:eastAsia="zh-CN"/>
        </w:rPr>
        <w:t>'), net=network1)</w:t>
      </w:r>
    </w:p>
    <w:p w14:paraId="4F8EFAD3" w14:textId="77777777" w:rsidR="00B55A32" w:rsidRDefault="00B55A32" w:rsidP="00B55A32">
      <w:pPr>
        <w:pStyle w:val="2f2"/>
        <w:rPr>
          <w:lang w:eastAsia="zh-CN"/>
        </w:rPr>
      </w:pPr>
      <w:r>
        <w:rPr>
          <w:lang w:eastAsia="zh-CN"/>
        </w:rPr>
        <w:t xml:space="preserve">res = </w:t>
      </w:r>
      <w:proofErr w:type="spellStart"/>
      <w:proofErr w:type="gramStart"/>
      <w:r>
        <w:rPr>
          <w:lang w:eastAsia="zh-CN"/>
        </w:rPr>
        <w:t>model.eval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test_data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dataset_sink_mode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dataset_sink_mode</w:t>
      </w:r>
      <w:proofErr w:type="spellEnd"/>
      <w:r>
        <w:rPr>
          <w:lang w:eastAsia="zh-CN"/>
        </w:rPr>
        <w:t>)</w:t>
      </w:r>
    </w:p>
    <w:p w14:paraId="531FA497" w14:textId="3B394356" w:rsidR="00816702" w:rsidRDefault="00B55A32" w:rsidP="00B55A32">
      <w:pPr>
        <w:pStyle w:val="2f2"/>
      </w:pPr>
      <w:r>
        <w:rPr>
          <w:lang w:eastAsia="zh-CN"/>
        </w:rPr>
        <w:t>print(res)</w:t>
      </w:r>
      <w:r w:rsidR="00455D78">
        <w:t xml:space="preserve"> </w:t>
      </w:r>
    </w:p>
    <w:p w14:paraId="7FFA0733" w14:textId="75670EEC" w:rsidR="00816702" w:rsidRDefault="00455D78" w:rsidP="00402B8C">
      <w:pPr>
        <w:pStyle w:val="1e"/>
      </w:pPr>
      <w:r>
        <w:t>输出</w:t>
      </w:r>
      <w:r>
        <w:rPr>
          <w:rFonts w:hint="eastAsia"/>
        </w:rPr>
        <w:t>：</w:t>
      </w:r>
    </w:p>
    <w:p w14:paraId="0DB46328" w14:textId="194FF247" w:rsidR="00455D78" w:rsidRDefault="002B7F79" w:rsidP="00455D78">
      <w:pPr>
        <w:pStyle w:val="2f2"/>
      </w:pPr>
      <w:r w:rsidRPr="002B7F79">
        <w:t>{'accuracy': 0.6052, 'loss': 1.1393188083171844}</w:t>
      </w:r>
      <w:r w:rsidR="00455D78">
        <w:t xml:space="preserve"> </w:t>
      </w:r>
    </w:p>
    <w:p w14:paraId="5940E188" w14:textId="2FBDB97A" w:rsidR="00AB4D17" w:rsidRPr="00AB4D17" w:rsidRDefault="00DB1D45" w:rsidP="00AB4D17">
      <w:pPr>
        <w:pStyle w:val="3"/>
        <w:rPr>
          <w:rFonts w:eastAsia="宋体"/>
        </w:rPr>
      </w:pPr>
      <w:bookmarkStart w:id="38" w:name="_Toc112870232"/>
      <w:r>
        <w:t>模型优化</w:t>
      </w:r>
      <w:bookmarkEnd w:id="38"/>
    </w:p>
    <w:p w14:paraId="1F2F4738" w14:textId="74F68857" w:rsidR="000C3A20" w:rsidRDefault="000C3A20" w:rsidP="000C3A20">
      <w:pPr>
        <w:pStyle w:val="30"/>
      </w:pPr>
      <w:r>
        <w:t>重新定义网络</w:t>
      </w:r>
    </w:p>
    <w:p w14:paraId="3E57364B" w14:textId="05BFA9F1" w:rsidR="00AB4D17" w:rsidRDefault="00AB4D17" w:rsidP="00402B8C">
      <w:pPr>
        <w:pStyle w:val="1e"/>
      </w:pPr>
      <w:proofErr w:type="spellStart"/>
      <w:r>
        <w:t>Lenet</w:t>
      </w:r>
      <w:proofErr w:type="spellEnd"/>
      <w:r>
        <w:t>网络本身的复杂度并不足以对</w:t>
      </w:r>
      <w:r>
        <w:t>CIFAR-10</w:t>
      </w:r>
      <w:r>
        <w:t>的图像分类任务产生出足够的拟合效果，因此需要做进一步改进。总的来说，网络基本维持了</w:t>
      </w:r>
      <w:proofErr w:type="spellStart"/>
      <w:r>
        <w:t>lenet</w:t>
      </w:r>
      <w:proofErr w:type="spellEnd"/>
      <w:r>
        <w:t>的网络结构，增加卷积的个数与卷积核的大小，同时略微增加了网络的深度。</w:t>
      </w:r>
    </w:p>
    <w:p w14:paraId="32CA9FBB" w14:textId="77777777" w:rsidR="00AB4D17" w:rsidRDefault="00AB4D17" w:rsidP="00AB4D17">
      <w:pPr>
        <w:pStyle w:val="49"/>
      </w:pPr>
      <w:r>
        <w:rPr>
          <w:rFonts w:hint="eastAsia"/>
        </w:rPr>
        <w:t>所有的</w:t>
      </w:r>
      <w:proofErr w:type="gramStart"/>
      <w:r>
        <w:rPr>
          <w:rFonts w:hint="eastAsia"/>
        </w:rPr>
        <w:t>卷积核从</w:t>
      </w:r>
      <w:proofErr w:type="gramEnd"/>
      <w:r>
        <w:t>5</w:t>
      </w:r>
      <w:r>
        <w:rPr>
          <w:rFonts w:ascii="MS Gothic" w:hAnsi="MS Gothic" w:cs="MS Gothic"/>
        </w:rPr>
        <w:t>∗</w:t>
      </w:r>
      <w:r>
        <w:t>5</w:t>
      </w:r>
      <w:r>
        <w:t>变成</w:t>
      </w:r>
      <w:r>
        <w:t>3</w:t>
      </w:r>
      <w:r>
        <w:rPr>
          <w:rFonts w:ascii="MS Gothic" w:hAnsi="MS Gothic" w:cs="MS Gothic"/>
        </w:rPr>
        <w:t>∗</w:t>
      </w:r>
      <w:r>
        <w:t>3</w:t>
      </w:r>
      <w:r>
        <w:t>。</w:t>
      </w:r>
    </w:p>
    <w:p w14:paraId="225EA386" w14:textId="77777777" w:rsidR="00AB4D17" w:rsidRDefault="00AB4D17" w:rsidP="00AB4D17">
      <w:pPr>
        <w:pStyle w:val="49"/>
      </w:pPr>
      <w:r>
        <w:rPr>
          <w:rFonts w:hint="eastAsia"/>
        </w:rPr>
        <w:t>增加了一层网络的深度，提升模型的非线性映射能力。</w:t>
      </w:r>
    </w:p>
    <w:p w14:paraId="21A81ED9" w14:textId="23B4164F" w:rsidR="00DB1D45" w:rsidRDefault="00AB4D17" w:rsidP="00AB4D17">
      <w:pPr>
        <w:pStyle w:val="49"/>
      </w:pPr>
      <w:r>
        <w:rPr>
          <w:rFonts w:hint="eastAsia"/>
        </w:rPr>
        <w:t>提升了卷积核数量，使模型可以提取更多的特征，如</w:t>
      </w:r>
      <w:r>
        <w:t>32</w:t>
      </w:r>
      <w:r>
        <w:t>核，</w:t>
      </w:r>
      <w:r>
        <w:t>64</w:t>
      </w:r>
      <w:r>
        <w:t>核，</w:t>
      </w:r>
      <w:r>
        <w:t>128</w:t>
      </w:r>
      <w:r>
        <w:t>核。</w:t>
      </w:r>
    </w:p>
    <w:p w14:paraId="705934F9" w14:textId="58048C63" w:rsidR="00FA288D" w:rsidRDefault="006268E9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0DA38F2A" w14:textId="77777777" w:rsidR="00FF6C39" w:rsidRDefault="00FF6C39" w:rsidP="00FF6C39">
      <w:pPr>
        <w:pStyle w:val="2f2"/>
      </w:pPr>
      <w:r>
        <w:t>class LeNet5_2(</w:t>
      </w:r>
      <w:proofErr w:type="spellStart"/>
      <w:proofErr w:type="gramStart"/>
      <w:r>
        <w:t>nn.Cell</w:t>
      </w:r>
      <w:proofErr w:type="spellEnd"/>
      <w:proofErr w:type="gramEnd"/>
      <w:r>
        <w:t>):</w:t>
      </w:r>
    </w:p>
    <w:p w14:paraId="56B7EF7C" w14:textId="77777777" w:rsidR="00FF6C39" w:rsidRDefault="00FF6C39" w:rsidP="00FF6C39">
      <w:pPr>
        <w:pStyle w:val="2f2"/>
      </w:pPr>
      <w:r>
        <w:t xml:space="preserve">    </w:t>
      </w:r>
    </w:p>
    <w:p w14:paraId="696B4ED9" w14:textId="77777777" w:rsidR="00FF6C39" w:rsidRDefault="00FF6C39" w:rsidP="00FF6C39">
      <w:pPr>
        <w:pStyle w:val="2f2"/>
      </w:pPr>
      <w:r>
        <w:t xml:space="preserve">    # </w:t>
      </w:r>
      <w:proofErr w:type="spellStart"/>
      <w:r>
        <w:t>定义算子</w:t>
      </w:r>
      <w:proofErr w:type="spellEnd"/>
    </w:p>
    <w:p w14:paraId="54BCBCC3" w14:textId="77777777" w:rsidR="00FF6C39" w:rsidRDefault="00FF6C39" w:rsidP="00FF6C39">
      <w:pPr>
        <w:pStyle w:val="2f2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num_class</w:t>
      </w:r>
      <w:proofErr w:type="spellEnd"/>
      <w:r>
        <w:t xml:space="preserve">=10, </w:t>
      </w:r>
      <w:proofErr w:type="spellStart"/>
      <w:r>
        <w:t>num_channel</w:t>
      </w:r>
      <w:proofErr w:type="spellEnd"/>
      <w:r>
        <w:t>=3):</w:t>
      </w:r>
    </w:p>
    <w:p w14:paraId="67A26E30" w14:textId="77777777" w:rsidR="00FF6C39" w:rsidRDefault="00FF6C39" w:rsidP="00FF6C39">
      <w:pPr>
        <w:pStyle w:val="2f2"/>
      </w:pPr>
      <w:r>
        <w:lastRenderedPageBreak/>
        <w:t xml:space="preserve">        </w:t>
      </w:r>
      <w:proofErr w:type="gramStart"/>
      <w:r>
        <w:t>super(</w:t>
      </w:r>
      <w:proofErr w:type="gramEnd"/>
      <w:r>
        <w:t>LeNet5_2, self).__</w:t>
      </w:r>
      <w:proofErr w:type="spellStart"/>
      <w:r>
        <w:t>init</w:t>
      </w:r>
      <w:proofErr w:type="spellEnd"/>
      <w:r>
        <w:t>__()</w:t>
      </w:r>
    </w:p>
    <w:p w14:paraId="5D6A101C" w14:textId="77777777" w:rsidR="00FF6C39" w:rsidRDefault="00FF6C39" w:rsidP="00FF6C39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>1 = nn.Conv2d(</w:t>
      </w:r>
      <w:proofErr w:type="spellStart"/>
      <w:r>
        <w:t>num_channel</w:t>
      </w:r>
      <w:proofErr w:type="spellEnd"/>
      <w:r>
        <w:t xml:space="preserve">, 32, 3, </w:t>
      </w:r>
      <w:proofErr w:type="spellStart"/>
      <w:r>
        <w:t>pad_mode</w:t>
      </w:r>
      <w:proofErr w:type="spellEnd"/>
      <w:r>
        <w:t xml:space="preserve">='valid', </w:t>
      </w:r>
      <w:proofErr w:type="spellStart"/>
      <w:r>
        <w:t>weight_init</w:t>
      </w:r>
      <w:proofErr w:type="spellEnd"/>
      <w:r>
        <w:t>=Normal(0.02))</w:t>
      </w:r>
    </w:p>
    <w:p w14:paraId="48F8F8DC" w14:textId="77777777" w:rsidR="00FF6C39" w:rsidRDefault="00FF6C39" w:rsidP="00FF6C39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 xml:space="preserve">2 = nn.Conv2d(32, 64, 3, </w:t>
      </w:r>
      <w:proofErr w:type="spellStart"/>
      <w:r>
        <w:t>pad_mode</w:t>
      </w:r>
      <w:proofErr w:type="spellEnd"/>
      <w:r>
        <w:t xml:space="preserve">='valid', </w:t>
      </w:r>
      <w:proofErr w:type="spellStart"/>
      <w:r>
        <w:t>weight_init</w:t>
      </w:r>
      <w:proofErr w:type="spellEnd"/>
      <w:r>
        <w:t>=Normal(0.02))</w:t>
      </w:r>
    </w:p>
    <w:p w14:paraId="126FDEF9" w14:textId="77777777" w:rsidR="00FF6C39" w:rsidRDefault="00FF6C39" w:rsidP="00FF6C39">
      <w:pPr>
        <w:pStyle w:val="2f2"/>
      </w:pPr>
      <w:r>
        <w:t xml:space="preserve">        </w:t>
      </w:r>
      <w:proofErr w:type="gramStart"/>
      <w:r>
        <w:t>self.conv</w:t>
      </w:r>
      <w:proofErr w:type="gramEnd"/>
      <w:r>
        <w:t xml:space="preserve">3 = nn.Conv2d(64, 128, 3, </w:t>
      </w:r>
      <w:proofErr w:type="spellStart"/>
      <w:r>
        <w:t>pad_mode</w:t>
      </w:r>
      <w:proofErr w:type="spellEnd"/>
      <w:r>
        <w:t xml:space="preserve">='valid', </w:t>
      </w:r>
      <w:proofErr w:type="spellStart"/>
      <w:r>
        <w:t>weight_init</w:t>
      </w:r>
      <w:proofErr w:type="spellEnd"/>
      <w:r>
        <w:t>=Normal(0.02))</w:t>
      </w:r>
    </w:p>
    <w:p w14:paraId="68C9C222" w14:textId="77777777" w:rsidR="00FF6C39" w:rsidRDefault="00FF6C39" w:rsidP="00FF6C39">
      <w:pPr>
        <w:pStyle w:val="2f2"/>
      </w:pPr>
      <w:r>
        <w:t xml:space="preserve">        self.fc1 = </w:t>
      </w:r>
      <w:proofErr w:type="spellStart"/>
      <w:proofErr w:type="gramStart"/>
      <w:r>
        <w:t>nn.Dense</w:t>
      </w:r>
      <w:proofErr w:type="spellEnd"/>
      <w:proofErr w:type="gramEnd"/>
      <w:r>
        <w:t xml:space="preserve">(128 * 2 * 2, 120, </w:t>
      </w:r>
      <w:proofErr w:type="spellStart"/>
      <w:r>
        <w:t>weight_init</w:t>
      </w:r>
      <w:proofErr w:type="spellEnd"/>
      <w:r>
        <w:t>=Normal(0.02))</w:t>
      </w:r>
    </w:p>
    <w:p w14:paraId="1F297DBA" w14:textId="77777777" w:rsidR="00FF6C39" w:rsidRDefault="00FF6C39" w:rsidP="00FF6C39">
      <w:pPr>
        <w:pStyle w:val="2f2"/>
      </w:pPr>
      <w:r>
        <w:t xml:space="preserve">        self.fc2 = </w:t>
      </w:r>
      <w:proofErr w:type="spellStart"/>
      <w:proofErr w:type="gramStart"/>
      <w:r>
        <w:t>nn.Dense</w:t>
      </w:r>
      <w:proofErr w:type="spellEnd"/>
      <w:proofErr w:type="gramEnd"/>
      <w:r>
        <w:t xml:space="preserve">(120, 84, </w:t>
      </w:r>
      <w:proofErr w:type="spellStart"/>
      <w:r>
        <w:t>weight_init</w:t>
      </w:r>
      <w:proofErr w:type="spellEnd"/>
      <w:r>
        <w:t>=Normal(0.02))</w:t>
      </w:r>
    </w:p>
    <w:p w14:paraId="15C90737" w14:textId="77777777" w:rsidR="00FF6C39" w:rsidRDefault="00FF6C39" w:rsidP="00FF6C39">
      <w:pPr>
        <w:pStyle w:val="2f2"/>
      </w:pPr>
      <w:r>
        <w:t xml:space="preserve">        self.fc3 = </w:t>
      </w:r>
      <w:proofErr w:type="spellStart"/>
      <w:proofErr w:type="gramStart"/>
      <w:r>
        <w:t>nn.Dense</w:t>
      </w:r>
      <w:proofErr w:type="spellEnd"/>
      <w:proofErr w:type="gramEnd"/>
      <w:r>
        <w:t xml:space="preserve">(84, </w:t>
      </w:r>
      <w:proofErr w:type="spellStart"/>
      <w:r>
        <w:t>num_class</w:t>
      </w:r>
      <w:proofErr w:type="spellEnd"/>
      <w:r>
        <w:t xml:space="preserve">, </w:t>
      </w:r>
      <w:proofErr w:type="spellStart"/>
      <w:r>
        <w:t>weight_init</w:t>
      </w:r>
      <w:proofErr w:type="spellEnd"/>
      <w:r>
        <w:t>=Normal(0.02))</w:t>
      </w:r>
    </w:p>
    <w:p w14:paraId="5C2676C3" w14:textId="77777777" w:rsidR="00FF6C39" w:rsidRDefault="00FF6C39" w:rsidP="00FF6C39">
      <w:pPr>
        <w:pStyle w:val="2f2"/>
      </w:pPr>
      <w:r>
        <w:t xml:space="preserve">        </w:t>
      </w:r>
      <w:proofErr w:type="spellStart"/>
      <w:proofErr w:type="gramStart"/>
      <w:r>
        <w:t>self.relu</w:t>
      </w:r>
      <w:proofErr w:type="spellEnd"/>
      <w:proofErr w:type="gramEnd"/>
      <w:r>
        <w:t xml:space="preserve"> = </w:t>
      </w:r>
      <w:proofErr w:type="spellStart"/>
      <w:r>
        <w:t>nn.ReLU</w:t>
      </w:r>
      <w:proofErr w:type="spellEnd"/>
      <w:r>
        <w:t>()</w:t>
      </w:r>
    </w:p>
    <w:p w14:paraId="4AA6F001" w14:textId="77777777" w:rsidR="00FF6C39" w:rsidRDefault="00FF6C39" w:rsidP="00FF6C39">
      <w:pPr>
        <w:pStyle w:val="2f2"/>
      </w:pPr>
      <w:r>
        <w:t xml:space="preserve">        self.max_pool2d = </w:t>
      </w:r>
      <w:proofErr w:type="gramStart"/>
      <w:r>
        <w:t>nn.MaxPool</w:t>
      </w:r>
      <w:proofErr w:type="gramEnd"/>
      <w:r>
        <w:t>2d(</w:t>
      </w:r>
      <w:proofErr w:type="spellStart"/>
      <w:r>
        <w:t>kernel_size</w:t>
      </w:r>
      <w:proofErr w:type="spellEnd"/>
      <w:r>
        <w:t>=2, stride=2)</w:t>
      </w:r>
    </w:p>
    <w:p w14:paraId="0152360D" w14:textId="77777777" w:rsidR="00FF6C39" w:rsidRDefault="00FF6C39" w:rsidP="00FF6C39">
      <w:pPr>
        <w:pStyle w:val="2f2"/>
      </w:pPr>
      <w:r>
        <w:t xml:space="preserve">        </w:t>
      </w:r>
      <w:proofErr w:type="spellStart"/>
      <w:proofErr w:type="gramStart"/>
      <w:r>
        <w:t>self.flatten</w:t>
      </w:r>
      <w:proofErr w:type="spellEnd"/>
      <w:proofErr w:type="gramEnd"/>
      <w:r>
        <w:t xml:space="preserve"> = </w:t>
      </w:r>
      <w:proofErr w:type="spellStart"/>
      <w:r>
        <w:t>nn.Flatten</w:t>
      </w:r>
      <w:proofErr w:type="spellEnd"/>
      <w:r>
        <w:t>()</w:t>
      </w:r>
    </w:p>
    <w:p w14:paraId="49F0427A" w14:textId="77777777" w:rsidR="00FF6C39" w:rsidRDefault="00FF6C39" w:rsidP="00FF6C39">
      <w:pPr>
        <w:pStyle w:val="2f2"/>
      </w:pPr>
      <w:r>
        <w:t xml:space="preserve">        </w:t>
      </w:r>
      <w:proofErr w:type="spellStart"/>
      <w:r>
        <w:t>self.num_class</w:t>
      </w:r>
      <w:proofErr w:type="spellEnd"/>
      <w:r>
        <w:t xml:space="preserve"> = </w:t>
      </w:r>
      <w:proofErr w:type="spellStart"/>
      <w:r>
        <w:t>num_class</w:t>
      </w:r>
      <w:proofErr w:type="spellEnd"/>
    </w:p>
    <w:p w14:paraId="21330D2D" w14:textId="77777777" w:rsidR="00FF6C39" w:rsidRDefault="00FF6C39" w:rsidP="00FF6C39">
      <w:pPr>
        <w:pStyle w:val="2f2"/>
      </w:pPr>
      <w:r>
        <w:t xml:space="preserve">    </w:t>
      </w:r>
    </w:p>
    <w:p w14:paraId="3E8D47E5" w14:textId="77777777" w:rsidR="00FF6C39" w:rsidRDefault="00FF6C39" w:rsidP="00FF6C39">
      <w:pPr>
        <w:pStyle w:val="2f2"/>
      </w:pPr>
      <w:r>
        <w:t xml:space="preserve">    # </w:t>
      </w:r>
      <w:proofErr w:type="spellStart"/>
      <w:r>
        <w:t>构建网络</w:t>
      </w:r>
      <w:proofErr w:type="spellEnd"/>
    </w:p>
    <w:p w14:paraId="4D0C0025" w14:textId="77777777" w:rsidR="00FF6C39" w:rsidRDefault="00FF6C39" w:rsidP="00FF6C39">
      <w:pPr>
        <w:pStyle w:val="2f2"/>
      </w:pPr>
      <w:r>
        <w:t xml:space="preserve">    def </w:t>
      </w:r>
      <w:proofErr w:type="gramStart"/>
      <w:r>
        <w:t>construct(</w:t>
      </w:r>
      <w:proofErr w:type="gramEnd"/>
      <w:r>
        <w:t>self, x):</w:t>
      </w:r>
    </w:p>
    <w:p w14:paraId="606E711E" w14:textId="77777777" w:rsidR="00FF6C39" w:rsidRDefault="00FF6C39" w:rsidP="00FF6C39">
      <w:pPr>
        <w:pStyle w:val="2f2"/>
      </w:pPr>
      <w:r>
        <w:t xml:space="preserve">        x = </w:t>
      </w:r>
      <w:proofErr w:type="gramStart"/>
      <w:r>
        <w:t>self.conv</w:t>
      </w:r>
      <w:proofErr w:type="gramEnd"/>
      <w:r>
        <w:t>1(x)</w:t>
      </w:r>
    </w:p>
    <w:p w14:paraId="07F67866" w14:textId="77777777" w:rsidR="00FF6C39" w:rsidRDefault="00FF6C39" w:rsidP="00FF6C39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15759522" w14:textId="77777777" w:rsidR="00FF6C39" w:rsidRDefault="00FF6C39" w:rsidP="00FF6C39">
      <w:pPr>
        <w:pStyle w:val="2f2"/>
      </w:pPr>
      <w:r>
        <w:t xml:space="preserve">        x = self.max_pool2d(x)</w:t>
      </w:r>
    </w:p>
    <w:p w14:paraId="5AE6F60B" w14:textId="77777777" w:rsidR="00FF6C39" w:rsidRDefault="00FF6C39" w:rsidP="00FF6C39">
      <w:pPr>
        <w:pStyle w:val="2f2"/>
      </w:pPr>
      <w:r>
        <w:t xml:space="preserve">        x = </w:t>
      </w:r>
      <w:proofErr w:type="gramStart"/>
      <w:r>
        <w:t>self.conv</w:t>
      </w:r>
      <w:proofErr w:type="gramEnd"/>
      <w:r>
        <w:t>2(x)</w:t>
      </w:r>
    </w:p>
    <w:p w14:paraId="6979E2C7" w14:textId="77777777" w:rsidR="00FF6C39" w:rsidRDefault="00FF6C39" w:rsidP="00FF6C39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03FDE3E2" w14:textId="77777777" w:rsidR="00FF6C39" w:rsidRDefault="00FF6C39" w:rsidP="00FF6C39">
      <w:pPr>
        <w:pStyle w:val="2f2"/>
      </w:pPr>
      <w:r>
        <w:t xml:space="preserve">        x = self.max_pool2d(x)</w:t>
      </w:r>
    </w:p>
    <w:p w14:paraId="3E1C04AE" w14:textId="77777777" w:rsidR="00FF6C39" w:rsidRDefault="00FF6C39" w:rsidP="00FF6C39">
      <w:pPr>
        <w:pStyle w:val="2f2"/>
      </w:pPr>
      <w:r>
        <w:t xml:space="preserve">        x = </w:t>
      </w:r>
      <w:proofErr w:type="gramStart"/>
      <w:r>
        <w:t>self.conv</w:t>
      </w:r>
      <w:proofErr w:type="gramEnd"/>
      <w:r>
        <w:t>3(x)</w:t>
      </w:r>
    </w:p>
    <w:p w14:paraId="53EC6E29" w14:textId="77777777" w:rsidR="00FF6C39" w:rsidRDefault="00FF6C39" w:rsidP="00FF6C39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304B0AC4" w14:textId="77777777" w:rsidR="00FF6C39" w:rsidRDefault="00FF6C39" w:rsidP="00FF6C39">
      <w:pPr>
        <w:pStyle w:val="2f2"/>
      </w:pPr>
      <w:r>
        <w:t xml:space="preserve">        x = self.max_pool2d(x)</w:t>
      </w:r>
    </w:p>
    <w:p w14:paraId="49E8BBF2" w14:textId="77777777" w:rsidR="00FF6C39" w:rsidRDefault="00FF6C39" w:rsidP="00FF6C39">
      <w:pPr>
        <w:pStyle w:val="2f2"/>
      </w:pPr>
      <w:r>
        <w:t xml:space="preserve">        x = </w:t>
      </w:r>
      <w:proofErr w:type="spellStart"/>
      <w:proofErr w:type="gramStart"/>
      <w:r>
        <w:t>self.flatten</w:t>
      </w:r>
      <w:proofErr w:type="spellEnd"/>
      <w:proofErr w:type="gramEnd"/>
      <w:r>
        <w:t>(x)</w:t>
      </w:r>
    </w:p>
    <w:p w14:paraId="007F1C58" w14:textId="77777777" w:rsidR="00FF6C39" w:rsidRDefault="00FF6C39" w:rsidP="00FF6C39">
      <w:pPr>
        <w:pStyle w:val="2f2"/>
      </w:pPr>
      <w:r>
        <w:t xml:space="preserve">        x = self.fc1(x)</w:t>
      </w:r>
    </w:p>
    <w:p w14:paraId="276EFEE3" w14:textId="77777777" w:rsidR="00FF6C39" w:rsidRDefault="00FF6C39" w:rsidP="00FF6C39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683516AA" w14:textId="77777777" w:rsidR="00FF6C39" w:rsidRDefault="00FF6C39" w:rsidP="00FF6C39">
      <w:pPr>
        <w:pStyle w:val="2f2"/>
      </w:pPr>
      <w:r>
        <w:t xml:space="preserve">        x = self.fc2(x)</w:t>
      </w:r>
    </w:p>
    <w:p w14:paraId="57B3790C" w14:textId="77777777" w:rsidR="00FF6C39" w:rsidRDefault="00FF6C39" w:rsidP="00FF6C39">
      <w:pPr>
        <w:pStyle w:val="2f2"/>
      </w:pPr>
      <w:r>
        <w:t xml:space="preserve">        x = </w:t>
      </w:r>
      <w:proofErr w:type="spellStart"/>
      <w:proofErr w:type="gramStart"/>
      <w:r>
        <w:t>self.relu</w:t>
      </w:r>
      <w:proofErr w:type="spellEnd"/>
      <w:proofErr w:type="gramEnd"/>
      <w:r>
        <w:t>(x)</w:t>
      </w:r>
    </w:p>
    <w:p w14:paraId="1B379821" w14:textId="77777777" w:rsidR="00FF6C39" w:rsidRDefault="00FF6C39" w:rsidP="00FF6C39">
      <w:pPr>
        <w:pStyle w:val="2f2"/>
      </w:pPr>
      <w:r>
        <w:t xml:space="preserve">        x = self.fc3(x)</w:t>
      </w:r>
    </w:p>
    <w:p w14:paraId="418AA7AD" w14:textId="3ED3EA80" w:rsidR="006268E9" w:rsidRDefault="00FF6C39" w:rsidP="00FF6C39">
      <w:pPr>
        <w:pStyle w:val="2f2"/>
        <w:rPr>
          <w:lang w:eastAsia="zh-CN"/>
        </w:rPr>
      </w:pPr>
      <w:r>
        <w:t xml:space="preserve">        return x</w:t>
      </w:r>
      <w:r w:rsidR="006268E9">
        <w:rPr>
          <w:lang w:eastAsia="zh-CN"/>
        </w:rPr>
        <w:t xml:space="preserve"> </w:t>
      </w:r>
    </w:p>
    <w:p w14:paraId="61AD10A6" w14:textId="27097409" w:rsidR="00D026E5" w:rsidRDefault="00C81B2D" w:rsidP="00D026E5">
      <w:pPr>
        <w:pStyle w:val="30"/>
      </w:pPr>
      <w:r>
        <w:t>重新</w:t>
      </w:r>
      <w:r w:rsidR="00063172">
        <w:t>处理</w:t>
      </w:r>
      <w:r w:rsidR="00D026E5">
        <w:t>数据集</w:t>
      </w:r>
    </w:p>
    <w:p w14:paraId="295219C3" w14:textId="269A74A6" w:rsidR="00FA288D" w:rsidRDefault="00AD2A3F" w:rsidP="00402B8C">
      <w:pPr>
        <w:pStyle w:val="1e"/>
      </w:pPr>
      <w:r>
        <w:rPr>
          <w:rFonts w:hint="eastAsia"/>
        </w:rPr>
        <w:t>数据预处理不做调整，</w:t>
      </w:r>
      <w:r w:rsidR="00063172">
        <w:rPr>
          <w:rFonts w:hint="eastAsia"/>
        </w:rPr>
        <w:t>重新创建训练集合测试集</w:t>
      </w:r>
      <w:r>
        <w:t>。</w:t>
      </w:r>
    </w:p>
    <w:p w14:paraId="7BED4684" w14:textId="1AF5046C" w:rsidR="00AD2A3F" w:rsidRPr="00AD2A3F" w:rsidRDefault="00AD2A3F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09B52471" w14:textId="644DE5B7" w:rsidR="00063172" w:rsidRDefault="00E75EC8" w:rsidP="00063172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 w:rsidR="00063172">
        <w:rPr>
          <w:lang w:eastAsia="zh-CN"/>
        </w:rPr>
        <w:t>训练数据集预处理</w:t>
      </w:r>
    </w:p>
    <w:p w14:paraId="0543AEBD" w14:textId="77777777" w:rsidR="00063172" w:rsidRDefault="00063172" w:rsidP="00063172">
      <w:pPr>
        <w:pStyle w:val="2f2"/>
        <w:rPr>
          <w:lang w:eastAsia="zh-CN"/>
        </w:rPr>
      </w:pPr>
      <w:proofErr w:type="spellStart"/>
      <w:r>
        <w:rPr>
          <w:lang w:eastAsia="zh-CN"/>
        </w:rPr>
        <w:t>train_data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create_</w:t>
      </w:r>
      <w:proofErr w:type="gramStart"/>
      <w:r>
        <w:rPr>
          <w:lang w:eastAsia="zh-CN"/>
        </w:rPr>
        <w:t>dataset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train_path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batch_size</w:t>
      </w:r>
      <w:proofErr w:type="spellEnd"/>
      <w:r>
        <w:rPr>
          <w:lang w:eastAsia="zh-CN"/>
        </w:rPr>
        <w:t xml:space="preserve"> = 32, usage = 'train')</w:t>
      </w:r>
    </w:p>
    <w:p w14:paraId="1093382B" w14:textId="77777777" w:rsidR="00063172" w:rsidRDefault="00063172" w:rsidP="00063172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测试数据集预处理</w:t>
      </w:r>
    </w:p>
    <w:p w14:paraId="4DB3177E" w14:textId="3A300C73" w:rsidR="00FA288D" w:rsidRDefault="00063172" w:rsidP="00063172">
      <w:pPr>
        <w:pStyle w:val="2f2"/>
      </w:pPr>
      <w:proofErr w:type="spellStart"/>
      <w:r>
        <w:rPr>
          <w:lang w:eastAsia="zh-CN"/>
        </w:rPr>
        <w:t>test_data</w:t>
      </w:r>
      <w:proofErr w:type="spellEnd"/>
      <w:r>
        <w:rPr>
          <w:lang w:eastAsia="zh-CN"/>
        </w:rPr>
        <w:t xml:space="preserve"> = </w:t>
      </w:r>
      <w:proofErr w:type="spellStart"/>
      <w:r>
        <w:rPr>
          <w:lang w:eastAsia="zh-CN"/>
        </w:rPr>
        <w:t>create_</w:t>
      </w:r>
      <w:proofErr w:type="gramStart"/>
      <w:r>
        <w:rPr>
          <w:lang w:eastAsia="zh-CN"/>
        </w:rPr>
        <w:t>dataset</w:t>
      </w:r>
      <w:proofErr w:type="spellEnd"/>
      <w:r>
        <w:rPr>
          <w:lang w:eastAsia="zh-CN"/>
        </w:rPr>
        <w:t>(</w:t>
      </w:r>
      <w:proofErr w:type="spellStart"/>
      <w:proofErr w:type="gramEnd"/>
      <w:r>
        <w:rPr>
          <w:lang w:eastAsia="zh-CN"/>
        </w:rPr>
        <w:t>test_path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batch_size</w:t>
      </w:r>
      <w:proofErr w:type="spellEnd"/>
      <w:r>
        <w:rPr>
          <w:lang w:eastAsia="zh-CN"/>
        </w:rPr>
        <w:t xml:space="preserve"> = 50, usage = 'test')</w:t>
      </w:r>
    </w:p>
    <w:p w14:paraId="2D02DEB2" w14:textId="6B167599" w:rsidR="0089026D" w:rsidRDefault="0089026D" w:rsidP="0089026D">
      <w:pPr>
        <w:pStyle w:val="30"/>
        <w:rPr>
          <w:shd w:val="clear" w:color="auto" w:fill="FFFFFF"/>
        </w:rPr>
      </w:pPr>
      <w:r>
        <w:rPr>
          <w:shd w:val="clear" w:color="auto" w:fill="FFFFFF"/>
        </w:rPr>
        <w:t>重新构建网络</w:t>
      </w:r>
    </w:p>
    <w:p w14:paraId="6A992BD1" w14:textId="047AF676" w:rsidR="00FA288D" w:rsidRDefault="00AB54D2" w:rsidP="00402B8C">
      <w:pPr>
        <w:pStyle w:val="1e"/>
      </w:pPr>
      <w:r>
        <w:rPr>
          <w:shd w:val="clear" w:color="auto" w:fill="FFFFFF"/>
        </w:rPr>
        <w:t>构建新的网络、损失函数、优化器、模型</w:t>
      </w:r>
      <w:r w:rsidR="00821BE4">
        <w:rPr>
          <w:rFonts w:hint="eastAsia"/>
          <w:shd w:val="clear" w:color="auto" w:fill="FFFFFF"/>
        </w:rPr>
        <w:t>。</w:t>
      </w:r>
    </w:p>
    <w:p w14:paraId="32D6E2B9" w14:textId="2D9D76E1" w:rsidR="00AB54D2" w:rsidRDefault="00AB54D2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7B43B5FE" w14:textId="77777777" w:rsidR="00E2281B" w:rsidRDefault="00E2281B" w:rsidP="00E2281B">
      <w:pPr>
        <w:pStyle w:val="2f2"/>
      </w:pPr>
      <w:r>
        <w:t xml:space="preserve"># </w:t>
      </w:r>
      <w:proofErr w:type="spellStart"/>
      <w:r>
        <w:t>网络</w:t>
      </w:r>
      <w:proofErr w:type="spellEnd"/>
    </w:p>
    <w:p w14:paraId="6FA9C483" w14:textId="77777777" w:rsidR="00E2281B" w:rsidRDefault="00E2281B" w:rsidP="00E2281B">
      <w:pPr>
        <w:pStyle w:val="2f2"/>
      </w:pPr>
      <w:r>
        <w:t>network2 = LeNet5_2(10)</w:t>
      </w:r>
    </w:p>
    <w:p w14:paraId="5EE4BD84" w14:textId="77777777" w:rsidR="00E2281B" w:rsidRDefault="00E2281B" w:rsidP="00E2281B">
      <w:pPr>
        <w:pStyle w:val="2f2"/>
      </w:pPr>
    </w:p>
    <w:p w14:paraId="08474866" w14:textId="77777777" w:rsidR="00E2281B" w:rsidRDefault="00E2281B" w:rsidP="00E2281B">
      <w:pPr>
        <w:pStyle w:val="2f2"/>
      </w:pPr>
      <w:r>
        <w:lastRenderedPageBreak/>
        <w:t xml:space="preserve"># </w:t>
      </w:r>
      <w:proofErr w:type="spellStart"/>
      <w:r>
        <w:t>损失函数</w:t>
      </w:r>
      <w:proofErr w:type="spellEnd"/>
    </w:p>
    <w:p w14:paraId="31B1238F" w14:textId="77777777" w:rsidR="00E2281B" w:rsidRDefault="00E2281B" w:rsidP="00E2281B">
      <w:pPr>
        <w:pStyle w:val="2f2"/>
      </w:pPr>
      <w:proofErr w:type="spellStart"/>
      <w:r>
        <w:t>net_loss</w:t>
      </w:r>
      <w:proofErr w:type="spellEnd"/>
      <w:r>
        <w:t xml:space="preserve"> = </w:t>
      </w:r>
      <w:proofErr w:type="spellStart"/>
      <w:proofErr w:type="gramStart"/>
      <w:r>
        <w:t>nn.SoftmaxCrossEntropyWithLogits</w:t>
      </w:r>
      <w:proofErr w:type="spellEnd"/>
      <w:proofErr w:type="gramEnd"/>
      <w:r>
        <w:t>(sparse=True, reduction='mean')</w:t>
      </w:r>
    </w:p>
    <w:p w14:paraId="73ADE8C2" w14:textId="77777777" w:rsidR="00E2281B" w:rsidRDefault="00E2281B" w:rsidP="00E2281B">
      <w:pPr>
        <w:pStyle w:val="2f2"/>
      </w:pPr>
    </w:p>
    <w:p w14:paraId="71C74313" w14:textId="77777777" w:rsidR="00E2281B" w:rsidRDefault="00E2281B" w:rsidP="00E2281B">
      <w:pPr>
        <w:pStyle w:val="2f2"/>
      </w:pPr>
      <w:r>
        <w:t xml:space="preserve"># </w:t>
      </w:r>
      <w:proofErr w:type="spellStart"/>
      <w:r>
        <w:t>优化器</w:t>
      </w:r>
      <w:proofErr w:type="spellEnd"/>
    </w:p>
    <w:p w14:paraId="04651FA0" w14:textId="77777777" w:rsidR="00E2281B" w:rsidRDefault="00E2281B" w:rsidP="00E2281B">
      <w:pPr>
        <w:pStyle w:val="2f2"/>
      </w:pPr>
      <w:proofErr w:type="spellStart"/>
      <w:r>
        <w:t>net_opt</w:t>
      </w:r>
      <w:proofErr w:type="spellEnd"/>
      <w:r>
        <w:t xml:space="preserve"> = </w:t>
      </w:r>
      <w:proofErr w:type="spellStart"/>
      <w:proofErr w:type="gramStart"/>
      <w:r>
        <w:t>nn.Adam</w:t>
      </w:r>
      <w:proofErr w:type="spellEnd"/>
      <w:proofErr w:type="gramEnd"/>
      <w:r>
        <w:t>(params=network2.trainable_params())</w:t>
      </w:r>
    </w:p>
    <w:p w14:paraId="367AEA02" w14:textId="77777777" w:rsidR="00E2281B" w:rsidRDefault="00E2281B" w:rsidP="00E2281B">
      <w:pPr>
        <w:pStyle w:val="2f2"/>
      </w:pPr>
    </w:p>
    <w:p w14:paraId="24702100" w14:textId="77777777" w:rsidR="00E2281B" w:rsidRDefault="00E2281B" w:rsidP="00E2281B">
      <w:pPr>
        <w:pStyle w:val="2f2"/>
      </w:pPr>
      <w:r>
        <w:t xml:space="preserve"># </w:t>
      </w:r>
      <w:proofErr w:type="spellStart"/>
      <w:r>
        <w:t>模型</w:t>
      </w:r>
      <w:proofErr w:type="spellEnd"/>
    </w:p>
    <w:p w14:paraId="0CE6543B" w14:textId="7CAEC168" w:rsidR="00AB54D2" w:rsidRDefault="00E2281B" w:rsidP="00E2281B">
      <w:pPr>
        <w:pStyle w:val="2f2"/>
      </w:pPr>
      <w:r>
        <w:t xml:space="preserve">model = </w:t>
      </w:r>
      <w:proofErr w:type="gramStart"/>
      <w:r>
        <w:t>Model(</w:t>
      </w:r>
      <w:proofErr w:type="gramEnd"/>
      <w:r>
        <w:t xml:space="preserve">network = network2, </w:t>
      </w:r>
      <w:proofErr w:type="spellStart"/>
      <w:r>
        <w:t>loss_fn</w:t>
      </w:r>
      <w:proofErr w:type="spellEnd"/>
      <w:r>
        <w:t>=</w:t>
      </w:r>
      <w:proofErr w:type="spellStart"/>
      <w:r>
        <w:t>net_loss</w:t>
      </w:r>
      <w:proofErr w:type="spellEnd"/>
      <w:r>
        <w:t>, optimizer=</w:t>
      </w:r>
      <w:proofErr w:type="spellStart"/>
      <w:r>
        <w:t>net_opt</w:t>
      </w:r>
      <w:proofErr w:type="spellEnd"/>
      <w:r>
        <w:t>, metrics={'accuracy': Accuracy(), '</w:t>
      </w:r>
      <w:proofErr w:type="spellStart"/>
      <w:r>
        <w:t>loss':Loss</w:t>
      </w:r>
      <w:proofErr w:type="spellEnd"/>
      <w:r>
        <w:t>()})</w:t>
      </w:r>
      <w:r w:rsidR="009A4712">
        <w:t xml:space="preserve"> </w:t>
      </w:r>
    </w:p>
    <w:p w14:paraId="78C4ADA4" w14:textId="65FB7590" w:rsidR="00AB54D2" w:rsidRDefault="007D5E0B" w:rsidP="003F1268">
      <w:pPr>
        <w:pStyle w:val="30"/>
      </w:pPr>
      <w:r>
        <w:t>重新</w:t>
      </w:r>
      <w:r w:rsidR="003F1268">
        <w:t>定义回调函数</w:t>
      </w:r>
    </w:p>
    <w:p w14:paraId="2C467600" w14:textId="40D1026A" w:rsidR="00AB54D2" w:rsidRDefault="000301AE" w:rsidP="00402B8C">
      <w:pPr>
        <w:pStyle w:val="1e"/>
      </w:pPr>
      <w:r>
        <w:rPr>
          <w:shd w:val="clear" w:color="auto" w:fill="FFFFFF"/>
        </w:rPr>
        <w:t>定义新的</w:t>
      </w:r>
      <w:r>
        <w:rPr>
          <w:shd w:val="clear" w:color="auto" w:fill="FFFFFF"/>
        </w:rPr>
        <w:t>Callback</w:t>
      </w:r>
      <w:r w:rsidR="00F8159B">
        <w:rPr>
          <w:shd w:val="clear" w:color="auto" w:fill="FFFFFF"/>
        </w:rPr>
        <w:t>回调函数</w:t>
      </w:r>
      <w:r w:rsidR="00F8159B">
        <w:rPr>
          <w:rFonts w:hint="eastAsia"/>
          <w:shd w:val="clear" w:color="auto" w:fill="FFFFFF"/>
        </w:rPr>
        <w:t>。</w:t>
      </w:r>
    </w:p>
    <w:p w14:paraId="26299693" w14:textId="4C134D4F" w:rsidR="00AB54D2" w:rsidRDefault="000301AE" w:rsidP="00402B8C">
      <w:pPr>
        <w:pStyle w:val="1e"/>
      </w:pPr>
      <w:r>
        <w:rPr>
          <w:rFonts w:hint="eastAsia"/>
        </w:rPr>
        <w:t>代码：</w:t>
      </w:r>
    </w:p>
    <w:p w14:paraId="3446D8CD" w14:textId="77777777" w:rsidR="00E2281B" w:rsidRDefault="00E2281B" w:rsidP="00E2281B">
      <w:pPr>
        <w:pStyle w:val="2f2"/>
      </w:pPr>
      <w:r>
        <w:t>hist = {'loss</w:t>
      </w:r>
      <w:proofErr w:type="gramStart"/>
      <w:r>
        <w:t>':[</w:t>
      </w:r>
      <w:proofErr w:type="gramEnd"/>
      <w:r>
        <w:t>], '</w:t>
      </w:r>
      <w:proofErr w:type="spellStart"/>
      <w:r>
        <w:t>loss_eval</w:t>
      </w:r>
      <w:proofErr w:type="spellEnd"/>
      <w:r>
        <w:t>':[], '</w:t>
      </w:r>
      <w:proofErr w:type="spellStart"/>
      <w:r>
        <w:t>acc_eval</w:t>
      </w:r>
      <w:proofErr w:type="spellEnd"/>
      <w:r>
        <w:t xml:space="preserve">':[]} # </w:t>
      </w:r>
      <w:proofErr w:type="spellStart"/>
      <w:r>
        <w:t>训练过程记录</w:t>
      </w:r>
      <w:proofErr w:type="spellEnd"/>
    </w:p>
    <w:p w14:paraId="1CF80ECF" w14:textId="77777777" w:rsidR="00E2281B" w:rsidRDefault="00E2281B" w:rsidP="00E2281B">
      <w:pPr>
        <w:pStyle w:val="2f2"/>
      </w:pPr>
    </w:p>
    <w:p w14:paraId="735CE8F9" w14:textId="77777777" w:rsidR="00E2281B" w:rsidRDefault="00E2281B" w:rsidP="00E2281B">
      <w:pPr>
        <w:pStyle w:val="2f2"/>
      </w:pPr>
      <w:r>
        <w:t xml:space="preserve"># </w:t>
      </w:r>
      <w:r>
        <w:t>网络参数自动保存，这里设定每</w:t>
      </w:r>
      <w:r>
        <w:t>2000</w:t>
      </w:r>
      <w:r>
        <w:t>个</w:t>
      </w:r>
      <w:r>
        <w:t>step</w:t>
      </w:r>
      <w:r>
        <w:t>保存一次，最多保存</w:t>
      </w:r>
      <w:r>
        <w:t>10</w:t>
      </w:r>
      <w:r>
        <w:t>次</w:t>
      </w:r>
    </w:p>
    <w:p w14:paraId="4E628720" w14:textId="77777777" w:rsidR="00E2281B" w:rsidRDefault="00E2281B" w:rsidP="00E2281B">
      <w:pPr>
        <w:pStyle w:val="2f2"/>
      </w:pPr>
      <w:proofErr w:type="spellStart"/>
      <w:r>
        <w:t>config_ck</w:t>
      </w:r>
      <w:proofErr w:type="spellEnd"/>
      <w:r>
        <w:t xml:space="preserve"> = </w:t>
      </w:r>
      <w:proofErr w:type="spellStart"/>
      <w:proofErr w:type="gramStart"/>
      <w:r>
        <w:t>CheckpointConfig</w:t>
      </w:r>
      <w:proofErr w:type="spellEnd"/>
      <w:r>
        <w:t>(</w:t>
      </w:r>
      <w:proofErr w:type="spellStart"/>
      <w:proofErr w:type="gramEnd"/>
      <w:r>
        <w:t>save_checkpoint_steps</w:t>
      </w:r>
      <w:proofErr w:type="spellEnd"/>
      <w:r>
        <w:t xml:space="preserve">=2000, </w:t>
      </w:r>
      <w:proofErr w:type="spellStart"/>
      <w:r>
        <w:t>keep_checkpoint_max</w:t>
      </w:r>
      <w:proofErr w:type="spellEnd"/>
      <w:r>
        <w:t>=10)</w:t>
      </w:r>
    </w:p>
    <w:p w14:paraId="34E6BB68" w14:textId="77777777" w:rsidR="00E2281B" w:rsidRDefault="00E2281B" w:rsidP="00E2281B">
      <w:pPr>
        <w:pStyle w:val="2f2"/>
      </w:pPr>
      <w:proofErr w:type="spellStart"/>
      <w:r>
        <w:t>ckpoint_cb</w:t>
      </w:r>
      <w:proofErr w:type="spellEnd"/>
      <w:r>
        <w:t xml:space="preserve"> = </w:t>
      </w:r>
      <w:proofErr w:type="spellStart"/>
      <w:proofErr w:type="gramStart"/>
      <w:r>
        <w:t>ModelCheckpoint</w:t>
      </w:r>
      <w:proofErr w:type="spellEnd"/>
      <w:r>
        <w:t>(</w:t>
      </w:r>
      <w:proofErr w:type="gramEnd"/>
      <w:r>
        <w:t>prefix='checkpoint_lenet_2', directory=</w:t>
      </w:r>
      <w:proofErr w:type="spellStart"/>
      <w:r>
        <w:t>ckpt_path</w:t>
      </w:r>
      <w:proofErr w:type="spellEnd"/>
      <w:r>
        <w:t>, config=</w:t>
      </w:r>
      <w:proofErr w:type="spellStart"/>
      <w:r>
        <w:t>config_ck</w:t>
      </w:r>
      <w:proofErr w:type="spellEnd"/>
      <w:r>
        <w:t>)</w:t>
      </w:r>
    </w:p>
    <w:p w14:paraId="12B04406" w14:textId="77777777" w:rsidR="00E2281B" w:rsidRDefault="00E2281B" w:rsidP="00E2281B">
      <w:pPr>
        <w:pStyle w:val="2f2"/>
      </w:pPr>
    </w:p>
    <w:p w14:paraId="0F2E5959" w14:textId="77777777" w:rsidR="00E2281B" w:rsidRDefault="00E2281B" w:rsidP="00E2281B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记录每次迭代的模型准确率</w:t>
      </w:r>
    </w:p>
    <w:p w14:paraId="00266388" w14:textId="77777777" w:rsidR="00E2281B" w:rsidRDefault="00E2281B" w:rsidP="00E2281B">
      <w:pPr>
        <w:pStyle w:val="2f2"/>
      </w:pPr>
      <w:proofErr w:type="spellStart"/>
      <w:r>
        <w:t>train_hist_cb</w:t>
      </w:r>
      <w:proofErr w:type="spellEnd"/>
      <w:r>
        <w:t xml:space="preserve"> = </w:t>
      </w:r>
      <w:proofErr w:type="spellStart"/>
      <w:r>
        <w:t>TrainHistroy</w:t>
      </w:r>
      <w:proofErr w:type="spellEnd"/>
      <w:r>
        <w:t>(hist['loss'])</w:t>
      </w:r>
    </w:p>
    <w:p w14:paraId="5BC514B9" w14:textId="77777777" w:rsidR="00E2281B" w:rsidRDefault="00E2281B" w:rsidP="00E2281B">
      <w:pPr>
        <w:pStyle w:val="2f2"/>
      </w:pPr>
    </w:p>
    <w:p w14:paraId="32B8DF84" w14:textId="77777777" w:rsidR="00E2281B" w:rsidRDefault="00E2281B" w:rsidP="00E2281B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测试并记录模型在验证集的</w:t>
      </w:r>
      <w:r>
        <w:rPr>
          <w:lang w:eastAsia="zh-CN"/>
        </w:rPr>
        <w:t>loss</w:t>
      </w:r>
      <w:r>
        <w:rPr>
          <w:lang w:eastAsia="zh-CN"/>
        </w:rPr>
        <w:t>和</w:t>
      </w:r>
      <w:r>
        <w:rPr>
          <w:lang w:eastAsia="zh-CN"/>
        </w:rPr>
        <w:t>accuracy</w:t>
      </w:r>
      <w:r>
        <w:rPr>
          <w:lang w:eastAsia="zh-CN"/>
        </w:rPr>
        <w:t>，并保存最优网络参数</w:t>
      </w:r>
    </w:p>
    <w:p w14:paraId="796398CD" w14:textId="77777777" w:rsidR="00E2281B" w:rsidRDefault="00E2281B" w:rsidP="00E2281B">
      <w:pPr>
        <w:pStyle w:val="2f2"/>
      </w:pPr>
      <w:proofErr w:type="spellStart"/>
      <w:r>
        <w:t>eval_hist_cb</w:t>
      </w:r>
      <w:proofErr w:type="spellEnd"/>
      <w:r>
        <w:t xml:space="preserve"> = </w:t>
      </w:r>
      <w:proofErr w:type="spellStart"/>
      <w:proofErr w:type="gramStart"/>
      <w:r>
        <w:t>EvalHistory</w:t>
      </w:r>
      <w:proofErr w:type="spellEnd"/>
      <w:r>
        <w:t>(</w:t>
      </w:r>
      <w:proofErr w:type="gramEnd"/>
      <w:r>
        <w:t>model = model,</w:t>
      </w:r>
    </w:p>
    <w:p w14:paraId="7CE9E61B" w14:textId="77777777" w:rsidR="00E2281B" w:rsidRDefault="00E2281B" w:rsidP="00E2281B">
      <w:pPr>
        <w:pStyle w:val="2f2"/>
      </w:pPr>
      <w:r>
        <w:t xml:space="preserve">                           </w:t>
      </w:r>
      <w:proofErr w:type="spellStart"/>
      <w:r>
        <w:t>loss_history</w:t>
      </w:r>
      <w:proofErr w:type="spellEnd"/>
      <w:r>
        <w:t xml:space="preserve"> = hist['</w:t>
      </w:r>
      <w:proofErr w:type="spellStart"/>
      <w:r>
        <w:t>loss_eval</w:t>
      </w:r>
      <w:proofErr w:type="spellEnd"/>
      <w:r>
        <w:t xml:space="preserve">'], </w:t>
      </w:r>
    </w:p>
    <w:p w14:paraId="342DA0E8" w14:textId="77777777" w:rsidR="00E2281B" w:rsidRDefault="00E2281B" w:rsidP="00E2281B">
      <w:pPr>
        <w:pStyle w:val="2f2"/>
      </w:pPr>
      <w:r>
        <w:t xml:space="preserve">                           </w:t>
      </w:r>
      <w:proofErr w:type="spellStart"/>
      <w:r>
        <w:t>acc_history</w:t>
      </w:r>
      <w:proofErr w:type="spellEnd"/>
      <w:r>
        <w:t xml:space="preserve"> = hist['</w:t>
      </w:r>
      <w:proofErr w:type="spellStart"/>
      <w:r>
        <w:t>acc_eval</w:t>
      </w:r>
      <w:proofErr w:type="spellEnd"/>
      <w:r>
        <w:t xml:space="preserve">'], </w:t>
      </w:r>
    </w:p>
    <w:p w14:paraId="1B89AC17" w14:textId="5582AAF0" w:rsidR="000301AE" w:rsidRDefault="00E2281B" w:rsidP="00E2281B">
      <w:pPr>
        <w:pStyle w:val="2f2"/>
      </w:pPr>
      <w:r>
        <w:t xml:space="preserve">                           </w:t>
      </w:r>
      <w:proofErr w:type="spellStart"/>
      <w:r>
        <w:t>eval_data</w:t>
      </w:r>
      <w:proofErr w:type="spellEnd"/>
      <w:r>
        <w:t xml:space="preserve"> = </w:t>
      </w:r>
      <w:proofErr w:type="spellStart"/>
      <w:r>
        <w:t>test_data</w:t>
      </w:r>
      <w:proofErr w:type="spellEnd"/>
      <w:r>
        <w:t>)</w:t>
      </w:r>
      <w:r w:rsidR="005206C9">
        <w:t xml:space="preserve"> </w:t>
      </w:r>
    </w:p>
    <w:p w14:paraId="1DD1FA31" w14:textId="77777777" w:rsidR="00024ED7" w:rsidRDefault="00024ED7" w:rsidP="00D12F70">
      <w:pPr>
        <w:pStyle w:val="3"/>
        <w:rPr>
          <w:rFonts w:eastAsia="宋体"/>
        </w:rPr>
      </w:pPr>
      <w:bookmarkStart w:id="39" w:name="_Toc112870233"/>
      <w:r>
        <w:t>重新训练与评估</w:t>
      </w:r>
      <w:bookmarkEnd w:id="39"/>
    </w:p>
    <w:p w14:paraId="7AD358F9" w14:textId="5E06C52D" w:rsidR="00F36A65" w:rsidRDefault="001A0EAA" w:rsidP="00F36A65">
      <w:pPr>
        <w:pStyle w:val="30"/>
        <w:rPr>
          <w:shd w:val="clear" w:color="auto" w:fill="FFFFFF"/>
        </w:rPr>
      </w:pPr>
      <w:r>
        <w:rPr>
          <w:rFonts w:hint="eastAsia"/>
          <w:shd w:val="clear" w:color="auto" w:fill="FFFFFF"/>
        </w:rPr>
        <w:t>重新训练</w:t>
      </w:r>
      <w:r w:rsidR="00F36A65">
        <w:rPr>
          <w:rFonts w:hint="eastAsia"/>
          <w:shd w:val="clear" w:color="auto" w:fill="FFFFFF"/>
        </w:rPr>
        <w:t>模型</w:t>
      </w:r>
    </w:p>
    <w:p w14:paraId="4D47B2E0" w14:textId="7C940DB0" w:rsidR="00024ED7" w:rsidRDefault="00933D15" w:rsidP="00402B8C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优化了模型的网络结构并改用</w:t>
      </w:r>
      <w:r>
        <w:rPr>
          <w:shd w:val="clear" w:color="auto" w:fill="FFFFFF"/>
        </w:rPr>
        <w:t>Adam</w:t>
      </w:r>
      <w:r>
        <w:rPr>
          <w:shd w:val="clear" w:color="auto" w:fill="FFFFFF"/>
        </w:rPr>
        <w:t>优化器，数据预处理、模型训练的超参数与损失函数没做调整。</w:t>
      </w:r>
    </w:p>
    <w:p w14:paraId="38FABF30" w14:textId="77777777" w:rsidR="00172085" w:rsidRDefault="00172085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5BA81FA1" w14:textId="77777777" w:rsidR="0072736B" w:rsidRDefault="0072736B" w:rsidP="0072736B">
      <w:pPr>
        <w:pStyle w:val="2f2"/>
        <w:rPr>
          <w:lang w:eastAsia="zh-CN"/>
        </w:rPr>
      </w:pPr>
      <w:r>
        <w:rPr>
          <w:lang w:eastAsia="zh-CN"/>
        </w:rPr>
        <w:t xml:space="preserve">epoch = 10 # </w:t>
      </w:r>
      <w:r>
        <w:rPr>
          <w:lang w:eastAsia="zh-CN"/>
        </w:rPr>
        <w:t>迭代次数</w:t>
      </w:r>
    </w:p>
    <w:p w14:paraId="5BD24711" w14:textId="77777777" w:rsidR="0072736B" w:rsidRDefault="0072736B" w:rsidP="0072736B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开始训练</w:t>
      </w:r>
    </w:p>
    <w:p w14:paraId="2CFD4060" w14:textId="77777777" w:rsidR="0072736B" w:rsidRDefault="0072736B" w:rsidP="0072736B">
      <w:pPr>
        <w:pStyle w:val="2f2"/>
        <w:rPr>
          <w:lang w:eastAsia="zh-CN"/>
        </w:rPr>
      </w:pPr>
      <w:proofErr w:type="spellStart"/>
      <w:proofErr w:type="gramStart"/>
      <w:r>
        <w:rPr>
          <w:lang w:eastAsia="zh-CN"/>
        </w:rPr>
        <w:t>model.train</w:t>
      </w:r>
      <w:proofErr w:type="spellEnd"/>
      <w:proofErr w:type="gramEnd"/>
      <w:r>
        <w:rPr>
          <w:lang w:eastAsia="zh-CN"/>
        </w:rPr>
        <w:t xml:space="preserve">(epoch, </w:t>
      </w:r>
      <w:proofErr w:type="spellStart"/>
      <w:r>
        <w:rPr>
          <w:lang w:eastAsia="zh-CN"/>
        </w:rPr>
        <w:t>train_data</w:t>
      </w:r>
      <w:proofErr w:type="spellEnd"/>
      <w:r>
        <w:rPr>
          <w:lang w:eastAsia="zh-CN"/>
        </w:rPr>
        <w:t xml:space="preserve">, </w:t>
      </w:r>
    </w:p>
    <w:p w14:paraId="0A9B7D9E" w14:textId="77777777" w:rsidR="0072736B" w:rsidRDefault="0072736B" w:rsidP="0072736B">
      <w:pPr>
        <w:pStyle w:val="2f2"/>
        <w:rPr>
          <w:lang w:eastAsia="zh-CN"/>
        </w:rPr>
      </w:pPr>
      <w:r>
        <w:rPr>
          <w:lang w:eastAsia="zh-CN"/>
        </w:rPr>
        <w:t xml:space="preserve">            callbacks</w:t>
      </w:r>
      <w:proofErr w:type="gramStart"/>
      <w:r>
        <w:rPr>
          <w:lang w:eastAsia="zh-CN"/>
        </w:rPr>
        <w:t>=[</w:t>
      </w:r>
      <w:proofErr w:type="spellStart"/>
      <w:proofErr w:type="gramEnd"/>
      <w:r>
        <w:rPr>
          <w:lang w:eastAsia="zh-CN"/>
        </w:rPr>
        <w:t>train_hist_cb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eval_hist_cb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time_cb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ckpoint_cb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LossMonitor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per_print_times</w:t>
      </w:r>
      <w:proofErr w:type="spellEnd"/>
      <w:r>
        <w:rPr>
          <w:lang w:eastAsia="zh-CN"/>
        </w:rPr>
        <w:t xml:space="preserve">=500)], </w:t>
      </w:r>
    </w:p>
    <w:p w14:paraId="44D60FBB" w14:textId="0A2EC89B" w:rsidR="00172085" w:rsidRDefault="0072736B" w:rsidP="0072736B">
      <w:pPr>
        <w:pStyle w:val="2f2"/>
      </w:pPr>
      <w:r>
        <w:rPr>
          <w:lang w:eastAsia="zh-CN"/>
        </w:rPr>
        <w:t xml:space="preserve">            </w:t>
      </w:r>
      <w:proofErr w:type="spellStart"/>
      <w:r>
        <w:rPr>
          <w:lang w:eastAsia="zh-CN"/>
        </w:rPr>
        <w:t>dataset_sink_mode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dataset_sink_mode</w:t>
      </w:r>
      <w:proofErr w:type="spellEnd"/>
      <w:r>
        <w:rPr>
          <w:lang w:eastAsia="zh-CN"/>
        </w:rPr>
        <w:t>)</w:t>
      </w:r>
      <w:r w:rsidR="00472A09">
        <w:t xml:space="preserve"> </w:t>
      </w:r>
    </w:p>
    <w:p w14:paraId="632643EF" w14:textId="77777777" w:rsidR="00172085" w:rsidRDefault="00172085" w:rsidP="00402B8C">
      <w:pPr>
        <w:pStyle w:val="1e"/>
      </w:pPr>
      <w:r>
        <w:rPr>
          <w:rFonts w:hint="eastAsia"/>
        </w:rPr>
        <w:t>输出：</w:t>
      </w:r>
    </w:p>
    <w:p w14:paraId="31FA7F90" w14:textId="77777777" w:rsidR="00025FB2" w:rsidRDefault="00025FB2" w:rsidP="00025FB2">
      <w:pPr>
        <w:pStyle w:val="2f2"/>
        <w:rPr>
          <w:lang w:eastAsia="zh-CN"/>
        </w:rPr>
      </w:pPr>
      <w:r>
        <w:rPr>
          <w:lang w:eastAsia="zh-CN"/>
        </w:rPr>
        <w:t>epoch: 1 step: 500, loss is 1.7009366</w:t>
      </w:r>
    </w:p>
    <w:p w14:paraId="71FC7979" w14:textId="77777777" w:rsidR="00025FB2" w:rsidRDefault="00025FB2" w:rsidP="00025FB2">
      <w:pPr>
        <w:pStyle w:val="2f2"/>
        <w:rPr>
          <w:lang w:eastAsia="zh-CN"/>
        </w:rPr>
      </w:pPr>
      <w:r>
        <w:rPr>
          <w:lang w:eastAsia="zh-CN"/>
        </w:rPr>
        <w:t>epoch: 1 step: 1000, loss is 1.5922877</w:t>
      </w:r>
    </w:p>
    <w:p w14:paraId="7DCCFFB4" w14:textId="77777777" w:rsidR="00025FB2" w:rsidRDefault="00025FB2" w:rsidP="00025FB2">
      <w:pPr>
        <w:pStyle w:val="2f2"/>
        <w:rPr>
          <w:lang w:eastAsia="zh-CN"/>
        </w:rPr>
      </w:pPr>
      <w:r>
        <w:rPr>
          <w:lang w:eastAsia="zh-CN"/>
        </w:rPr>
        <w:t>epoch: 1 step: 1500, loss is 1.6888745</w:t>
      </w:r>
    </w:p>
    <w:p w14:paraId="3C7A9A32" w14:textId="77777777" w:rsidR="00025FB2" w:rsidRDefault="00025FB2" w:rsidP="00025FB2">
      <w:pPr>
        <w:pStyle w:val="2f2"/>
        <w:rPr>
          <w:lang w:eastAsia="zh-CN"/>
        </w:rPr>
      </w:pPr>
      <w:proofErr w:type="spellStart"/>
      <w:r>
        <w:rPr>
          <w:lang w:eastAsia="zh-CN"/>
        </w:rPr>
        <w:lastRenderedPageBreak/>
        <w:t>acc_eval</w:t>
      </w:r>
      <w:proofErr w:type="spellEnd"/>
      <w:r>
        <w:rPr>
          <w:lang w:eastAsia="zh-CN"/>
        </w:rPr>
        <w:t>:  0.458</w:t>
      </w:r>
    </w:p>
    <w:p w14:paraId="467A491B" w14:textId="77777777" w:rsidR="00025FB2" w:rsidRDefault="00025FB2" w:rsidP="00025FB2">
      <w:pPr>
        <w:pStyle w:val="2f2"/>
        <w:rPr>
          <w:lang w:eastAsia="zh-CN"/>
        </w:rPr>
      </w:pPr>
      <w:r>
        <w:rPr>
          <w:lang w:eastAsia="zh-CN"/>
        </w:rPr>
        <w:t xml:space="preserve">epoch time: 87964.925 </w:t>
      </w:r>
      <w:proofErr w:type="spellStart"/>
      <w:r>
        <w:rPr>
          <w:lang w:eastAsia="zh-CN"/>
        </w:rPr>
        <w:t>ms</w:t>
      </w:r>
      <w:proofErr w:type="spellEnd"/>
      <w:r>
        <w:rPr>
          <w:lang w:eastAsia="zh-CN"/>
        </w:rPr>
        <w:t xml:space="preserve">, per step time: 56.316 </w:t>
      </w:r>
      <w:proofErr w:type="spellStart"/>
      <w:r>
        <w:rPr>
          <w:lang w:eastAsia="zh-CN"/>
        </w:rPr>
        <w:t>ms</w:t>
      </w:r>
      <w:proofErr w:type="spellEnd"/>
    </w:p>
    <w:p w14:paraId="5C535B96" w14:textId="77777777" w:rsidR="00025FB2" w:rsidRDefault="00025FB2" w:rsidP="00025FB2">
      <w:pPr>
        <w:pStyle w:val="2f2"/>
        <w:rPr>
          <w:lang w:eastAsia="zh-CN"/>
        </w:rPr>
      </w:pPr>
      <w:r>
        <w:rPr>
          <w:lang w:eastAsia="zh-CN"/>
        </w:rPr>
        <w:t xml:space="preserve">epoch: 2 </w:t>
      </w:r>
      <w:proofErr w:type="gramStart"/>
      <w:r>
        <w:rPr>
          <w:lang w:eastAsia="zh-CN"/>
        </w:rPr>
        <w:t>step</w:t>
      </w:r>
      <w:proofErr w:type="gramEnd"/>
      <w:r>
        <w:rPr>
          <w:lang w:eastAsia="zh-CN"/>
        </w:rPr>
        <w:t>: 438, loss is 1.4446156</w:t>
      </w:r>
    </w:p>
    <w:p w14:paraId="04ED6DFA" w14:textId="77777777" w:rsidR="00025FB2" w:rsidRDefault="00025FB2" w:rsidP="00025FB2">
      <w:pPr>
        <w:pStyle w:val="2f2"/>
        <w:rPr>
          <w:lang w:eastAsia="zh-CN"/>
        </w:rPr>
      </w:pPr>
      <w:r>
        <w:rPr>
          <w:lang w:eastAsia="zh-CN"/>
        </w:rPr>
        <w:t xml:space="preserve">epoch: 2 </w:t>
      </w:r>
      <w:proofErr w:type="gramStart"/>
      <w:r>
        <w:rPr>
          <w:lang w:eastAsia="zh-CN"/>
        </w:rPr>
        <w:t>step</w:t>
      </w:r>
      <w:proofErr w:type="gramEnd"/>
      <w:r>
        <w:rPr>
          <w:lang w:eastAsia="zh-CN"/>
        </w:rPr>
        <w:t>: 938, loss is 0.927093</w:t>
      </w:r>
    </w:p>
    <w:p w14:paraId="23A0B330" w14:textId="77777777" w:rsidR="00025FB2" w:rsidRDefault="00025FB2" w:rsidP="00025FB2">
      <w:pPr>
        <w:pStyle w:val="2f2"/>
        <w:rPr>
          <w:lang w:eastAsia="zh-CN"/>
        </w:rPr>
      </w:pPr>
      <w:r>
        <w:rPr>
          <w:lang w:eastAsia="zh-CN"/>
        </w:rPr>
        <w:t xml:space="preserve">epoch: 2 </w:t>
      </w:r>
      <w:proofErr w:type="gramStart"/>
      <w:r>
        <w:rPr>
          <w:lang w:eastAsia="zh-CN"/>
        </w:rPr>
        <w:t>step</w:t>
      </w:r>
      <w:proofErr w:type="gramEnd"/>
      <w:r>
        <w:rPr>
          <w:lang w:eastAsia="zh-CN"/>
        </w:rPr>
        <w:t>: 1438, loss is 1.3724257</w:t>
      </w:r>
    </w:p>
    <w:p w14:paraId="13CE110E" w14:textId="77777777" w:rsidR="00025FB2" w:rsidRDefault="00025FB2" w:rsidP="00025FB2">
      <w:pPr>
        <w:pStyle w:val="2f2"/>
        <w:rPr>
          <w:lang w:eastAsia="zh-CN"/>
        </w:rPr>
      </w:pPr>
      <w:proofErr w:type="spellStart"/>
      <w:r>
        <w:rPr>
          <w:lang w:eastAsia="zh-CN"/>
        </w:rPr>
        <w:t>acc_eval</w:t>
      </w:r>
      <w:proofErr w:type="spellEnd"/>
      <w:r>
        <w:rPr>
          <w:lang w:eastAsia="zh-CN"/>
        </w:rPr>
        <w:t>:  0.5705</w:t>
      </w:r>
    </w:p>
    <w:p w14:paraId="0392736A" w14:textId="5E3B3294" w:rsidR="00025FB2" w:rsidRDefault="00025FB2" w:rsidP="00025FB2">
      <w:pPr>
        <w:pStyle w:val="2f2"/>
        <w:rPr>
          <w:lang w:eastAsia="zh-CN"/>
        </w:rPr>
      </w:pPr>
      <w:r>
        <w:rPr>
          <w:lang w:eastAsia="zh-CN"/>
        </w:rPr>
        <w:t>…</w:t>
      </w:r>
    </w:p>
    <w:p w14:paraId="5D50450C" w14:textId="77777777" w:rsidR="009C554B" w:rsidRDefault="009C554B" w:rsidP="009C554B">
      <w:pPr>
        <w:pStyle w:val="2f2"/>
        <w:rPr>
          <w:lang w:eastAsia="zh-CN"/>
        </w:rPr>
      </w:pPr>
      <w:r>
        <w:rPr>
          <w:lang w:eastAsia="zh-CN"/>
        </w:rPr>
        <w:t xml:space="preserve">epoch time: 96208.182 </w:t>
      </w:r>
      <w:proofErr w:type="spellStart"/>
      <w:r>
        <w:rPr>
          <w:lang w:eastAsia="zh-CN"/>
        </w:rPr>
        <w:t>ms</w:t>
      </w:r>
      <w:proofErr w:type="spellEnd"/>
      <w:r>
        <w:rPr>
          <w:lang w:eastAsia="zh-CN"/>
        </w:rPr>
        <w:t xml:space="preserve">, per step time: 61.593 </w:t>
      </w:r>
      <w:proofErr w:type="spellStart"/>
      <w:r>
        <w:rPr>
          <w:lang w:eastAsia="zh-CN"/>
        </w:rPr>
        <w:t>ms</w:t>
      </w:r>
      <w:proofErr w:type="spellEnd"/>
    </w:p>
    <w:p w14:paraId="6B75B878" w14:textId="77777777" w:rsidR="009C554B" w:rsidRDefault="009C554B" w:rsidP="009C554B">
      <w:pPr>
        <w:pStyle w:val="2f2"/>
        <w:rPr>
          <w:lang w:eastAsia="zh-CN"/>
        </w:rPr>
      </w:pPr>
      <w:r>
        <w:rPr>
          <w:lang w:eastAsia="zh-CN"/>
        </w:rPr>
        <w:t xml:space="preserve">epoch: 10 </w:t>
      </w:r>
      <w:proofErr w:type="gramStart"/>
      <w:r>
        <w:rPr>
          <w:lang w:eastAsia="zh-CN"/>
        </w:rPr>
        <w:t>step</w:t>
      </w:r>
      <w:proofErr w:type="gramEnd"/>
      <w:r>
        <w:rPr>
          <w:lang w:eastAsia="zh-CN"/>
        </w:rPr>
        <w:t>: 442, loss is 0.6328895</w:t>
      </w:r>
    </w:p>
    <w:p w14:paraId="1E32CF01" w14:textId="77777777" w:rsidR="009C554B" w:rsidRDefault="009C554B" w:rsidP="009C554B">
      <w:pPr>
        <w:pStyle w:val="2f2"/>
        <w:rPr>
          <w:lang w:eastAsia="zh-CN"/>
        </w:rPr>
      </w:pPr>
      <w:r>
        <w:rPr>
          <w:lang w:eastAsia="zh-CN"/>
        </w:rPr>
        <w:t xml:space="preserve">epoch: 10 </w:t>
      </w:r>
      <w:proofErr w:type="gramStart"/>
      <w:r>
        <w:rPr>
          <w:lang w:eastAsia="zh-CN"/>
        </w:rPr>
        <w:t>step</w:t>
      </w:r>
      <w:proofErr w:type="gramEnd"/>
      <w:r>
        <w:rPr>
          <w:lang w:eastAsia="zh-CN"/>
        </w:rPr>
        <w:t>: 942, loss is 0.9332195</w:t>
      </w:r>
    </w:p>
    <w:p w14:paraId="1E3C1323" w14:textId="77777777" w:rsidR="009C554B" w:rsidRDefault="009C554B" w:rsidP="009C554B">
      <w:pPr>
        <w:pStyle w:val="2f2"/>
        <w:rPr>
          <w:lang w:eastAsia="zh-CN"/>
        </w:rPr>
      </w:pPr>
      <w:r>
        <w:rPr>
          <w:lang w:eastAsia="zh-CN"/>
        </w:rPr>
        <w:t xml:space="preserve">epoch: 10 </w:t>
      </w:r>
      <w:proofErr w:type="gramStart"/>
      <w:r>
        <w:rPr>
          <w:lang w:eastAsia="zh-CN"/>
        </w:rPr>
        <w:t>step</w:t>
      </w:r>
      <w:proofErr w:type="gramEnd"/>
      <w:r>
        <w:rPr>
          <w:lang w:eastAsia="zh-CN"/>
        </w:rPr>
        <w:t>: 1442, loss is 0.9274956</w:t>
      </w:r>
    </w:p>
    <w:p w14:paraId="01B6DAEB" w14:textId="77777777" w:rsidR="009C554B" w:rsidRDefault="009C554B" w:rsidP="009C554B">
      <w:pPr>
        <w:pStyle w:val="2f2"/>
        <w:rPr>
          <w:lang w:eastAsia="zh-CN"/>
        </w:rPr>
      </w:pPr>
      <w:proofErr w:type="spellStart"/>
      <w:r>
        <w:rPr>
          <w:lang w:eastAsia="zh-CN"/>
        </w:rPr>
        <w:t>acc_eval</w:t>
      </w:r>
      <w:proofErr w:type="spellEnd"/>
      <w:r>
        <w:rPr>
          <w:lang w:eastAsia="zh-CN"/>
        </w:rPr>
        <w:t>:  0.7291</w:t>
      </w:r>
    </w:p>
    <w:p w14:paraId="20103654" w14:textId="1F26E117" w:rsidR="00025FB2" w:rsidRDefault="009C554B" w:rsidP="009C554B">
      <w:pPr>
        <w:pStyle w:val="2f2"/>
        <w:rPr>
          <w:lang w:eastAsia="zh-CN"/>
        </w:rPr>
      </w:pPr>
      <w:r>
        <w:rPr>
          <w:lang w:eastAsia="zh-CN"/>
        </w:rPr>
        <w:t xml:space="preserve">epoch time: 91424.528 </w:t>
      </w:r>
      <w:proofErr w:type="spellStart"/>
      <w:r>
        <w:rPr>
          <w:lang w:eastAsia="zh-CN"/>
        </w:rPr>
        <w:t>ms</w:t>
      </w:r>
      <w:proofErr w:type="spellEnd"/>
      <w:r>
        <w:rPr>
          <w:lang w:eastAsia="zh-CN"/>
        </w:rPr>
        <w:t xml:space="preserve">, per step time: 58.530 </w:t>
      </w:r>
      <w:proofErr w:type="spellStart"/>
      <w:r>
        <w:rPr>
          <w:lang w:eastAsia="zh-CN"/>
        </w:rPr>
        <w:t>ms</w:t>
      </w:r>
      <w:proofErr w:type="spellEnd"/>
      <w:r w:rsidR="00E938AA">
        <w:rPr>
          <w:lang w:eastAsia="zh-CN"/>
        </w:rPr>
        <w:t xml:space="preserve"> </w:t>
      </w:r>
    </w:p>
    <w:p w14:paraId="2140AE36" w14:textId="5408EC7C" w:rsidR="00933D15" w:rsidRDefault="00314316" w:rsidP="00314316">
      <w:pPr>
        <w:pStyle w:val="30"/>
        <w:rPr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观察新模型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loss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的变化</w:t>
      </w:r>
    </w:p>
    <w:p w14:paraId="49680237" w14:textId="08F74022" w:rsidR="00933D15" w:rsidRDefault="001D56C1" w:rsidP="00402B8C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代码</w:t>
      </w:r>
      <w:r>
        <w:rPr>
          <w:rFonts w:hint="eastAsia"/>
          <w:shd w:val="clear" w:color="auto" w:fill="FFFFFF"/>
        </w:rPr>
        <w:t>：</w:t>
      </w:r>
    </w:p>
    <w:p w14:paraId="6B76B514" w14:textId="140B93DD" w:rsidR="001D56C1" w:rsidRDefault="001D56C1" w:rsidP="001D56C1">
      <w:pPr>
        <w:pStyle w:val="2f2"/>
        <w:rPr>
          <w:lang w:eastAsia="zh-CN"/>
        </w:rPr>
      </w:pPr>
      <w:proofErr w:type="spellStart"/>
      <w:r w:rsidRPr="001D56C1">
        <w:rPr>
          <w:lang w:eastAsia="zh-CN"/>
        </w:rPr>
        <w:t>plot_loss</w:t>
      </w:r>
      <w:proofErr w:type="spellEnd"/>
      <w:r w:rsidRPr="001D56C1">
        <w:rPr>
          <w:lang w:eastAsia="zh-CN"/>
        </w:rPr>
        <w:t>(hist)</w:t>
      </w:r>
      <w:r>
        <w:rPr>
          <w:lang w:eastAsia="zh-CN"/>
        </w:rPr>
        <w:t xml:space="preserve"> </w:t>
      </w:r>
    </w:p>
    <w:p w14:paraId="10640CBB" w14:textId="604050DD" w:rsidR="001D56C1" w:rsidRDefault="00BD33D1" w:rsidP="00402B8C">
      <w:pPr>
        <w:pStyle w:val="1e"/>
        <w:rPr>
          <w:shd w:val="clear" w:color="auto" w:fill="FFFFFF"/>
        </w:rPr>
      </w:pPr>
      <w:r>
        <w:rPr>
          <w:rFonts w:hint="eastAsia"/>
          <w:shd w:val="clear" w:color="auto" w:fill="FFFFFF"/>
        </w:rPr>
        <w:t>输出：</w:t>
      </w:r>
    </w:p>
    <w:p w14:paraId="4550DA27" w14:textId="434D7A00" w:rsidR="00EB2EA9" w:rsidRPr="001D56C1" w:rsidRDefault="006132E1" w:rsidP="003745EF">
      <w:pPr>
        <w:pStyle w:val="1e"/>
        <w:rPr>
          <w:shd w:val="clear" w:color="auto" w:fill="FFFFFF"/>
        </w:rPr>
      </w:pPr>
      <w:r w:rsidRPr="006132E1">
        <w:rPr>
          <w:noProof/>
          <w:shd w:val="clear" w:color="auto" w:fill="FFFFFF"/>
        </w:rPr>
        <w:drawing>
          <wp:inline distT="0" distB="0" distL="0" distR="0" wp14:anchorId="62984FFB" wp14:editId="2D08F0CD">
            <wp:extent cx="3600000" cy="2592224"/>
            <wp:effectExtent l="19050" t="19050" r="635" b="0"/>
            <wp:docPr id="10" name="图片 10" descr="C:\Users\qWX989345\Desktop\下载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qWX989345\Desktop\下载 (2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922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629E574" w14:textId="6BF8481E" w:rsidR="00933D15" w:rsidRDefault="00C7390E" w:rsidP="00C7390E">
      <w:pPr>
        <w:pStyle w:val="30"/>
        <w:rPr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观察新模型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accuracy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变化</w:t>
      </w:r>
    </w:p>
    <w:p w14:paraId="00545515" w14:textId="7F031F3C" w:rsidR="00933D15" w:rsidRDefault="00C7390E" w:rsidP="00402B8C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代码</w:t>
      </w:r>
      <w:r>
        <w:rPr>
          <w:rFonts w:hint="eastAsia"/>
          <w:shd w:val="clear" w:color="auto" w:fill="FFFFFF"/>
        </w:rPr>
        <w:t>：</w:t>
      </w:r>
    </w:p>
    <w:p w14:paraId="35D22FB1" w14:textId="48477E20" w:rsidR="00C7390E" w:rsidRPr="00CD04D9" w:rsidRDefault="00314624" w:rsidP="00CD04D9">
      <w:pPr>
        <w:pStyle w:val="2f2"/>
        <w:rPr>
          <w:lang w:eastAsia="zh-CN"/>
        </w:rPr>
      </w:pPr>
      <w:proofErr w:type="spellStart"/>
      <w:r w:rsidRPr="00314624">
        <w:rPr>
          <w:lang w:eastAsia="zh-CN"/>
        </w:rPr>
        <w:t>plot_accuracy</w:t>
      </w:r>
      <w:proofErr w:type="spellEnd"/>
      <w:r w:rsidRPr="00314624">
        <w:rPr>
          <w:lang w:eastAsia="zh-CN"/>
        </w:rPr>
        <w:t>(hist)</w:t>
      </w:r>
      <w:r w:rsidR="0018738F">
        <w:rPr>
          <w:lang w:eastAsia="zh-CN"/>
        </w:rPr>
        <w:t xml:space="preserve"> </w:t>
      </w:r>
    </w:p>
    <w:p w14:paraId="5B7C6C8B" w14:textId="7277C29D" w:rsidR="00C7390E" w:rsidRDefault="00C7390E" w:rsidP="00402B8C">
      <w:pPr>
        <w:pStyle w:val="1e"/>
        <w:rPr>
          <w:shd w:val="clear" w:color="auto" w:fill="FFFFFF"/>
        </w:rPr>
      </w:pPr>
      <w:r>
        <w:rPr>
          <w:shd w:val="clear" w:color="auto" w:fill="FFFFFF"/>
        </w:rPr>
        <w:t>输出</w:t>
      </w:r>
      <w:r>
        <w:rPr>
          <w:rFonts w:hint="eastAsia"/>
          <w:shd w:val="clear" w:color="auto" w:fill="FFFFFF"/>
        </w:rPr>
        <w:t>：</w:t>
      </w:r>
    </w:p>
    <w:p w14:paraId="4D109570" w14:textId="516913E9" w:rsidR="002B618B" w:rsidRDefault="006132E1" w:rsidP="00CD04D9">
      <w:pPr>
        <w:pStyle w:val="1e"/>
        <w:rPr>
          <w:shd w:val="clear" w:color="auto" w:fill="FFFFFF"/>
        </w:rPr>
      </w:pPr>
      <w:r w:rsidRPr="006132E1">
        <w:rPr>
          <w:noProof/>
          <w:shd w:val="clear" w:color="auto" w:fill="FFFFFF"/>
        </w:rPr>
        <w:lastRenderedPageBreak/>
        <w:drawing>
          <wp:inline distT="0" distB="0" distL="0" distR="0" wp14:anchorId="540EFB8E" wp14:editId="12CD58E1">
            <wp:extent cx="3600000" cy="2544733"/>
            <wp:effectExtent l="0" t="0" r="0" b="0"/>
            <wp:docPr id="11" name="图片 11" descr="C:\Users\qWX989345\Desktop\下载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qWX989345\Desktop\下载 (3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44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0B41C" w14:textId="1604BE58" w:rsidR="00933D15" w:rsidRPr="00587109" w:rsidRDefault="00587109" w:rsidP="00587109">
      <w:pPr>
        <w:pStyle w:val="30"/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载入最佳网络参数，并测试其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accuracy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与</w:t>
      </w:r>
      <w:r>
        <w:rPr>
          <w:rFonts w:ascii="Helvetica" w:hAnsi="Helvetica" w:cs="Helvetica"/>
          <w:color w:val="000000"/>
          <w:szCs w:val="21"/>
          <w:shd w:val="clear" w:color="auto" w:fill="FFFFFF"/>
        </w:rPr>
        <w:t>loss</w:t>
      </w:r>
    </w:p>
    <w:p w14:paraId="4F070086" w14:textId="0613A523" w:rsidR="00587109" w:rsidRDefault="00DF1453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4BFEBD26" w14:textId="77777777" w:rsidR="004022A3" w:rsidRDefault="004022A3" w:rsidP="004022A3">
      <w:pPr>
        <w:pStyle w:val="2f2"/>
        <w:rPr>
          <w:lang w:eastAsia="zh-CN"/>
        </w:rPr>
      </w:pPr>
      <w:r>
        <w:rPr>
          <w:lang w:eastAsia="zh-CN"/>
        </w:rPr>
        <w:t xml:space="preserve"># </w:t>
      </w:r>
      <w:r>
        <w:rPr>
          <w:lang w:eastAsia="zh-CN"/>
        </w:rPr>
        <w:t>使用准确率最高的参数组合建立模型，并测试其在验证集上的效果</w:t>
      </w:r>
    </w:p>
    <w:p w14:paraId="06AB4009" w14:textId="77777777" w:rsidR="004022A3" w:rsidRDefault="004022A3" w:rsidP="004022A3">
      <w:pPr>
        <w:pStyle w:val="2f2"/>
        <w:rPr>
          <w:lang w:eastAsia="zh-CN"/>
        </w:rPr>
      </w:pPr>
      <w:proofErr w:type="spellStart"/>
      <w:r>
        <w:rPr>
          <w:lang w:eastAsia="zh-CN"/>
        </w:rPr>
        <w:t>best_param</w:t>
      </w:r>
      <w:proofErr w:type="spellEnd"/>
      <w:r>
        <w:rPr>
          <w:lang w:eastAsia="zh-CN"/>
        </w:rPr>
        <w:t xml:space="preserve"> = </w:t>
      </w:r>
      <w:proofErr w:type="spellStart"/>
      <w:proofErr w:type="gramStart"/>
      <w:r>
        <w:rPr>
          <w:lang w:eastAsia="zh-CN"/>
        </w:rPr>
        <w:t>mindspore.load</w:t>
      </w:r>
      <w:proofErr w:type="gramEnd"/>
      <w:r>
        <w:rPr>
          <w:lang w:eastAsia="zh-CN"/>
        </w:rPr>
        <w:t>_checkpoint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os.path.join</w:t>
      </w:r>
      <w:proofErr w:type="spellEnd"/>
      <w:r>
        <w:rPr>
          <w:lang w:eastAsia="zh-CN"/>
        </w:rPr>
        <w:t>(</w:t>
      </w:r>
      <w:proofErr w:type="spellStart"/>
      <w:r>
        <w:rPr>
          <w:lang w:eastAsia="zh-CN"/>
        </w:rPr>
        <w:t>ckpt_path</w:t>
      </w:r>
      <w:proofErr w:type="spellEnd"/>
      <w:r>
        <w:rPr>
          <w:lang w:eastAsia="zh-CN"/>
        </w:rPr>
        <w:t>, '</w:t>
      </w:r>
      <w:proofErr w:type="spellStart"/>
      <w:r>
        <w:rPr>
          <w:lang w:eastAsia="zh-CN"/>
        </w:rPr>
        <w:t>best_param.ckpt</w:t>
      </w:r>
      <w:proofErr w:type="spellEnd"/>
      <w:r>
        <w:rPr>
          <w:lang w:eastAsia="zh-CN"/>
        </w:rPr>
        <w:t>'), net=network2)</w:t>
      </w:r>
    </w:p>
    <w:p w14:paraId="72C45BF4" w14:textId="77777777" w:rsidR="004022A3" w:rsidRDefault="004022A3" w:rsidP="004022A3">
      <w:pPr>
        <w:pStyle w:val="2f2"/>
        <w:rPr>
          <w:lang w:eastAsia="zh-CN"/>
        </w:rPr>
      </w:pPr>
      <w:r>
        <w:rPr>
          <w:lang w:eastAsia="zh-CN"/>
        </w:rPr>
        <w:t xml:space="preserve">res = </w:t>
      </w:r>
      <w:proofErr w:type="spellStart"/>
      <w:proofErr w:type="gramStart"/>
      <w:r>
        <w:rPr>
          <w:lang w:eastAsia="zh-CN"/>
        </w:rPr>
        <w:t>model.eval</w:t>
      </w:r>
      <w:proofErr w:type="spellEnd"/>
      <w:proofErr w:type="gramEnd"/>
      <w:r>
        <w:rPr>
          <w:lang w:eastAsia="zh-CN"/>
        </w:rPr>
        <w:t>(</w:t>
      </w:r>
      <w:proofErr w:type="spellStart"/>
      <w:r>
        <w:rPr>
          <w:lang w:eastAsia="zh-CN"/>
        </w:rPr>
        <w:t>test_data</w:t>
      </w:r>
      <w:proofErr w:type="spellEnd"/>
      <w:r>
        <w:rPr>
          <w:lang w:eastAsia="zh-CN"/>
        </w:rPr>
        <w:t xml:space="preserve">, </w:t>
      </w:r>
      <w:proofErr w:type="spellStart"/>
      <w:r>
        <w:rPr>
          <w:lang w:eastAsia="zh-CN"/>
        </w:rPr>
        <w:t>dataset_sink_mode</w:t>
      </w:r>
      <w:proofErr w:type="spellEnd"/>
      <w:r>
        <w:rPr>
          <w:lang w:eastAsia="zh-CN"/>
        </w:rPr>
        <w:t>=</w:t>
      </w:r>
      <w:proofErr w:type="spellStart"/>
      <w:r>
        <w:rPr>
          <w:lang w:eastAsia="zh-CN"/>
        </w:rPr>
        <w:t>dataset_sink_mode</w:t>
      </w:r>
      <w:proofErr w:type="spellEnd"/>
      <w:r>
        <w:rPr>
          <w:lang w:eastAsia="zh-CN"/>
        </w:rPr>
        <w:t>)</w:t>
      </w:r>
    </w:p>
    <w:p w14:paraId="3AB2D4BB" w14:textId="720892CD" w:rsidR="00DF1453" w:rsidRDefault="004022A3" w:rsidP="004022A3">
      <w:pPr>
        <w:pStyle w:val="2f2"/>
      </w:pPr>
      <w:r>
        <w:rPr>
          <w:lang w:eastAsia="zh-CN"/>
        </w:rPr>
        <w:t>print(res)</w:t>
      </w:r>
      <w:r w:rsidR="00DF1453">
        <w:t xml:space="preserve"> </w:t>
      </w:r>
    </w:p>
    <w:p w14:paraId="5AABE441" w14:textId="5909D2A1" w:rsidR="00587109" w:rsidRDefault="00B94174" w:rsidP="00402B8C">
      <w:pPr>
        <w:pStyle w:val="1e"/>
      </w:pPr>
      <w:r>
        <w:t>输出</w:t>
      </w:r>
      <w:r>
        <w:rPr>
          <w:rFonts w:hint="eastAsia"/>
        </w:rPr>
        <w:t>：</w:t>
      </w:r>
    </w:p>
    <w:p w14:paraId="0F6067B6" w14:textId="008998EB" w:rsidR="00587109" w:rsidRDefault="004022A3" w:rsidP="00CD04D9">
      <w:pPr>
        <w:pStyle w:val="2f2"/>
      </w:pPr>
      <w:r w:rsidRPr="004022A3">
        <w:t>{'accuracy': 0.735, 'loss': 0.7793407985568046}</w:t>
      </w:r>
      <w:r w:rsidR="00B94174">
        <w:t xml:space="preserve"> </w:t>
      </w:r>
    </w:p>
    <w:p w14:paraId="57AAC7D8" w14:textId="209FBE43" w:rsidR="00802BB7" w:rsidRDefault="00802BB7" w:rsidP="00802BB7">
      <w:pPr>
        <w:pStyle w:val="3"/>
      </w:pPr>
      <w:bookmarkStart w:id="40" w:name="_Toc112870234"/>
      <w:r w:rsidRPr="00802BB7">
        <w:rPr>
          <w:rFonts w:hint="eastAsia"/>
        </w:rPr>
        <w:t>效果展示</w:t>
      </w:r>
      <w:bookmarkEnd w:id="40"/>
    </w:p>
    <w:p w14:paraId="6CCA7DF0" w14:textId="7633CC56" w:rsidR="00802BB7" w:rsidRDefault="00DF01CE" w:rsidP="00402B8C">
      <w:pPr>
        <w:pStyle w:val="1e"/>
      </w:pPr>
      <w:r>
        <w:t>代码</w:t>
      </w:r>
      <w:r>
        <w:rPr>
          <w:rFonts w:hint="eastAsia"/>
        </w:rPr>
        <w:t>：</w:t>
      </w:r>
    </w:p>
    <w:p w14:paraId="697F83FF" w14:textId="77777777" w:rsidR="004E6F06" w:rsidRDefault="004E6F06" w:rsidP="004E6F06">
      <w:pPr>
        <w:pStyle w:val="2f2"/>
      </w:pPr>
      <w:r>
        <w:t>#</w:t>
      </w:r>
      <w:r>
        <w:t>创建图像标签列表</w:t>
      </w:r>
    </w:p>
    <w:p w14:paraId="5BF7BC9B" w14:textId="77777777" w:rsidR="004E6F06" w:rsidRDefault="004E6F06" w:rsidP="004E6F06">
      <w:pPr>
        <w:pStyle w:val="2f2"/>
      </w:pPr>
      <w:proofErr w:type="spellStart"/>
      <w:r>
        <w:t>category_dict</w:t>
      </w:r>
      <w:proofErr w:type="spellEnd"/>
      <w:r>
        <w:t xml:space="preserve"> = {0:'airplane',1:'automobile',2:'bird',3:'cat',4:'deer',5:'dog',</w:t>
      </w:r>
    </w:p>
    <w:p w14:paraId="4A0B6086" w14:textId="77777777" w:rsidR="004E6F06" w:rsidRDefault="004E6F06" w:rsidP="004E6F06">
      <w:pPr>
        <w:pStyle w:val="2f2"/>
      </w:pPr>
      <w:r>
        <w:t xml:space="preserve">                 6:'frog',7:'horse',8:'ship',9:'truck'}</w:t>
      </w:r>
    </w:p>
    <w:p w14:paraId="3182C2D5" w14:textId="77777777" w:rsidR="004E6F06" w:rsidRDefault="004E6F06" w:rsidP="004E6F06">
      <w:pPr>
        <w:pStyle w:val="2f2"/>
      </w:pPr>
    </w:p>
    <w:p w14:paraId="00792A2B" w14:textId="77777777" w:rsidR="004E6F06" w:rsidRDefault="004E6F06" w:rsidP="004E6F06">
      <w:pPr>
        <w:pStyle w:val="2f2"/>
      </w:pPr>
      <w:proofErr w:type="spellStart"/>
      <w:r>
        <w:t>data_path</w:t>
      </w:r>
      <w:proofErr w:type="spellEnd"/>
      <w:r>
        <w:t>=</w:t>
      </w:r>
      <w:proofErr w:type="spellStart"/>
      <w:proofErr w:type="gramStart"/>
      <w:r>
        <w:t>os.path</w:t>
      </w:r>
      <w:proofErr w:type="gramEnd"/>
      <w:r>
        <w:t>.join</w:t>
      </w:r>
      <w:proofErr w:type="spellEnd"/>
      <w:r>
        <w:t>('data', '10-verify-bin')</w:t>
      </w:r>
    </w:p>
    <w:p w14:paraId="43535D5B" w14:textId="77777777" w:rsidR="004E6F06" w:rsidRDefault="004E6F06" w:rsidP="004E6F06">
      <w:pPr>
        <w:pStyle w:val="2f2"/>
      </w:pPr>
    </w:p>
    <w:p w14:paraId="70314C91" w14:textId="77777777" w:rsidR="004E6F06" w:rsidRDefault="004E6F06" w:rsidP="004E6F06">
      <w:pPr>
        <w:pStyle w:val="2f2"/>
      </w:pPr>
      <w:proofErr w:type="spellStart"/>
      <w:r>
        <w:t>demo_data</w:t>
      </w:r>
      <w:proofErr w:type="spellEnd"/>
      <w:r>
        <w:t xml:space="preserve"> = </w:t>
      </w:r>
      <w:proofErr w:type="spellStart"/>
      <w:r>
        <w:t>create_</w:t>
      </w:r>
      <w:proofErr w:type="gramStart"/>
      <w:r>
        <w:t>dataset</w:t>
      </w:r>
      <w:proofErr w:type="spellEnd"/>
      <w:r>
        <w:t>(</w:t>
      </w:r>
      <w:proofErr w:type="spellStart"/>
      <w:proofErr w:type="gramEnd"/>
      <w:r>
        <w:t>test_path</w:t>
      </w:r>
      <w:proofErr w:type="spellEnd"/>
      <w:r>
        <w:t xml:space="preserve">, </w:t>
      </w:r>
      <w:proofErr w:type="spellStart"/>
      <w:r>
        <w:t>batch_size</w:t>
      </w:r>
      <w:proofErr w:type="spellEnd"/>
      <w:r>
        <w:t>=1, usage='test')</w:t>
      </w:r>
    </w:p>
    <w:p w14:paraId="2E533A2F" w14:textId="77777777" w:rsidR="004E6F06" w:rsidRDefault="004E6F06" w:rsidP="004E6F06">
      <w:pPr>
        <w:pStyle w:val="2f2"/>
      </w:pPr>
    </w:p>
    <w:p w14:paraId="49EBD8F1" w14:textId="17A9E2A4" w:rsidR="004E6F06" w:rsidRDefault="004E6F06" w:rsidP="004E6F06">
      <w:pPr>
        <w:pStyle w:val="2f2"/>
      </w:pPr>
      <w:r>
        <w:t xml:space="preserve"># </w:t>
      </w:r>
      <w:r>
        <w:t>将数据</w:t>
      </w:r>
      <w:r w:rsidR="005A74E3">
        <w:t>标准化</w:t>
      </w:r>
      <w:r>
        <w:t>至</w:t>
      </w:r>
      <w:r>
        <w:t>0~1</w:t>
      </w:r>
      <w:r>
        <w:t>区间</w:t>
      </w:r>
    </w:p>
    <w:p w14:paraId="77EE7468" w14:textId="77777777" w:rsidR="004E6F06" w:rsidRDefault="004E6F06" w:rsidP="004E6F06">
      <w:pPr>
        <w:pStyle w:val="2f2"/>
      </w:pPr>
      <w:r>
        <w:t>def normalize(data):</w:t>
      </w:r>
    </w:p>
    <w:p w14:paraId="11F4B857" w14:textId="77777777" w:rsidR="004E6F06" w:rsidRDefault="004E6F06" w:rsidP="004E6F06">
      <w:pPr>
        <w:pStyle w:val="2f2"/>
      </w:pPr>
      <w:r>
        <w:t xml:space="preserve">    _range = </w:t>
      </w:r>
      <w:proofErr w:type="spellStart"/>
      <w:r>
        <w:t>np.max</w:t>
      </w:r>
      <w:proofErr w:type="spellEnd"/>
      <w:r>
        <w:t xml:space="preserve">(data) - </w:t>
      </w:r>
      <w:proofErr w:type="spellStart"/>
      <w:r>
        <w:t>np.min</w:t>
      </w:r>
      <w:proofErr w:type="spellEnd"/>
      <w:r>
        <w:t>(data)</w:t>
      </w:r>
    </w:p>
    <w:p w14:paraId="74508D23" w14:textId="77777777" w:rsidR="004E6F06" w:rsidRDefault="004E6F06" w:rsidP="004E6F06">
      <w:pPr>
        <w:pStyle w:val="2f2"/>
      </w:pPr>
      <w:r>
        <w:t xml:space="preserve">    return (data - </w:t>
      </w:r>
      <w:proofErr w:type="spellStart"/>
      <w:r>
        <w:t>np.min</w:t>
      </w:r>
      <w:proofErr w:type="spellEnd"/>
      <w:r>
        <w:t>(data)) / _range</w:t>
      </w:r>
    </w:p>
    <w:p w14:paraId="51436602" w14:textId="77777777" w:rsidR="004E6F06" w:rsidRDefault="004E6F06" w:rsidP="004E6F06">
      <w:pPr>
        <w:pStyle w:val="2f2"/>
      </w:pPr>
    </w:p>
    <w:p w14:paraId="21AD42F4" w14:textId="77777777" w:rsidR="004E6F06" w:rsidRDefault="004E6F06" w:rsidP="004E6F06">
      <w:pPr>
        <w:pStyle w:val="2f2"/>
      </w:pPr>
      <w:r>
        <w:t xml:space="preserve"># </w:t>
      </w:r>
      <w:proofErr w:type="spellStart"/>
      <w:r>
        <w:t>设置图像大小</w:t>
      </w:r>
      <w:proofErr w:type="spellEnd"/>
    </w:p>
    <w:p w14:paraId="0EEE5785" w14:textId="77777777" w:rsidR="004E6F06" w:rsidRDefault="004E6F06" w:rsidP="004E6F06">
      <w:pPr>
        <w:pStyle w:val="2f2"/>
      </w:pP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=(10,10))</w:t>
      </w:r>
    </w:p>
    <w:p w14:paraId="68A04ABA" w14:textId="77777777" w:rsidR="004E6F06" w:rsidRDefault="004E6F06" w:rsidP="004E6F06">
      <w:pPr>
        <w:pStyle w:val="2f2"/>
      </w:pPr>
      <w:r>
        <w:t>i = 1</w:t>
      </w:r>
    </w:p>
    <w:p w14:paraId="685FB15C" w14:textId="77777777" w:rsidR="004E6F06" w:rsidRDefault="004E6F06" w:rsidP="004E6F06">
      <w:pPr>
        <w:pStyle w:val="2f2"/>
      </w:pPr>
      <w:r>
        <w:t xml:space="preserve"># </w:t>
      </w:r>
      <w:r>
        <w:t>打印</w:t>
      </w:r>
      <w:r>
        <w:t>9</w:t>
      </w:r>
      <w:r>
        <w:t>张子图</w:t>
      </w:r>
    </w:p>
    <w:p w14:paraId="3A2416ED" w14:textId="77777777" w:rsidR="004E6F06" w:rsidRDefault="004E6F06" w:rsidP="004E6F06">
      <w:pPr>
        <w:pStyle w:val="2f2"/>
      </w:pPr>
      <w:r>
        <w:t xml:space="preserve">for </w:t>
      </w:r>
      <w:proofErr w:type="spellStart"/>
      <w:r>
        <w:t>dic</w:t>
      </w:r>
      <w:proofErr w:type="spellEnd"/>
      <w:r>
        <w:t xml:space="preserve"> in </w:t>
      </w:r>
      <w:proofErr w:type="spellStart"/>
      <w:r>
        <w:t>demo_</w:t>
      </w:r>
      <w:proofErr w:type="gramStart"/>
      <w:r>
        <w:t>data.create</w:t>
      </w:r>
      <w:proofErr w:type="gramEnd"/>
      <w:r>
        <w:t>_dict_iterator</w:t>
      </w:r>
      <w:proofErr w:type="spellEnd"/>
      <w:r>
        <w:t>():</w:t>
      </w:r>
    </w:p>
    <w:p w14:paraId="15904948" w14:textId="77777777" w:rsidR="004E6F06" w:rsidRDefault="004E6F06" w:rsidP="004E6F06">
      <w:pPr>
        <w:pStyle w:val="2f2"/>
      </w:pPr>
      <w:r>
        <w:lastRenderedPageBreak/>
        <w:t xml:space="preserve">    # </w:t>
      </w:r>
      <w:proofErr w:type="spellStart"/>
      <w:r>
        <w:t>预测单张图片</w:t>
      </w:r>
      <w:proofErr w:type="spellEnd"/>
    </w:p>
    <w:p w14:paraId="5B58180F" w14:textId="77777777" w:rsidR="004E6F06" w:rsidRDefault="004E6F06" w:rsidP="004E6F06">
      <w:pPr>
        <w:pStyle w:val="2f2"/>
      </w:pPr>
      <w:r>
        <w:t xml:space="preserve">    </w:t>
      </w:r>
      <w:proofErr w:type="spellStart"/>
      <w:r>
        <w:t>input_img</w:t>
      </w:r>
      <w:proofErr w:type="spellEnd"/>
      <w:r>
        <w:t xml:space="preserve"> = </w:t>
      </w:r>
      <w:proofErr w:type="spellStart"/>
      <w:r>
        <w:t>dic</w:t>
      </w:r>
      <w:proofErr w:type="spellEnd"/>
      <w:r>
        <w:t>['image']</w:t>
      </w:r>
    </w:p>
    <w:p w14:paraId="5D9FED89" w14:textId="77777777" w:rsidR="004E6F06" w:rsidRDefault="004E6F06" w:rsidP="004E6F06">
      <w:pPr>
        <w:pStyle w:val="2f2"/>
      </w:pPr>
      <w:r>
        <w:t xml:space="preserve">    output =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input_img</w:t>
      </w:r>
      <w:proofErr w:type="spellEnd"/>
      <w:r>
        <w:t>)</w:t>
      </w:r>
    </w:p>
    <w:p w14:paraId="5B6884CC" w14:textId="77777777" w:rsidR="004E6F06" w:rsidRDefault="004E6F06" w:rsidP="004E6F06">
      <w:pPr>
        <w:pStyle w:val="2f2"/>
      </w:pPr>
      <w:r>
        <w:t xml:space="preserve">    predict = </w:t>
      </w:r>
      <w:proofErr w:type="spellStart"/>
      <w:proofErr w:type="gramStart"/>
      <w:r>
        <w:t>np.argmax</w:t>
      </w:r>
      <w:proofErr w:type="spellEnd"/>
      <w:proofErr w:type="gramEnd"/>
      <w:r>
        <w:t>(</w:t>
      </w:r>
      <w:proofErr w:type="spellStart"/>
      <w:r>
        <w:t>output.asnumpy</w:t>
      </w:r>
      <w:proofErr w:type="spellEnd"/>
      <w:r>
        <w:t xml:space="preserve">(),axis=1)[0] # </w:t>
      </w:r>
      <w:proofErr w:type="spellStart"/>
      <w:r>
        <w:t>反馈可能性最大的类别</w:t>
      </w:r>
      <w:proofErr w:type="spellEnd"/>
    </w:p>
    <w:p w14:paraId="53BB72C1" w14:textId="77777777" w:rsidR="004E6F06" w:rsidRDefault="004E6F06" w:rsidP="004E6F06">
      <w:pPr>
        <w:pStyle w:val="2f2"/>
      </w:pPr>
      <w:r>
        <w:t xml:space="preserve">    </w:t>
      </w:r>
    </w:p>
    <w:p w14:paraId="592E3E7D" w14:textId="77777777" w:rsidR="004E6F06" w:rsidRDefault="004E6F06" w:rsidP="004E6F06">
      <w:pPr>
        <w:pStyle w:val="2f2"/>
      </w:pPr>
      <w:r>
        <w:t xml:space="preserve">    # </w:t>
      </w:r>
      <w:proofErr w:type="spellStart"/>
      <w:r>
        <w:t>可视化</w:t>
      </w:r>
      <w:proofErr w:type="spellEnd"/>
    </w:p>
    <w:p w14:paraId="5E201C39" w14:textId="77777777" w:rsidR="004E6F06" w:rsidRDefault="004E6F06" w:rsidP="004E6F06">
      <w:pPr>
        <w:pStyle w:val="2f2"/>
      </w:pPr>
      <w:r>
        <w:t xml:space="preserve">    </w:t>
      </w:r>
      <w:proofErr w:type="spellStart"/>
      <w:proofErr w:type="gramStart"/>
      <w:r>
        <w:t>plt.subplot</w:t>
      </w:r>
      <w:proofErr w:type="spellEnd"/>
      <w:proofErr w:type="gramEnd"/>
      <w:r>
        <w:t>(3,3,i)</w:t>
      </w:r>
    </w:p>
    <w:p w14:paraId="10E7963E" w14:textId="77777777" w:rsidR="004E6F06" w:rsidRDefault="004E6F06" w:rsidP="004E6F06">
      <w:pPr>
        <w:pStyle w:val="2f2"/>
      </w:pPr>
      <w:r>
        <w:t xml:space="preserve">    </w:t>
      </w:r>
      <w:proofErr w:type="spellStart"/>
      <w:r>
        <w:t>input_image</w:t>
      </w:r>
      <w:proofErr w:type="spellEnd"/>
      <w:r>
        <w:t xml:space="preserve"> = </w:t>
      </w:r>
      <w:proofErr w:type="spellStart"/>
      <w:proofErr w:type="gramStart"/>
      <w:r>
        <w:t>np.squeeze</w:t>
      </w:r>
      <w:proofErr w:type="spellEnd"/>
      <w:proofErr w:type="gramEnd"/>
      <w:r>
        <w:t>(</w:t>
      </w:r>
      <w:proofErr w:type="spellStart"/>
      <w:r>
        <w:t>input_img.asnumpy</w:t>
      </w:r>
      <w:proofErr w:type="spellEnd"/>
      <w:r>
        <w:t xml:space="preserve">(),axis=0) # </w:t>
      </w:r>
      <w:proofErr w:type="spellStart"/>
      <w:r>
        <w:t>删除</w:t>
      </w:r>
      <w:r>
        <w:t>batch</w:t>
      </w:r>
      <w:r>
        <w:t>维度，方便可视化</w:t>
      </w:r>
      <w:proofErr w:type="spellEnd"/>
    </w:p>
    <w:p w14:paraId="1F7B92B4" w14:textId="77777777" w:rsidR="004E6F06" w:rsidRDefault="004E6F06" w:rsidP="004E6F06">
      <w:pPr>
        <w:pStyle w:val="2f2"/>
      </w:pPr>
      <w:r>
        <w:t xml:space="preserve">    </w:t>
      </w:r>
      <w:proofErr w:type="spellStart"/>
      <w:r>
        <w:t>input_image</w:t>
      </w:r>
      <w:proofErr w:type="spellEnd"/>
      <w:r>
        <w:t xml:space="preserve"> = </w:t>
      </w:r>
      <w:proofErr w:type="spellStart"/>
      <w:r>
        <w:t>input_</w:t>
      </w:r>
      <w:proofErr w:type="gramStart"/>
      <w:r>
        <w:t>image.transpose</w:t>
      </w:r>
      <w:proofErr w:type="spellEnd"/>
      <w:proofErr w:type="gramEnd"/>
      <w:r>
        <w:t xml:space="preserve">(1,2,0) # </w:t>
      </w:r>
      <w:proofErr w:type="spellStart"/>
      <w:r>
        <w:t>CHW</w:t>
      </w:r>
      <w:r>
        <w:t>转</w:t>
      </w:r>
      <w:r>
        <w:t>HWC</w:t>
      </w:r>
      <w:r>
        <w:t>，方便可视化</w:t>
      </w:r>
      <w:proofErr w:type="spellEnd"/>
    </w:p>
    <w:p w14:paraId="62B7D67C" w14:textId="22591904" w:rsidR="004E6F06" w:rsidRDefault="004E6F06" w:rsidP="004E6F06">
      <w:pPr>
        <w:pStyle w:val="2f2"/>
      </w:pPr>
      <w:r>
        <w:t xml:space="preserve">    </w:t>
      </w:r>
      <w:proofErr w:type="spellStart"/>
      <w:r>
        <w:t>input_image</w:t>
      </w:r>
      <w:proofErr w:type="spellEnd"/>
      <w:r>
        <w:t xml:space="preserve"> = normalize(</w:t>
      </w:r>
      <w:proofErr w:type="spellStart"/>
      <w:r>
        <w:t>input_image</w:t>
      </w:r>
      <w:proofErr w:type="spellEnd"/>
      <w:r>
        <w:t xml:space="preserve">) # </w:t>
      </w:r>
      <w:proofErr w:type="spellStart"/>
      <w:r>
        <w:t>重新</w:t>
      </w:r>
      <w:r w:rsidR="005A74E3">
        <w:t>标准化</w:t>
      </w:r>
      <w:r>
        <w:t>，方便可视化</w:t>
      </w:r>
      <w:proofErr w:type="spellEnd"/>
    </w:p>
    <w:p w14:paraId="41AC3DBF" w14:textId="77777777" w:rsidR="004E6F06" w:rsidRDefault="004E6F06" w:rsidP="004E6F06">
      <w:pPr>
        <w:pStyle w:val="2f2"/>
      </w:pPr>
      <w:r>
        <w:t xml:space="preserve">    </w:t>
      </w: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spellStart"/>
      <w:r>
        <w:t>input_image</w:t>
      </w:r>
      <w:proofErr w:type="spellEnd"/>
      <w:r>
        <w:t>)</w:t>
      </w:r>
    </w:p>
    <w:p w14:paraId="07C9950B" w14:textId="77777777" w:rsidR="004E6F06" w:rsidRDefault="004E6F06" w:rsidP="004E6F06">
      <w:pPr>
        <w:pStyle w:val="2f2"/>
      </w:pPr>
      <w:r>
        <w:t xml:space="preserve">    </w:t>
      </w:r>
      <w:proofErr w:type="spellStart"/>
      <w:proofErr w:type="gramStart"/>
      <w:r>
        <w:t>plt.axis</w:t>
      </w:r>
      <w:proofErr w:type="spellEnd"/>
      <w:proofErr w:type="gramEnd"/>
      <w:r>
        <w:t>('off')</w:t>
      </w:r>
    </w:p>
    <w:p w14:paraId="5B677381" w14:textId="77777777" w:rsidR="004E6F06" w:rsidRDefault="004E6F06" w:rsidP="004E6F06">
      <w:pPr>
        <w:pStyle w:val="2f2"/>
      </w:pPr>
      <w:r>
        <w:t xml:space="preserve">    </w:t>
      </w:r>
      <w:proofErr w:type="spellStart"/>
      <w:proofErr w:type="gramStart"/>
      <w:r>
        <w:t>plt.title</w:t>
      </w:r>
      <w:proofErr w:type="spellEnd"/>
      <w:proofErr w:type="gramEnd"/>
      <w:r>
        <w:t>('True: %s\n Predict: %s'%(category_dict[dic['label'].asnumpy().item()],category_dict[predict]))</w:t>
      </w:r>
    </w:p>
    <w:p w14:paraId="2AC6F1A8" w14:textId="77777777" w:rsidR="004E6F06" w:rsidRDefault="004E6F06" w:rsidP="004E6F06">
      <w:pPr>
        <w:pStyle w:val="2f2"/>
      </w:pPr>
      <w:r>
        <w:t xml:space="preserve">    i +=1</w:t>
      </w:r>
    </w:p>
    <w:p w14:paraId="2D31930C" w14:textId="77777777" w:rsidR="004E6F06" w:rsidRDefault="004E6F06" w:rsidP="004E6F06">
      <w:pPr>
        <w:pStyle w:val="2f2"/>
      </w:pPr>
      <w:r>
        <w:t xml:space="preserve">    if i &gt; </w:t>
      </w:r>
      <w:proofErr w:type="gramStart"/>
      <w:r>
        <w:t>9 :</w:t>
      </w:r>
      <w:proofErr w:type="gramEnd"/>
    </w:p>
    <w:p w14:paraId="61E3051B" w14:textId="77777777" w:rsidR="004E6F06" w:rsidRDefault="004E6F06" w:rsidP="004E6F06">
      <w:pPr>
        <w:pStyle w:val="2f2"/>
      </w:pPr>
      <w:r>
        <w:t xml:space="preserve">        break</w:t>
      </w:r>
    </w:p>
    <w:p w14:paraId="5D47BD2A" w14:textId="77777777" w:rsidR="004E6F06" w:rsidRDefault="004E6F06" w:rsidP="004E6F06">
      <w:pPr>
        <w:pStyle w:val="2f2"/>
      </w:pPr>
    </w:p>
    <w:p w14:paraId="3C32E465" w14:textId="2430E4BA" w:rsidR="00DF01CE" w:rsidRDefault="004E6F06" w:rsidP="004E6F06">
      <w:pPr>
        <w:pStyle w:val="2f2"/>
      </w:pPr>
      <w:proofErr w:type="spellStart"/>
      <w:proofErr w:type="gramStart"/>
      <w:r>
        <w:t>plt.show</w:t>
      </w:r>
      <w:proofErr w:type="spellEnd"/>
      <w:proofErr w:type="gramEnd"/>
      <w:r>
        <w:t>()</w:t>
      </w:r>
      <w:r w:rsidR="00445C3B">
        <w:t xml:space="preserve"> </w:t>
      </w:r>
    </w:p>
    <w:p w14:paraId="5948A5DE" w14:textId="2DFC135B" w:rsidR="00DF01CE" w:rsidRDefault="004014D9" w:rsidP="00402B8C">
      <w:pPr>
        <w:pStyle w:val="1e"/>
      </w:pPr>
      <w:r>
        <w:rPr>
          <w:rFonts w:hint="eastAsia"/>
        </w:rPr>
        <w:t>输出：</w:t>
      </w:r>
    </w:p>
    <w:p w14:paraId="42655CFD" w14:textId="58859869" w:rsidR="00786B1F" w:rsidRDefault="00E22484" w:rsidP="00CD04D9">
      <w:pPr>
        <w:pStyle w:val="1e"/>
      </w:pPr>
      <w:r w:rsidRPr="00E22484">
        <w:rPr>
          <w:noProof/>
        </w:rPr>
        <w:drawing>
          <wp:inline distT="0" distB="0" distL="0" distR="0" wp14:anchorId="74C74DFD" wp14:editId="507A4B69">
            <wp:extent cx="3600000" cy="3733052"/>
            <wp:effectExtent l="0" t="0" r="0" b="0"/>
            <wp:docPr id="12" name="图片 12" descr="C:\Users\qWX989345\Desktop\下载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qWX989345\Desktop\下载 (4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373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88F8D" w14:textId="09EC6525" w:rsidR="00DC6966" w:rsidRDefault="00393285" w:rsidP="00382C74">
      <w:pPr>
        <w:pStyle w:val="2"/>
        <w:rPr>
          <w:lang w:eastAsia="zh-CN"/>
        </w:rPr>
      </w:pPr>
      <w:bookmarkStart w:id="41" w:name="_Toc112870235"/>
      <w:r>
        <w:rPr>
          <w:lang w:eastAsia="zh-CN"/>
        </w:rPr>
        <w:t>实验总结</w:t>
      </w:r>
      <w:bookmarkEnd w:id="41"/>
    </w:p>
    <w:p w14:paraId="1D2B950F" w14:textId="6B536829" w:rsidR="0045286B" w:rsidRPr="0045286B" w:rsidRDefault="006547A7" w:rsidP="00402B8C">
      <w:pPr>
        <w:pStyle w:val="1e"/>
      </w:pPr>
      <w:r w:rsidRPr="006547A7">
        <w:rPr>
          <w:rFonts w:hint="eastAsia"/>
          <w:shd w:val="clear" w:color="auto" w:fill="FFFFFF"/>
        </w:rPr>
        <w:t>本章提供了一个基于开源框架</w:t>
      </w:r>
      <w:proofErr w:type="spellStart"/>
      <w:r w:rsidR="00BA29C0">
        <w:rPr>
          <w:shd w:val="clear" w:color="auto" w:fill="FFFFFF"/>
        </w:rPr>
        <w:t>MindSpore</w:t>
      </w:r>
      <w:proofErr w:type="spellEnd"/>
      <w:r w:rsidRPr="006547A7">
        <w:rPr>
          <w:shd w:val="clear" w:color="auto" w:fill="FFFFFF"/>
        </w:rPr>
        <w:t>的图像识别实验。该实验演示了如何利用开源框架</w:t>
      </w:r>
      <w:proofErr w:type="spellStart"/>
      <w:r w:rsidRPr="006547A7">
        <w:rPr>
          <w:shd w:val="clear" w:color="auto" w:fill="FFFFFF"/>
        </w:rPr>
        <w:t>Mind</w:t>
      </w:r>
      <w:r w:rsidR="006A5A4D">
        <w:rPr>
          <w:rFonts w:hint="eastAsia"/>
          <w:shd w:val="clear" w:color="auto" w:fill="FFFFFF"/>
        </w:rPr>
        <w:t>S</w:t>
      </w:r>
      <w:r w:rsidRPr="006547A7">
        <w:rPr>
          <w:shd w:val="clear" w:color="auto" w:fill="FFFFFF"/>
        </w:rPr>
        <w:t>pore</w:t>
      </w:r>
      <w:proofErr w:type="spellEnd"/>
      <w:r w:rsidRPr="006547A7">
        <w:rPr>
          <w:shd w:val="clear" w:color="auto" w:fill="FFFFFF"/>
        </w:rPr>
        <w:t>完成</w:t>
      </w:r>
      <w:r w:rsidRPr="006547A7">
        <w:rPr>
          <w:shd w:val="clear" w:color="auto" w:fill="FFFFFF"/>
        </w:rPr>
        <w:t>CIFAR-10</w:t>
      </w:r>
      <w:r w:rsidRPr="006547A7">
        <w:rPr>
          <w:shd w:val="clear" w:color="auto" w:fill="FFFFFF"/>
        </w:rPr>
        <w:t>图像识别任务。本章对实验做了详尽的剖析，阐明了整个实验功能、</w:t>
      </w:r>
      <w:r w:rsidRPr="006547A7">
        <w:rPr>
          <w:shd w:val="clear" w:color="auto" w:fill="FFFFFF"/>
        </w:rPr>
        <w:lastRenderedPageBreak/>
        <w:t>结构与流程，详细解释了如何解析数据、如何构建深度学习模型、如何自定义回</w:t>
      </w:r>
      <w:proofErr w:type="gramStart"/>
      <w:r w:rsidRPr="006547A7">
        <w:rPr>
          <w:shd w:val="clear" w:color="auto" w:fill="FFFFFF"/>
        </w:rPr>
        <w:t>调函数</w:t>
      </w:r>
      <w:proofErr w:type="gramEnd"/>
      <w:r w:rsidRPr="006547A7">
        <w:rPr>
          <w:shd w:val="clear" w:color="auto" w:fill="FFFFFF"/>
        </w:rPr>
        <w:t>以及保存等内容，并且展示了模型的优化与调参。学员可以在该实验的基础上开发更有针对性的应用实验。</w:t>
      </w:r>
      <w:r w:rsidR="00C70F66">
        <w:rPr>
          <w:rFonts w:hint="eastAsia"/>
        </w:rPr>
        <w:t xml:space="preserve"> </w:t>
      </w:r>
    </w:p>
    <w:p w14:paraId="17C96D51" w14:textId="35855EB5" w:rsidR="00DC6966" w:rsidRPr="009D4127" w:rsidRDefault="00DC6966" w:rsidP="00382C74">
      <w:pPr>
        <w:pStyle w:val="2"/>
        <w:rPr>
          <w:i/>
          <w:iCs/>
          <w:color w:val="0000FF"/>
          <w:lang w:eastAsia="zh-CN"/>
        </w:rPr>
      </w:pPr>
      <w:bookmarkStart w:id="42" w:name="_Toc466755591"/>
      <w:bookmarkStart w:id="43" w:name="_Toc112870236"/>
      <w:r w:rsidRPr="009D4127">
        <w:t>思考题</w:t>
      </w:r>
      <w:bookmarkEnd w:id="42"/>
      <w:bookmarkEnd w:id="43"/>
    </w:p>
    <w:p w14:paraId="469F3ADA" w14:textId="77777777" w:rsidR="004D0175" w:rsidRDefault="00682AEE" w:rsidP="00402B8C">
      <w:pPr>
        <w:pStyle w:val="1e"/>
      </w:pPr>
      <w:r>
        <w:rPr>
          <w:rFonts w:hint="eastAsia"/>
        </w:rPr>
        <w:t>1</w:t>
      </w:r>
      <w:r>
        <w:t xml:space="preserve">. </w:t>
      </w:r>
      <w:r w:rsidR="004D0175">
        <w:rPr>
          <w:rFonts w:hint="eastAsia"/>
        </w:rPr>
        <w:t>为何在数据增强前要加入</w:t>
      </w:r>
      <w:r w:rsidR="004D0175">
        <w:t xml:space="preserve"> if usage == 'train' </w:t>
      </w:r>
      <w:r w:rsidR="004D0175">
        <w:t>的判断式？</w:t>
      </w:r>
    </w:p>
    <w:p w14:paraId="65A195D5" w14:textId="77777777" w:rsidR="004D0175" w:rsidRDefault="004D0175" w:rsidP="009B345A">
      <w:pPr>
        <w:pStyle w:val="49"/>
      </w:pPr>
      <w:r>
        <w:rPr>
          <w:rFonts w:hint="eastAsia"/>
        </w:rPr>
        <w:t>答：数据增强的目的是提供模型更多不同的训练数据，评估是不需要做数据增强。</w:t>
      </w:r>
    </w:p>
    <w:p w14:paraId="02FE0804" w14:textId="1483E612" w:rsidR="004D0175" w:rsidRDefault="00621A57" w:rsidP="00402B8C">
      <w:pPr>
        <w:pStyle w:val="1e"/>
      </w:pPr>
      <w:r>
        <w:rPr>
          <w:rFonts w:hint="eastAsia"/>
        </w:rPr>
        <w:t>2</w:t>
      </w:r>
      <w:r>
        <w:t xml:space="preserve">. </w:t>
      </w:r>
      <w:r w:rsidR="004D0175">
        <w:rPr>
          <w:rFonts w:hint="eastAsia"/>
        </w:rPr>
        <w:t>有哪些数据增强的方法（举例）？</w:t>
      </w:r>
    </w:p>
    <w:p w14:paraId="668629B0" w14:textId="77777777" w:rsidR="004D0175" w:rsidRDefault="004D0175" w:rsidP="009B345A">
      <w:pPr>
        <w:pStyle w:val="49"/>
      </w:pPr>
      <w:r>
        <w:rPr>
          <w:rFonts w:hint="eastAsia"/>
        </w:rPr>
        <w:t>答：随机剪裁、随机翻转、随机旋转等</w:t>
      </w:r>
    </w:p>
    <w:p w14:paraId="43FA3389" w14:textId="1E3EF50E" w:rsidR="004D0175" w:rsidRDefault="00621A57" w:rsidP="00402B8C">
      <w:pPr>
        <w:pStyle w:val="1e"/>
      </w:pPr>
      <w:r>
        <w:rPr>
          <w:rFonts w:hint="eastAsia"/>
        </w:rPr>
        <w:t>3</w:t>
      </w:r>
      <w:r>
        <w:t xml:space="preserve">. </w:t>
      </w:r>
      <w:r w:rsidR="004D0175">
        <w:rPr>
          <w:rFonts w:hint="eastAsia"/>
        </w:rPr>
        <w:t>什么是一个</w:t>
      </w:r>
      <w:r w:rsidR="004D0175">
        <w:t>step</w:t>
      </w:r>
      <w:r w:rsidR="004D0175">
        <w:t>？</w:t>
      </w:r>
    </w:p>
    <w:p w14:paraId="7097DD24" w14:textId="77777777" w:rsidR="004D0175" w:rsidRDefault="004D0175" w:rsidP="009B345A">
      <w:pPr>
        <w:pStyle w:val="49"/>
      </w:pPr>
      <w:r>
        <w:rPr>
          <w:rFonts w:hint="eastAsia"/>
        </w:rPr>
        <w:t>答：一个</w:t>
      </w:r>
      <w:r>
        <w:t>step</w:t>
      </w:r>
      <w:r>
        <w:t>指一个</w:t>
      </w:r>
      <w:r>
        <w:t>batch</w:t>
      </w:r>
      <w:r>
        <w:t>送入网络中完成一次前</w:t>
      </w:r>
      <w:proofErr w:type="gramStart"/>
      <w:r>
        <w:t>向计算</w:t>
      </w:r>
      <w:proofErr w:type="gramEnd"/>
      <w:r>
        <w:t>及反向传播的过程。</w:t>
      </w:r>
    </w:p>
    <w:p w14:paraId="0D0BAE22" w14:textId="21E4AF23" w:rsidR="004D0175" w:rsidRDefault="00621A57" w:rsidP="00402B8C">
      <w:pPr>
        <w:pStyle w:val="1e"/>
      </w:pPr>
      <w:r>
        <w:rPr>
          <w:rFonts w:hint="eastAsia"/>
        </w:rPr>
        <w:t>4</w:t>
      </w:r>
      <w:r>
        <w:t xml:space="preserve">. </w:t>
      </w:r>
      <w:r w:rsidR="004D0175">
        <w:rPr>
          <w:rFonts w:hint="eastAsia"/>
        </w:rPr>
        <w:t>编写自定义回</w:t>
      </w:r>
      <w:proofErr w:type="gramStart"/>
      <w:r w:rsidR="004D0175">
        <w:rPr>
          <w:rFonts w:hint="eastAsia"/>
        </w:rPr>
        <w:t>调函数需继承什么基类</w:t>
      </w:r>
      <w:proofErr w:type="gramEnd"/>
      <w:r w:rsidR="004D0175">
        <w:rPr>
          <w:rFonts w:hint="eastAsia"/>
        </w:rPr>
        <w:t>？</w:t>
      </w:r>
    </w:p>
    <w:p w14:paraId="1424122A" w14:textId="77777777" w:rsidR="004D0175" w:rsidRDefault="004D0175" w:rsidP="009B345A">
      <w:pPr>
        <w:pStyle w:val="49"/>
      </w:pPr>
      <w:r>
        <w:rPr>
          <w:rFonts w:hint="eastAsia"/>
        </w:rPr>
        <w:t>答：</w:t>
      </w:r>
      <w:r>
        <w:t>Callback</w:t>
      </w:r>
      <w:r>
        <w:t>基类</w:t>
      </w:r>
    </w:p>
    <w:p w14:paraId="46D9977F" w14:textId="1AA96CB0" w:rsidR="004D0175" w:rsidRDefault="00621A57" w:rsidP="00402B8C">
      <w:pPr>
        <w:pStyle w:val="1e"/>
      </w:pPr>
      <w:r>
        <w:rPr>
          <w:rFonts w:hint="eastAsia"/>
        </w:rPr>
        <w:t>5</w:t>
      </w:r>
      <w:r>
        <w:t xml:space="preserve">. </w:t>
      </w:r>
      <w:r w:rsidR="004D0175">
        <w:rPr>
          <w:rFonts w:hint="eastAsia"/>
        </w:rPr>
        <w:t>如何在自定义回调函数中获取训练过程中的重要信息（损失函数、优化器、当前的</w:t>
      </w:r>
      <w:r w:rsidR="004D0175">
        <w:t>epoch</w:t>
      </w:r>
      <w:r w:rsidR="004D0175">
        <w:t>数等）？</w:t>
      </w:r>
    </w:p>
    <w:p w14:paraId="2495AC7E" w14:textId="77777777" w:rsidR="004D0175" w:rsidRDefault="004D0175" w:rsidP="009B345A">
      <w:pPr>
        <w:pStyle w:val="49"/>
      </w:pPr>
      <w:r>
        <w:rPr>
          <w:rFonts w:hint="eastAsia"/>
        </w:rPr>
        <w:t>答：通过</w:t>
      </w:r>
      <w:proofErr w:type="spellStart"/>
      <w:r>
        <w:t>run_context.original_args</w:t>
      </w:r>
      <w:proofErr w:type="spellEnd"/>
      <w:r>
        <w:t>()</w:t>
      </w:r>
      <w:r>
        <w:t>方法可以获取到</w:t>
      </w:r>
      <w:proofErr w:type="spellStart"/>
      <w:r>
        <w:t>cb_params</w:t>
      </w:r>
      <w:proofErr w:type="spellEnd"/>
      <w:r>
        <w:t>字典，字典里会包含训练过程中的重要信息。</w:t>
      </w:r>
    </w:p>
    <w:p w14:paraId="1D0730F2" w14:textId="584918B5" w:rsidR="004D0175" w:rsidRDefault="00621A57" w:rsidP="00402B8C">
      <w:pPr>
        <w:pStyle w:val="1e"/>
      </w:pPr>
      <w:r>
        <w:rPr>
          <w:rFonts w:hint="eastAsia"/>
        </w:rPr>
        <w:t>6</w:t>
      </w:r>
      <w:r>
        <w:t xml:space="preserve">. </w:t>
      </w:r>
      <w:r w:rsidR="004D0175">
        <w:rPr>
          <w:rFonts w:hint="eastAsia"/>
        </w:rPr>
        <w:t>本实验的模型欠拟合，可通过增加网络复杂度优化模型。如果模型过拟合，常见的处理方法有哪些？</w:t>
      </w:r>
    </w:p>
    <w:p w14:paraId="37ED7F38" w14:textId="77777777" w:rsidR="004D0175" w:rsidRDefault="004D0175" w:rsidP="009B345A">
      <w:pPr>
        <w:pStyle w:val="49"/>
      </w:pPr>
      <w:r>
        <w:rPr>
          <w:rFonts w:hint="eastAsia"/>
        </w:rPr>
        <w:t>答：</w:t>
      </w:r>
      <w:r>
        <w:t>L1</w:t>
      </w:r>
      <w:r>
        <w:t>，</w:t>
      </w:r>
      <w:r>
        <w:t>L2</w:t>
      </w:r>
      <w:r>
        <w:t>正则化，</w:t>
      </w:r>
      <w:r>
        <w:t>Early stopping</w:t>
      </w:r>
      <w:r>
        <w:t>，增加数据集，增加噪声，添加</w:t>
      </w:r>
      <w:r>
        <w:t>dropout</w:t>
      </w:r>
      <w:r>
        <w:t>层等。</w:t>
      </w:r>
    </w:p>
    <w:p w14:paraId="2D364FE0" w14:textId="7F506E26" w:rsidR="004D0175" w:rsidRDefault="00621A57" w:rsidP="00402B8C">
      <w:pPr>
        <w:pStyle w:val="1e"/>
      </w:pPr>
      <w:r>
        <w:rPr>
          <w:rFonts w:hint="eastAsia"/>
        </w:rPr>
        <w:t>7</w:t>
      </w:r>
      <w:r>
        <w:t xml:space="preserve">. </w:t>
      </w:r>
      <w:r w:rsidR="004D0175">
        <w:rPr>
          <w:rFonts w:hint="eastAsia"/>
        </w:rPr>
        <w:t>如何理解</w:t>
      </w:r>
      <w:r w:rsidR="004D0175">
        <w:t>dataset sink mode</w:t>
      </w:r>
      <w:r w:rsidR="004D0175">
        <w:t>？</w:t>
      </w:r>
    </w:p>
    <w:p w14:paraId="17A317A0" w14:textId="77777777" w:rsidR="004D0175" w:rsidRDefault="004D0175" w:rsidP="009B345A">
      <w:pPr>
        <w:pStyle w:val="49"/>
      </w:pPr>
      <w:proofErr w:type="spellStart"/>
      <w:r>
        <w:t>dataset_sink_mode</w:t>
      </w:r>
      <w:proofErr w:type="spellEnd"/>
      <w:r>
        <w:t>=True</w:t>
      </w:r>
      <w:r>
        <w:t>时，可以这样简单的理解：</w:t>
      </w:r>
      <w:r>
        <w:t>Model</w:t>
      </w:r>
      <w:r>
        <w:t>中仅建立数据通道与执行网络之间的连接关系，不会直接将数据喂给网络。数据会通过数据通道</w:t>
      </w:r>
      <w:r>
        <w:t>(pipeline)</w:t>
      </w:r>
      <w:r>
        <w:t>下发到卡上，网络在卡上执行时会直接从对应的数据通道中获取数据。在这种模式下，数据下发与网络执行可以并行，单个</w:t>
      </w:r>
      <w:r>
        <w:t>epoch</w:t>
      </w:r>
      <w:r>
        <w:t>的训练过程中</w:t>
      </w:r>
      <w:r>
        <w:t>host</w:t>
      </w:r>
      <w:r>
        <w:t>与</w:t>
      </w:r>
      <w:r>
        <w:t>device</w:t>
      </w:r>
      <w:r>
        <w:t>之间不会交互，因此能提升性能，也因此</w:t>
      </w:r>
      <w:proofErr w:type="gramStart"/>
      <w:r>
        <w:t>打屏以</w:t>
      </w:r>
      <w:proofErr w:type="gramEnd"/>
      <w:r>
        <w:t>epoch</w:t>
      </w:r>
      <w:r>
        <w:t>递增。</w:t>
      </w:r>
    </w:p>
    <w:p w14:paraId="66CE0108" w14:textId="77777777" w:rsidR="004D0175" w:rsidRDefault="004D0175" w:rsidP="009B345A">
      <w:pPr>
        <w:pStyle w:val="49"/>
      </w:pPr>
      <w:proofErr w:type="spellStart"/>
      <w:r>
        <w:t>dataset_sink_mode</w:t>
      </w:r>
      <w:proofErr w:type="spellEnd"/>
      <w:r>
        <w:t>=False</w:t>
      </w:r>
      <w:r>
        <w:t>，没有使用数据下沉模式。这时候数据不会通过通道直接向</w:t>
      </w:r>
      <w:r>
        <w:t>Device</w:t>
      </w:r>
      <w:r>
        <w:t>下发，</w:t>
      </w:r>
      <w:r>
        <w:t>Model</w:t>
      </w:r>
      <w:r>
        <w:t>会将数据</w:t>
      </w:r>
      <w:proofErr w:type="gramStart"/>
      <w:r>
        <w:t>一个</w:t>
      </w:r>
      <w:r>
        <w:t>batch</w:t>
      </w:r>
      <w:r>
        <w:t>一个</w:t>
      </w:r>
      <w:r>
        <w:t>batch</w:t>
      </w:r>
      <w:proofErr w:type="gramEnd"/>
      <w:r>
        <w:t>得取出，喂给网络。在这种模式下，每个</w:t>
      </w:r>
      <w:r>
        <w:t>step</w:t>
      </w:r>
      <w:r>
        <w:t>结束，</w:t>
      </w:r>
      <w:r>
        <w:t>host</w:t>
      </w:r>
      <w:r>
        <w:t>都可以获取</w:t>
      </w:r>
      <w:r>
        <w:t>device</w:t>
      </w:r>
      <w:r>
        <w:t>上网络的执行结果，因此</w:t>
      </w:r>
      <w:proofErr w:type="gramStart"/>
      <w:r>
        <w:t>打屏以</w:t>
      </w:r>
      <w:proofErr w:type="gramEnd"/>
      <w:r>
        <w:t>step</w:t>
      </w:r>
      <w:r>
        <w:t>递增。</w:t>
      </w:r>
    </w:p>
    <w:p w14:paraId="1F126E4B" w14:textId="77777777" w:rsidR="00010AAF" w:rsidRDefault="00010AAF" w:rsidP="00402B8C">
      <w:pPr>
        <w:pStyle w:val="1e"/>
      </w:pPr>
      <w:r>
        <w:rPr>
          <w:rFonts w:hint="eastAsia"/>
        </w:rPr>
        <w:t>8</w:t>
      </w:r>
      <w:r>
        <w:t xml:space="preserve">. </w:t>
      </w:r>
      <w:r>
        <w:t>为什么本实验的模型在训练集的</w:t>
      </w:r>
      <w:r>
        <w:t>loss</w:t>
      </w:r>
      <w:r>
        <w:t>波动较大，且比在测试集高？</w:t>
      </w:r>
    </w:p>
    <w:p w14:paraId="09223F03" w14:textId="552C784C" w:rsidR="00641D8E" w:rsidRDefault="00010AAF" w:rsidP="00CD04D9">
      <w:pPr>
        <w:pStyle w:val="49"/>
      </w:pPr>
      <w:r>
        <w:t>答：因为训练集做了数据增强，有些经过剪裁或翻转的图片较难辨认。</w:t>
      </w:r>
    </w:p>
    <w:p w14:paraId="47A9B38E" w14:textId="77777777" w:rsidR="00BF2E9C" w:rsidRDefault="00BF2E9C" w:rsidP="00BF2E9C">
      <w:pPr>
        <w:pStyle w:val="2"/>
        <w:shd w:val="clear" w:color="auto" w:fill="FFFFFF"/>
        <w:spacing w:before="153" w:after="0"/>
        <w:rPr>
          <w:rFonts w:ascii="Helvetica" w:eastAsia="宋体" w:hAnsi="Helvetica" w:cs="Helvetica"/>
          <w:color w:val="000000"/>
          <w:sz w:val="33"/>
          <w:szCs w:val="33"/>
        </w:rPr>
      </w:pPr>
      <w:bookmarkStart w:id="44" w:name="_Toc112870237"/>
      <w:r>
        <w:rPr>
          <w:rFonts w:ascii="Helvetica" w:hAnsi="Helvetica" w:cs="Helvetica"/>
          <w:color w:val="000000"/>
          <w:sz w:val="33"/>
          <w:szCs w:val="33"/>
        </w:rPr>
        <w:t>挑战</w:t>
      </w:r>
      <w:bookmarkEnd w:id="44"/>
    </w:p>
    <w:p w14:paraId="545A2354" w14:textId="6E48C0E6" w:rsidR="00BF2E9C" w:rsidRDefault="00BF2E9C" w:rsidP="00BF2E9C">
      <w:pPr>
        <w:pStyle w:val="affa"/>
        <w:shd w:val="clear" w:color="auto" w:fill="FFFFFF"/>
        <w:spacing w:before="240" w:after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本实验的最终模型准确率仍然不高，尝试将模型准确率提升到</w:t>
      </w:r>
      <w:r>
        <w:rPr>
          <w:rFonts w:ascii="Helvetica" w:hAnsi="Helvetica" w:cs="Helvetica"/>
          <w:color w:val="000000"/>
          <w:sz w:val="21"/>
          <w:szCs w:val="21"/>
        </w:rPr>
        <w:t>90%</w:t>
      </w:r>
      <w:r>
        <w:rPr>
          <w:rFonts w:ascii="Helvetica" w:hAnsi="Helvetica" w:cs="Helvetica"/>
          <w:color w:val="000000"/>
          <w:sz w:val="21"/>
          <w:szCs w:val="21"/>
        </w:rPr>
        <w:t>以上</w:t>
      </w:r>
      <w:r w:rsidR="00DD54D7">
        <w:rPr>
          <w:rFonts w:ascii="Helvetica" w:hAnsi="Helvetica" w:cs="Helvetica" w:hint="eastAsia"/>
          <w:color w:val="000000"/>
          <w:sz w:val="21"/>
          <w:szCs w:val="21"/>
        </w:rPr>
        <w:t>。</w:t>
      </w:r>
    </w:p>
    <w:sectPr w:rsidR="00BF2E9C" w:rsidSect="00033B54">
      <w:headerReference w:type="default" r:id="rId27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rgValue="AgA1AC4AaIg8aAdomJg="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rgValue="AgA1AC4AaIg8aAdomJg="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rgValue="AgA1AC4AaIg8aAdomJg=" wne:acdName="acd13" wne:fciIndexBasedOn="0065"/>
    <wne:acd wne:argValue="AgA1AC4AaIg8aAdomJg=" wne:acdName="acd14" wne:fciIndexBasedOn="0065"/>
    <wne:acd wne:argValue="AgA1AC4AaIg8aAdomJg=" wne:acdName="acd15" wne:fciIndexBasedOn="0065"/>
    <wne:acd wne:argValue="AgA1AC4AaIg8aAdomJg=" wne:acdName="acd16" wne:fciIndexBasedOn="0065"/>
    <wne:acd wne:argValue="AgA1AC4AaIg8aAdomJg=" wne:acdName="acd17" wne:fciIndexBasedOn="0065"/>
    <wne:acd wne:argValue="AgA1AC4AaIg8aAdomJg=" wne:acdName="acd18" wne:fciIndexBasedOn="0065"/>
    <wne:acd wne:argValue="AgA1AC4AaIg8aAdomJg=" wne:acdName="acd19" wne:fciIndexBasedOn="0065"/>
    <wne:acd wne:argValue="AgA1AC4AaIg8aAdomJg=" wne:acdName="acd20" wne:fciIndexBasedOn="0065"/>
    <wne:acd wne:argValue="AgA1AC4AaIg8aAdomJg="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98F07" w14:textId="77777777" w:rsidR="006C27CA" w:rsidRDefault="006C27CA" w:rsidP="00940D2A">
      <w:pPr>
        <w:spacing w:before="0" w:after="0" w:line="240" w:lineRule="auto"/>
      </w:pPr>
      <w:r>
        <w:separator/>
      </w:r>
    </w:p>
  </w:endnote>
  <w:endnote w:type="continuationSeparator" w:id="0">
    <w:p w14:paraId="0C477033" w14:textId="77777777" w:rsidR="006C27CA" w:rsidRDefault="006C27CA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Arial"/>
    <w:charset w:val="00"/>
    <w:family w:val="swiss"/>
    <w:pitch w:val="variable"/>
    <w:sig w:usb0="00000001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D64DE" w14:textId="77777777" w:rsidR="006C27CA" w:rsidRDefault="006C27CA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FED97BB" w14:textId="77777777" w:rsidR="006C27CA" w:rsidRDefault="006C27CA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D95088" w:rsidRPr="009D4127" w:rsidRDefault="00D95088" w:rsidP="00033B54">
    <w:pPr>
      <w:pStyle w:val="a7"/>
      <w:rPr>
        <w:rFonts w:ascii="Huawei Sans" w:eastAsia="方正兰亭黑简体" w:hAnsi="Huawei Sans"/>
      </w:rPr>
    </w:pPr>
  </w:p>
  <w:p w14:paraId="6619D47F" w14:textId="77777777" w:rsidR="00D95088" w:rsidRPr="009D4127" w:rsidRDefault="00D95088" w:rsidP="00033B54">
    <w:pPr>
      <w:pStyle w:val="a7"/>
      <w:rPr>
        <w:rFonts w:ascii="Huawei Sans" w:eastAsia="方正兰亭黑简体" w:hAnsi="Huawei Sans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D95088" w:rsidRPr="009D4127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D95088" w:rsidRPr="009D4127" w:rsidRDefault="00D95088" w:rsidP="00854769">
          <w:pPr>
            <w:pStyle w:val="afffc"/>
            <w:jc w:val="left"/>
            <w:rPr>
              <w:rFonts w:ascii="Huawei Sans" w:eastAsia="方正兰亭黑简体" w:hAnsi="Huawei Sans"/>
            </w:rPr>
          </w:pPr>
          <w:r w:rsidRPr="009D4127">
            <w:rPr>
              <w:rFonts w:ascii="Huawei Sans" w:eastAsia="方正兰亭黑简体" w:hAnsi="Huawei Sans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D95088" w:rsidRPr="009D4127" w:rsidRDefault="00D95088" w:rsidP="00033B54">
          <w:pPr>
            <w:spacing w:before="120"/>
            <w:rPr>
              <w:rFonts w:ascii="Huawei Sans" w:eastAsia="方正兰亭黑简体" w:hAnsi="Huawei Sans"/>
            </w:rPr>
          </w:pPr>
        </w:p>
      </w:tc>
      <w:tc>
        <w:tcPr>
          <w:tcW w:w="7371" w:type="dxa"/>
          <w:vAlign w:val="bottom"/>
        </w:tcPr>
        <w:p w14:paraId="541AEA52" w14:textId="0D0BE883" w:rsidR="00D95088" w:rsidRPr="009D4127" w:rsidRDefault="00D95088" w:rsidP="00033B54">
          <w:pPr>
            <w:pStyle w:val="TableNote"/>
            <w:ind w:left="0"/>
            <w:jc w:val="center"/>
            <w:rPr>
              <w:rFonts w:ascii="Huawei Sans" w:eastAsia="方正兰亭黑简体" w:hAnsi="Huawei Sans"/>
              <w:noProof/>
            </w:rPr>
          </w:pPr>
          <w:r w:rsidRPr="00740C2D">
            <w:rPr>
              <w:rFonts w:ascii="Huawei Sans" w:eastAsia="方正兰亭黑简体" w:hAnsi="Huawei Sans"/>
              <w:noProof/>
            </w:rPr>
            <w:t>CIFAR-10</w:t>
          </w:r>
          <w:r w:rsidRPr="00740C2D">
            <w:rPr>
              <w:rFonts w:ascii="Huawei Sans" w:eastAsia="方正兰亭黑简体" w:hAnsi="Huawei Sans"/>
              <w:noProof/>
            </w:rPr>
            <w:t>图像分类</w:t>
          </w:r>
          <w:r w:rsidRPr="009D4127">
            <w:rPr>
              <w:rFonts w:ascii="Huawei Sans" w:eastAsia="方正兰亭黑简体" w:hAnsi="Huawei Sans"/>
              <w:noProof/>
            </w:rPr>
            <w:t>实验手册</w:t>
          </w:r>
        </w:p>
      </w:tc>
      <w:tc>
        <w:tcPr>
          <w:tcW w:w="1134" w:type="dxa"/>
          <w:vAlign w:val="bottom"/>
        </w:tcPr>
        <w:p w14:paraId="279C3BBC" w14:textId="1A924E70" w:rsidR="00D95088" w:rsidRPr="009D4127" w:rsidRDefault="00D95088" w:rsidP="00033B54">
          <w:pPr>
            <w:pStyle w:val="TableNote"/>
            <w:ind w:left="0"/>
            <w:jc w:val="right"/>
            <w:rPr>
              <w:rFonts w:ascii="Huawei Sans" w:eastAsia="方正兰亭黑简体" w:hAnsi="Huawei Sans"/>
              <w:noProof/>
            </w:rPr>
          </w:pPr>
          <w:r w:rsidRPr="009D4127">
            <w:rPr>
              <w:rFonts w:ascii="Huawei Sans" w:eastAsia="方正兰亭黑简体" w:hAnsi="Huawei Sans"/>
            </w:rPr>
            <w:t>第</w:t>
          </w:r>
          <w:r w:rsidRPr="009D4127">
            <w:rPr>
              <w:rFonts w:ascii="Huawei Sans" w:eastAsia="方正兰亭黑简体" w:hAnsi="Huawei Sans"/>
            </w:rPr>
            <w:fldChar w:fldCharType="begin"/>
          </w:r>
          <w:r w:rsidRPr="009D4127">
            <w:rPr>
              <w:rFonts w:ascii="Huawei Sans" w:eastAsia="方正兰亭黑简体" w:hAnsi="Huawei Sans"/>
            </w:rPr>
            <w:instrText xml:space="preserve"> PAGE </w:instrText>
          </w:r>
          <w:r w:rsidRPr="009D4127">
            <w:rPr>
              <w:rFonts w:ascii="Huawei Sans" w:eastAsia="方正兰亭黑简体" w:hAnsi="Huawei Sans"/>
            </w:rPr>
            <w:fldChar w:fldCharType="separate"/>
          </w:r>
          <w:r w:rsidR="009F19BF">
            <w:rPr>
              <w:rFonts w:ascii="Huawei Sans" w:eastAsia="方正兰亭黑简体" w:hAnsi="Huawei Sans"/>
              <w:noProof/>
            </w:rPr>
            <w:t>23</w:t>
          </w:r>
          <w:r w:rsidRPr="009D4127">
            <w:rPr>
              <w:rFonts w:ascii="Huawei Sans" w:eastAsia="方正兰亭黑简体" w:hAnsi="Huawei Sans"/>
              <w:noProof/>
            </w:rPr>
            <w:fldChar w:fldCharType="end"/>
          </w:r>
          <w:r w:rsidRPr="009D4127">
            <w:rPr>
              <w:rFonts w:ascii="Huawei Sans" w:eastAsia="方正兰亭黑简体" w:hAnsi="Huawei Sans"/>
              <w:noProof/>
            </w:rPr>
            <w:t>页</w:t>
          </w:r>
        </w:p>
      </w:tc>
    </w:tr>
  </w:tbl>
  <w:p w14:paraId="0278FB09" w14:textId="77777777" w:rsidR="00D95088" w:rsidRPr="009D4127" w:rsidRDefault="00D95088" w:rsidP="00033B54">
    <w:pPr>
      <w:pStyle w:val="a7"/>
      <w:rPr>
        <w:rFonts w:ascii="Huawei Sans" w:eastAsia="方正兰亭黑简体" w:hAnsi="Huawei Sans"/>
      </w:rPr>
    </w:pPr>
  </w:p>
  <w:p w14:paraId="76432B8F" w14:textId="77777777" w:rsidR="00D95088" w:rsidRPr="009D4127" w:rsidRDefault="00D95088" w:rsidP="00033B54">
    <w:pPr>
      <w:pStyle w:val="a7"/>
      <w:rPr>
        <w:rFonts w:ascii="Huawei Sans" w:eastAsia="方正兰亭黑简体" w:hAnsi="Huawei Sans"/>
      </w:rPr>
    </w:pPr>
  </w:p>
  <w:p w14:paraId="2CCE42D9" w14:textId="77777777" w:rsidR="00D95088" w:rsidRPr="009D4127" w:rsidRDefault="00D95088">
    <w:pPr>
      <w:pStyle w:val="a7"/>
      <w:rPr>
        <w:rFonts w:ascii="Huawei Sans" w:eastAsia="方正兰亭黑简体" w:hAnsi="Huawei San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4703FD1"/>
    <w:multiLevelType w:val="hybridMultilevel"/>
    <w:tmpl w:val="6276A8C0"/>
    <w:lvl w:ilvl="0" w:tplc="04090001">
      <w:start w:val="1"/>
      <w:numFmt w:val="bullet"/>
      <w:lvlText w:val=""/>
      <w:lvlJc w:val="left"/>
      <w:pPr>
        <w:ind w:left="14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41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20"/>
      </w:pPr>
      <w:rPr>
        <w:rFonts w:ascii="Wingdings" w:hAnsi="Wingdings" w:hint="default"/>
      </w:rPr>
    </w:lvl>
  </w:abstractNum>
  <w:abstractNum w:abstractNumId="3" w15:restartNumberingAfterBreak="0">
    <w:nsid w:val="171657A1"/>
    <w:multiLevelType w:val="multilevel"/>
    <w:tmpl w:val="518E076A"/>
    <w:lvl w:ilvl="0">
      <w:start w:val="1"/>
      <w:numFmt w:val="decimal"/>
      <w:pStyle w:val="1"/>
      <w:suff w:val="nothing"/>
      <w:lvlText w:val="%1 "/>
      <w:lvlJc w:val="left"/>
      <w:rPr>
        <w:rFonts w:ascii="Huawei Sans" w:eastAsia="方正兰亭黑简体" w:hAnsi="Huawei Sans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2"/>
      <w:suff w:val="nothing"/>
      <w:lvlText w:val="%1.%2 "/>
      <w:lvlJc w:val="left"/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3"/>
      <w:suff w:val="nothing"/>
      <w:lvlText w:val="%1.%2.%3 "/>
      <w:lvlJc w:val="left"/>
      <w:rPr>
        <w:rFonts w:ascii="Huawei Sans" w:eastAsia="方正兰亭黑简体" w:hAnsi="Huawei Sans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4"/>
      <w:suff w:val="nothing"/>
      <w:lvlText w:val="%1.%2.%3.%4 "/>
      <w:lvlJc w:val="left"/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</w:rPr>
    </w:lvl>
    <w:lvl w:ilvl="4">
      <w:start w:val="1"/>
      <w:numFmt w:val="decimal"/>
      <w:pStyle w:val="5"/>
      <w:suff w:val="nothing"/>
      <w:lvlText w:val="%1.%2.%3.%4.%5 "/>
      <w:lvlJc w:val="left"/>
      <w:rPr>
        <w:rFonts w:ascii="Huawei Sans" w:eastAsia="方正兰亭黑简体" w:hAnsi="Huawei Sans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</w:rPr>
    </w:lvl>
    <w:lvl w:ilvl="5">
      <w:start w:val="1"/>
      <w:numFmt w:val="decimal"/>
      <w:pStyle w:val="30"/>
      <w:lvlText w:val="步骤 %6"/>
      <w:lvlJc w:val="right"/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</w:abstractNum>
  <w:abstractNum w:abstractNumId="4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1D5755D3"/>
    <w:multiLevelType w:val="hybridMultilevel"/>
    <w:tmpl w:val="3078D1B6"/>
    <w:lvl w:ilvl="0" w:tplc="D87C87A0">
      <w:start w:val="1"/>
      <w:numFmt w:val="bullet"/>
      <w:pStyle w:val="ItemList"/>
      <w:lvlText w:val=""/>
      <w:lvlJc w:val="left"/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</w:rPr>
    </w:lvl>
    <w:lvl w:ilvl="1">
      <w:start w:val="1"/>
      <w:numFmt w:val="decimal"/>
      <w:pStyle w:val="Appendixheading2"/>
      <w:suff w:val="nothing"/>
      <w:lvlText w:val="%1.%2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</w:rPr>
    </w:lvl>
    <w:lvl w:ilvl="2">
      <w:start w:val="1"/>
      <w:numFmt w:val="decimal"/>
      <w:pStyle w:val="Appendixheading3"/>
      <w:suff w:val="nothing"/>
      <w:lvlText w:val="%1.%2.%3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</w:rPr>
    </w:lvl>
    <w:lvl w:ilvl="3">
      <w:start w:val="1"/>
      <w:numFmt w:val="decimal"/>
      <w:pStyle w:val="Appendixheading4"/>
      <w:suff w:val="nothing"/>
      <w:lvlText w:val="%1.%2.%3.%4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</w:rPr>
    </w:lvl>
    <w:lvl w:ilvl="4">
      <w:start w:val="1"/>
      <w:numFmt w:val="decimal"/>
      <w:pStyle w:val="Appendixheading5"/>
      <w:suff w:val="nothing"/>
      <w:lvlText w:val="%1.%2.%3.%4.%5 "/>
      <w:lvlJc w:val="left"/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</w:rPr>
    </w:lvl>
  </w:abstractNum>
  <w:abstractNum w:abstractNumId="11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4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 w16cid:durableId="644310896">
    <w:abstractNumId w:val="15"/>
  </w:num>
  <w:num w:numId="2" w16cid:durableId="2089769140">
    <w:abstractNumId w:val="8"/>
  </w:num>
  <w:num w:numId="3" w16cid:durableId="902638681">
    <w:abstractNumId w:val="6"/>
  </w:num>
  <w:num w:numId="4" w16cid:durableId="181630992">
    <w:abstractNumId w:val="3"/>
  </w:num>
  <w:num w:numId="5" w16cid:durableId="685182345">
    <w:abstractNumId w:val="10"/>
  </w:num>
  <w:num w:numId="6" w16cid:durableId="2140344324">
    <w:abstractNumId w:val="5"/>
  </w:num>
  <w:num w:numId="7" w16cid:durableId="1172531899">
    <w:abstractNumId w:val="1"/>
  </w:num>
  <w:num w:numId="8" w16cid:durableId="895046872">
    <w:abstractNumId w:val="7"/>
  </w:num>
  <w:num w:numId="9" w16cid:durableId="611087456">
    <w:abstractNumId w:val="11"/>
  </w:num>
  <w:num w:numId="10" w16cid:durableId="1562521799">
    <w:abstractNumId w:val="9"/>
  </w:num>
  <w:num w:numId="11" w16cid:durableId="404692182">
    <w:abstractNumId w:val="12"/>
  </w:num>
  <w:num w:numId="12" w16cid:durableId="722487892">
    <w:abstractNumId w:val="0"/>
  </w:num>
  <w:num w:numId="13" w16cid:durableId="1067874219">
    <w:abstractNumId w:val="3"/>
  </w:num>
  <w:num w:numId="14" w16cid:durableId="1129936080">
    <w:abstractNumId w:val="4"/>
  </w:num>
  <w:num w:numId="15" w16cid:durableId="2056079783">
    <w:abstractNumId w:val="14"/>
  </w:num>
  <w:num w:numId="16" w16cid:durableId="2091854788">
    <w:abstractNumId w:val="13"/>
  </w:num>
  <w:num w:numId="17" w16cid:durableId="544220906">
    <w:abstractNumId w:val="2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1C30"/>
    <w:rsid w:val="00002614"/>
    <w:rsid w:val="00004DEA"/>
    <w:rsid w:val="00007325"/>
    <w:rsid w:val="00007BCA"/>
    <w:rsid w:val="00010AAF"/>
    <w:rsid w:val="00010C0A"/>
    <w:rsid w:val="00011630"/>
    <w:rsid w:val="00011643"/>
    <w:rsid w:val="00011962"/>
    <w:rsid w:val="00011B50"/>
    <w:rsid w:val="00013155"/>
    <w:rsid w:val="000135A0"/>
    <w:rsid w:val="00014276"/>
    <w:rsid w:val="000145D8"/>
    <w:rsid w:val="00014C0D"/>
    <w:rsid w:val="00016899"/>
    <w:rsid w:val="000171EC"/>
    <w:rsid w:val="00017C40"/>
    <w:rsid w:val="000210D2"/>
    <w:rsid w:val="0002214D"/>
    <w:rsid w:val="0002276F"/>
    <w:rsid w:val="00023A64"/>
    <w:rsid w:val="00024836"/>
    <w:rsid w:val="00024ED7"/>
    <w:rsid w:val="00025338"/>
    <w:rsid w:val="0002558E"/>
    <w:rsid w:val="00025FB2"/>
    <w:rsid w:val="00027F46"/>
    <w:rsid w:val="00030069"/>
    <w:rsid w:val="000301AE"/>
    <w:rsid w:val="00030293"/>
    <w:rsid w:val="00030B1B"/>
    <w:rsid w:val="000321CB"/>
    <w:rsid w:val="00033243"/>
    <w:rsid w:val="00033B54"/>
    <w:rsid w:val="00033F84"/>
    <w:rsid w:val="000375E9"/>
    <w:rsid w:val="00037F76"/>
    <w:rsid w:val="00041545"/>
    <w:rsid w:val="00041907"/>
    <w:rsid w:val="00042CC8"/>
    <w:rsid w:val="00043766"/>
    <w:rsid w:val="000439B2"/>
    <w:rsid w:val="00043B1A"/>
    <w:rsid w:val="000448ED"/>
    <w:rsid w:val="00046E40"/>
    <w:rsid w:val="00046FF1"/>
    <w:rsid w:val="00047E00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55B13"/>
    <w:rsid w:val="00062A29"/>
    <w:rsid w:val="00062A99"/>
    <w:rsid w:val="00063172"/>
    <w:rsid w:val="00063438"/>
    <w:rsid w:val="000644AF"/>
    <w:rsid w:val="00064EBF"/>
    <w:rsid w:val="00064F80"/>
    <w:rsid w:val="000653D6"/>
    <w:rsid w:val="0006678D"/>
    <w:rsid w:val="0006684D"/>
    <w:rsid w:val="00066A44"/>
    <w:rsid w:val="00066F4D"/>
    <w:rsid w:val="00070957"/>
    <w:rsid w:val="00071923"/>
    <w:rsid w:val="00072087"/>
    <w:rsid w:val="0007236C"/>
    <w:rsid w:val="00072AAD"/>
    <w:rsid w:val="00074B6E"/>
    <w:rsid w:val="0007553D"/>
    <w:rsid w:val="00076475"/>
    <w:rsid w:val="00076AFE"/>
    <w:rsid w:val="000772BA"/>
    <w:rsid w:val="000777E5"/>
    <w:rsid w:val="0008037B"/>
    <w:rsid w:val="0008048D"/>
    <w:rsid w:val="00080838"/>
    <w:rsid w:val="00080D2F"/>
    <w:rsid w:val="0008105E"/>
    <w:rsid w:val="000816CA"/>
    <w:rsid w:val="00082C9D"/>
    <w:rsid w:val="00082F3F"/>
    <w:rsid w:val="000834DE"/>
    <w:rsid w:val="00083A51"/>
    <w:rsid w:val="00083D46"/>
    <w:rsid w:val="00084BE0"/>
    <w:rsid w:val="0008503A"/>
    <w:rsid w:val="000854EA"/>
    <w:rsid w:val="00085AAF"/>
    <w:rsid w:val="000862CE"/>
    <w:rsid w:val="00087B38"/>
    <w:rsid w:val="0009129A"/>
    <w:rsid w:val="00091B19"/>
    <w:rsid w:val="000934F1"/>
    <w:rsid w:val="0009536E"/>
    <w:rsid w:val="0009621C"/>
    <w:rsid w:val="0009647F"/>
    <w:rsid w:val="00096488"/>
    <w:rsid w:val="00096A63"/>
    <w:rsid w:val="00097458"/>
    <w:rsid w:val="000975F0"/>
    <w:rsid w:val="0009792A"/>
    <w:rsid w:val="00097A9D"/>
    <w:rsid w:val="00097DE7"/>
    <w:rsid w:val="000A0022"/>
    <w:rsid w:val="000A0568"/>
    <w:rsid w:val="000A1AFA"/>
    <w:rsid w:val="000A2674"/>
    <w:rsid w:val="000A4A9F"/>
    <w:rsid w:val="000A4C71"/>
    <w:rsid w:val="000A566B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3B7F"/>
    <w:rsid w:val="000B4653"/>
    <w:rsid w:val="000B4F1A"/>
    <w:rsid w:val="000B5EE1"/>
    <w:rsid w:val="000B6384"/>
    <w:rsid w:val="000B7C6A"/>
    <w:rsid w:val="000B7EFF"/>
    <w:rsid w:val="000C06CE"/>
    <w:rsid w:val="000C0963"/>
    <w:rsid w:val="000C0A74"/>
    <w:rsid w:val="000C11AE"/>
    <w:rsid w:val="000C3A20"/>
    <w:rsid w:val="000C3B41"/>
    <w:rsid w:val="000C3F98"/>
    <w:rsid w:val="000C4BE4"/>
    <w:rsid w:val="000C5E1C"/>
    <w:rsid w:val="000C608C"/>
    <w:rsid w:val="000C62CD"/>
    <w:rsid w:val="000D0045"/>
    <w:rsid w:val="000D0502"/>
    <w:rsid w:val="000D1068"/>
    <w:rsid w:val="000D2513"/>
    <w:rsid w:val="000D2824"/>
    <w:rsid w:val="000D41DD"/>
    <w:rsid w:val="000D57E7"/>
    <w:rsid w:val="000D601E"/>
    <w:rsid w:val="000D79DE"/>
    <w:rsid w:val="000E12FE"/>
    <w:rsid w:val="000E16AA"/>
    <w:rsid w:val="000E2A84"/>
    <w:rsid w:val="000E3396"/>
    <w:rsid w:val="000E3FA8"/>
    <w:rsid w:val="000E4623"/>
    <w:rsid w:val="000E48DD"/>
    <w:rsid w:val="000E48ED"/>
    <w:rsid w:val="000E5B3B"/>
    <w:rsid w:val="000E5C53"/>
    <w:rsid w:val="000E653C"/>
    <w:rsid w:val="000E6E8E"/>
    <w:rsid w:val="000F21A1"/>
    <w:rsid w:val="000F25B1"/>
    <w:rsid w:val="000F443B"/>
    <w:rsid w:val="000F453E"/>
    <w:rsid w:val="000F4683"/>
    <w:rsid w:val="000F536E"/>
    <w:rsid w:val="000F53B4"/>
    <w:rsid w:val="000F56E8"/>
    <w:rsid w:val="000F58E4"/>
    <w:rsid w:val="000F6AA5"/>
    <w:rsid w:val="000F73A2"/>
    <w:rsid w:val="0010008F"/>
    <w:rsid w:val="001007FB"/>
    <w:rsid w:val="00100AE8"/>
    <w:rsid w:val="001017DC"/>
    <w:rsid w:val="0010187A"/>
    <w:rsid w:val="001018DC"/>
    <w:rsid w:val="00101AE3"/>
    <w:rsid w:val="001020BB"/>
    <w:rsid w:val="0010214D"/>
    <w:rsid w:val="0010341A"/>
    <w:rsid w:val="0010410B"/>
    <w:rsid w:val="00104ADC"/>
    <w:rsid w:val="00104E75"/>
    <w:rsid w:val="00106460"/>
    <w:rsid w:val="00106A4A"/>
    <w:rsid w:val="00107072"/>
    <w:rsid w:val="00107DA6"/>
    <w:rsid w:val="00110F4C"/>
    <w:rsid w:val="0011199D"/>
    <w:rsid w:val="00113CA6"/>
    <w:rsid w:val="00114A3D"/>
    <w:rsid w:val="0011636E"/>
    <w:rsid w:val="00116DBF"/>
    <w:rsid w:val="001178C7"/>
    <w:rsid w:val="00117C30"/>
    <w:rsid w:val="00120C0B"/>
    <w:rsid w:val="0012112D"/>
    <w:rsid w:val="00122077"/>
    <w:rsid w:val="00122A8A"/>
    <w:rsid w:val="00125657"/>
    <w:rsid w:val="001278CC"/>
    <w:rsid w:val="00131CAC"/>
    <w:rsid w:val="00133E06"/>
    <w:rsid w:val="00134805"/>
    <w:rsid w:val="00135B97"/>
    <w:rsid w:val="00135C53"/>
    <w:rsid w:val="0013672C"/>
    <w:rsid w:val="00141351"/>
    <w:rsid w:val="0014145E"/>
    <w:rsid w:val="0014154F"/>
    <w:rsid w:val="001425AB"/>
    <w:rsid w:val="00142926"/>
    <w:rsid w:val="00142F34"/>
    <w:rsid w:val="0014332B"/>
    <w:rsid w:val="0014385B"/>
    <w:rsid w:val="00144200"/>
    <w:rsid w:val="0014498F"/>
    <w:rsid w:val="001453BD"/>
    <w:rsid w:val="001454CD"/>
    <w:rsid w:val="001454D1"/>
    <w:rsid w:val="00145A38"/>
    <w:rsid w:val="00145CC5"/>
    <w:rsid w:val="001474E2"/>
    <w:rsid w:val="0015095A"/>
    <w:rsid w:val="00150967"/>
    <w:rsid w:val="0015227E"/>
    <w:rsid w:val="00152332"/>
    <w:rsid w:val="00152944"/>
    <w:rsid w:val="001544F9"/>
    <w:rsid w:val="00154ACF"/>
    <w:rsid w:val="00154E5D"/>
    <w:rsid w:val="001557C8"/>
    <w:rsid w:val="0015583E"/>
    <w:rsid w:val="00156B03"/>
    <w:rsid w:val="00156F51"/>
    <w:rsid w:val="00160729"/>
    <w:rsid w:val="00161BC3"/>
    <w:rsid w:val="00163312"/>
    <w:rsid w:val="00163D02"/>
    <w:rsid w:val="00163E9B"/>
    <w:rsid w:val="0016415B"/>
    <w:rsid w:val="001662EF"/>
    <w:rsid w:val="001666C5"/>
    <w:rsid w:val="00170C31"/>
    <w:rsid w:val="00170C5C"/>
    <w:rsid w:val="00171DAF"/>
    <w:rsid w:val="00172027"/>
    <w:rsid w:val="00172085"/>
    <w:rsid w:val="00172E55"/>
    <w:rsid w:val="0017327A"/>
    <w:rsid w:val="00173738"/>
    <w:rsid w:val="0017451A"/>
    <w:rsid w:val="001765D1"/>
    <w:rsid w:val="00176B45"/>
    <w:rsid w:val="00180259"/>
    <w:rsid w:val="0018080D"/>
    <w:rsid w:val="00180E3E"/>
    <w:rsid w:val="00181143"/>
    <w:rsid w:val="0018388E"/>
    <w:rsid w:val="00183ECB"/>
    <w:rsid w:val="00183EF0"/>
    <w:rsid w:val="001843FA"/>
    <w:rsid w:val="00184E40"/>
    <w:rsid w:val="00185231"/>
    <w:rsid w:val="00185AA1"/>
    <w:rsid w:val="00185EEE"/>
    <w:rsid w:val="0018738F"/>
    <w:rsid w:val="00187508"/>
    <w:rsid w:val="00187DEF"/>
    <w:rsid w:val="001901CA"/>
    <w:rsid w:val="00190A41"/>
    <w:rsid w:val="00191323"/>
    <w:rsid w:val="00191D15"/>
    <w:rsid w:val="001921A9"/>
    <w:rsid w:val="00193C8D"/>
    <w:rsid w:val="001952B8"/>
    <w:rsid w:val="001964B5"/>
    <w:rsid w:val="00196C9F"/>
    <w:rsid w:val="00197385"/>
    <w:rsid w:val="001977C0"/>
    <w:rsid w:val="001A0EAA"/>
    <w:rsid w:val="001A14C4"/>
    <w:rsid w:val="001A18F5"/>
    <w:rsid w:val="001A1AC8"/>
    <w:rsid w:val="001A24AF"/>
    <w:rsid w:val="001A2769"/>
    <w:rsid w:val="001A2D90"/>
    <w:rsid w:val="001A3936"/>
    <w:rsid w:val="001A42A4"/>
    <w:rsid w:val="001A625D"/>
    <w:rsid w:val="001A7817"/>
    <w:rsid w:val="001A7F94"/>
    <w:rsid w:val="001B0FF2"/>
    <w:rsid w:val="001B1484"/>
    <w:rsid w:val="001B18BF"/>
    <w:rsid w:val="001B2001"/>
    <w:rsid w:val="001B206F"/>
    <w:rsid w:val="001B20C3"/>
    <w:rsid w:val="001B27BC"/>
    <w:rsid w:val="001B315A"/>
    <w:rsid w:val="001B38FF"/>
    <w:rsid w:val="001B3964"/>
    <w:rsid w:val="001B3B2E"/>
    <w:rsid w:val="001B4094"/>
    <w:rsid w:val="001B4737"/>
    <w:rsid w:val="001B4A6E"/>
    <w:rsid w:val="001B5D02"/>
    <w:rsid w:val="001B6FAC"/>
    <w:rsid w:val="001B70B6"/>
    <w:rsid w:val="001B7F6A"/>
    <w:rsid w:val="001C0851"/>
    <w:rsid w:val="001C0E12"/>
    <w:rsid w:val="001C0F7A"/>
    <w:rsid w:val="001C3D41"/>
    <w:rsid w:val="001C3F12"/>
    <w:rsid w:val="001C4487"/>
    <w:rsid w:val="001D001D"/>
    <w:rsid w:val="001D0149"/>
    <w:rsid w:val="001D0190"/>
    <w:rsid w:val="001D0278"/>
    <w:rsid w:val="001D13FB"/>
    <w:rsid w:val="001D18DC"/>
    <w:rsid w:val="001D3AC3"/>
    <w:rsid w:val="001D5484"/>
    <w:rsid w:val="001D56C1"/>
    <w:rsid w:val="001D598D"/>
    <w:rsid w:val="001D5A0C"/>
    <w:rsid w:val="001D62A3"/>
    <w:rsid w:val="001D669F"/>
    <w:rsid w:val="001D6842"/>
    <w:rsid w:val="001D69AD"/>
    <w:rsid w:val="001D7530"/>
    <w:rsid w:val="001D7DDA"/>
    <w:rsid w:val="001E30B9"/>
    <w:rsid w:val="001E382D"/>
    <w:rsid w:val="001E432D"/>
    <w:rsid w:val="001E5B72"/>
    <w:rsid w:val="001E5BA8"/>
    <w:rsid w:val="001E6211"/>
    <w:rsid w:val="001E6ABB"/>
    <w:rsid w:val="001E71BD"/>
    <w:rsid w:val="001F00CD"/>
    <w:rsid w:val="001F1D00"/>
    <w:rsid w:val="001F2109"/>
    <w:rsid w:val="001F3661"/>
    <w:rsid w:val="001F3E30"/>
    <w:rsid w:val="001F54BE"/>
    <w:rsid w:val="001F6200"/>
    <w:rsid w:val="001F7A12"/>
    <w:rsid w:val="002004D8"/>
    <w:rsid w:val="00200836"/>
    <w:rsid w:val="00200EE3"/>
    <w:rsid w:val="0020153C"/>
    <w:rsid w:val="00203E5B"/>
    <w:rsid w:val="002041A3"/>
    <w:rsid w:val="002044DD"/>
    <w:rsid w:val="0020450F"/>
    <w:rsid w:val="00205201"/>
    <w:rsid w:val="00210AA0"/>
    <w:rsid w:val="002116A0"/>
    <w:rsid w:val="0021235C"/>
    <w:rsid w:val="002134C0"/>
    <w:rsid w:val="00213565"/>
    <w:rsid w:val="0021362D"/>
    <w:rsid w:val="00213E96"/>
    <w:rsid w:val="002140A0"/>
    <w:rsid w:val="002148FC"/>
    <w:rsid w:val="00215B8C"/>
    <w:rsid w:val="00215F94"/>
    <w:rsid w:val="002163B5"/>
    <w:rsid w:val="00216D88"/>
    <w:rsid w:val="00216FA1"/>
    <w:rsid w:val="00217D84"/>
    <w:rsid w:val="00220C70"/>
    <w:rsid w:val="002213B8"/>
    <w:rsid w:val="00221DE2"/>
    <w:rsid w:val="002226E2"/>
    <w:rsid w:val="00224594"/>
    <w:rsid w:val="002245F2"/>
    <w:rsid w:val="00224636"/>
    <w:rsid w:val="002247BC"/>
    <w:rsid w:val="00225DA0"/>
    <w:rsid w:val="00226F55"/>
    <w:rsid w:val="002272F9"/>
    <w:rsid w:val="002315E3"/>
    <w:rsid w:val="00231C65"/>
    <w:rsid w:val="0023220D"/>
    <w:rsid w:val="00232D1D"/>
    <w:rsid w:val="00233C52"/>
    <w:rsid w:val="00234CC4"/>
    <w:rsid w:val="002352DE"/>
    <w:rsid w:val="00236A73"/>
    <w:rsid w:val="00236C1B"/>
    <w:rsid w:val="002375BA"/>
    <w:rsid w:val="002376A5"/>
    <w:rsid w:val="00240A88"/>
    <w:rsid w:val="00242D9E"/>
    <w:rsid w:val="00244EA6"/>
    <w:rsid w:val="002457D8"/>
    <w:rsid w:val="002461C9"/>
    <w:rsid w:val="00246CA8"/>
    <w:rsid w:val="00246E3D"/>
    <w:rsid w:val="00247288"/>
    <w:rsid w:val="00250631"/>
    <w:rsid w:val="002512A2"/>
    <w:rsid w:val="00251FCE"/>
    <w:rsid w:val="00253234"/>
    <w:rsid w:val="00253B8B"/>
    <w:rsid w:val="00253EAE"/>
    <w:rsid w:val="002541B3"/>
    <w:rsid w:val="00254270"/>
    <w:rsid w:val="00254FAD"/>
    <w:rsid w:val="002552D4"/>
    <w:rsid w:val="00256DB8"/>
    <w:rsid w:val="00257718"/>
    <w:rsid w:val="002605B0"/>
    <w:rsid w:val="00260775"/>
    <w:rsid w:val="00262636"/>
    <w:rsid w:val="00264059"/>
    <w:rsid w:val="0026503F"/>
    <w:rsid w:val="002652D5"/>
    <w:rsid w:val="00267819"/>
    <w:rsid w:val="00267B6B"/>
    <w:rsid w:val="00267CE1"/>
    <w:rsid w:val="00270039"/>
    <w:rsid w:val="002711F9"/>
    <w:rsid w:val="00271653"/>
    <w:rsid w:val="00273CDB"/>
    <w:rsid w:val="00273DF1"/>
    <w:rsid w:val="002741FE"/>
    <w:rsid w:val="00274C7E"/>
    <w:rsid w:val="00274DC5"/>
    <w:rsid w:val="00275511"/>
    <w:rsid w:val="0027689A"/>
    <w:rsid w:val="00276B83"/>
    <w:rsid w:val="00276BD2"/>
    <w:rsid w:val="002819BC"/>
    <w:rsid w:val="00282C8C"/>
    <w:rsid w:val="0028433C"/>
    <w:rsid w:val="00284CBB"/>
    <w:rsid w:val="002867B5"/>
    <w:rsid w:val="002867C1"/>
    <w:rsid w:val="00287854"/>
    <w:rsid w:val="00287B6B"/>
    <w:rsid w:val="00287E2E"/>
    <w:rsid w:val="0029076F"/>
    <w:rsid w:val="002907EC"/>
    <w:rsid w:val="00292365"/>
    <w:rsid w:val="002935E0"/>
    <w:rsid w:val="00294260"/>
    <w:rsid w:val="00294C23"/>
    <w:rsid w:val="0029570E"/>
    <w:rsid w:val="00296E4D"/>
    <w:rsid w:val="00296F5C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6028"/>
    <w:rsid w:val="002A7E08"/>
    <w:rsid w:val="002B0014"/>
    <w:rsid w:val="002B12E7"/>
    <w:rsid w:val="002B3A45"/>
    <w:rsid w:val="002B4092"/>
    <w:rsid w:val="002B479B"/>
    <w:rsid w:val="002B5115"/>
    <w:rsid w:val="002B5643"/>
    <w:rsid w:val="002B618B"/>
    <w:rsid w:val="002B6979"/>
    <w:rsid w:val="002B6A08"/>
    <w:rsid w:val="002B7D84"/>
    <w:rsid w:val="002B7F79"/>
    <w:rsid w:val="002C0294"/>
    <w:rsid w:val="002C0543"/>
    <w:rsid w:val="002C13CF"/>
    <w:rsid w:val="002C189D"/>
    <w:rsid w:val="002C1DB5"/>
    <w:rsid w:val="002C2090"/>
    <w:rsid w:val="002C22D4"/>
    <w:rsid w:val="002C2318"/>
    <w:rsid w:val="002C2323"/>
    <w:rsid w:val="002C3278"/>
    <w:rsid w:val="002C32D5"/>
    <w:rsid w:val="002C3365"/>
    <w:rsid w:val="002C48D7"/>
    <w:rsid w:val="002C57EC"/>
    <w:rsid w:val="002C5B2A"/>
    <w:rsid w:val="002C5BEE"/>
    <w:rsid w:val="002C5EE9"/>
    <w:rsid w:val="002C6505"/>
    <w:rsid w:val="002D10F5"/>
    <w:rsid w:val="002D1728"/>
    <w:rsid w:val="002D489E"/>
    <w:rsid w:val="002D4E8B"/>
    <w:rsid w:val="002D5412"/>
    <w:rsid w:val="002D5BF8"/>
    <w:rsid w:val="002D6C54"/>
    <w:rsid w:val="002E0191"/>
    <w:rsid w:val="002E15A4"/>
    <w:rsid w:val="002E39FC"/>
    <w:rsid w:val="002E3A0B"/>
    <w:rsid w:val="002E48D0"/>
    <w:rsid w:val="002E5165"/>
    <w:rsid w:val="002E5399"/>
    <w:rsid w:val="002F014B"/>
    <w:rsid w:val="002F060B"/>
    <w:rsid w:val="002F16D9"/>
    <w:rsid w:val="002F29A9"/>
    <w:rsid w:val="002F41B8"/>
    <w:rsid w:val="002F4605"/>
    <w:rsid w:val="002F496F"/>
    <w:rsid w:val="002F4D1D"/>
    <w:rsid w:val="002F57BA"/>
    <w:rsid w:val="002F5A32"/>
    <w:rsid w:val="002F6142"/>
    <w:rsid w:val="002F64F1"/>
    <w:rsid w:val="002F692D"/>
    <w:rsid w:val="002F6A34"/>
    <w:rsid w:val="002F723A"/>
    <w:rsid w:val="002F7817"/>
    <w:rsid w:val="002F78AA"/>
    <w:rsid w:val="002F7B08"/>
    <w:rsid w:val="002F7BEE"/>
    <w:rsid w:val="00300685"/>
    <w:rsid w:val="00302245"/>
    <w:rsid w:val="00302DC9"/>
    <w:rsid w:val="00303D9D"/>
    <w:rsid w:val="003041A0"/>
    <w:rsid w:val="00305BEB"/>
    <w:rsid w:val="00305FB3"/>
    <w:rsid w:val="00306280"/>
    <w:rsid w:val="00307DBA"/>
    <w:rsid w:val="00311171"/>
    <w:rsid w:val="00312DF1"/>
    <w:rsid w:val="00314038"/>
    <w:rsid w:val="003141CC"/>
    <w:rsid w:val="00314316"/>
    <w:rsid w:val="00314536"/>
    <w:rsid w:val="00314574"/>
    <w:rsid w:val="00314624"/>
    <w:rsid w:val="003162AE"/>
    <w:rsid w:val="0031692E"/>
    <w:rsid w:val="00316C8E"/>
    <w:rsid w:val="00317A63"/>
    <w:rsid w:val="00320117"/>
    <w:rsid w:val="00321154"/>
    <w:rsid w:val="00322063"/>
    <w:rsid w:val="00325029"/>
    <w:rsid w:val="003260B8"/>
    <w:rsid w:val="003267BB"/>
    <w:rsid w:val="00327963"/>
    <w:rsid w:val="00327A89"/>
    <w:rsid w:val="00330814"/>
    <w:rsid w:val="003315FB"/>
    <w:rsid w:val="003344D9"/>
    <w:rsid w:val="00334509"/>
    <w:rsid w:val="003348EC"/>
    <w:rsid w:val="00336FDD"/>
    <w:rsid w:val="003372EA"/>
    <w:rsid w:val="00337A16"/>
    <w:rsid w:val="00337B1D"/>
    <w:rsid w:val="00340C4B"/>
    <w:rsid w:val="00342110"/>
    <w:rsid w:val="00342425"/>
    <w:rsid w:val="003430C4"/>
    <w:rsid w:val="003449B6"/>
    <w:rsid w:val="00345758"/>
    <w:rsid w:val="00345CA8"/>
    <w:rsid w:val="003460BF"/>
    <w:rsid w:val="003461B0"/>
    <w:rsid w:val="0034741F"/>
    <w:rsid w:val="00350893"/>
    <w:rsid w:val="00350A7D"/>
    <w:rsid w:val="00352240"/>
    <w:rsid w:val="00352643"/>
    <w:rsid w:val="00352F23"/>
    <w:rsid w:val="003539B9"/>
    <w:rsid w:val="00354F26"/>
    <w:rsid w:val="00355556"/>
    <w:rsid w:val="003579F6"/>
    <w:rsid w:val="00360713"/>
    <w:rsid w:val="003610EF"/>
    <w:rsid w:val="00361792"/>
    <w:rsid w:val="00361F14"/>
    <w:rsid w:val="00362546"/>
    <w:rsid w:val="003629CB"/>
    <w:rsid w:val="00362BAD"/>
    <w:rsid w:val="00362ECF"/>
    <w:rsid w:val="0036631D"/>
    <w:rsid w:val="00366E4B"/>
    <w:rsid w:val="003679AB"/>
    <w:rsid w:val="00370DC3"/>
    <w:rsid w:val="0037164C"/>
    <w:rsid w:val="003732E3"/>
    <w:rsid w:val="00373B2C"/>
    <w:rsid w:val="003745EF"/>
    <w:rsid w:val="00374D9B"/>
    <w:rsid w:val="00375EAD"/>
    <w:rsid w:val="0037715F"/>
    <w:rsid w:val="00380FA1"/>
    <w:rsid w:val="00381762"/>
    <w:rsid w:val="00382427"/>
    <w:rsid w:val="003825A5"/>
    <w:rsid w:val="00382B2B"/>
    <w:rsid w:val="00382C74"/>
    <w:rsid w:val="00383C67"/>
    <w:rsid w:val="00384E69"/>
    <w:rsid w:val="00384F48"/>
    <w:rsid w:val="00385486"/>
    <w:rsid w:val="003860AA"/>
    <w:rsid w:val="0038612C"/>
    <w:rsid w:val="00386230"/>
    <w:rsid w:val="0038624B"/>
    <w:rsid w:val="00390D3B"/>
    <w:rsid w:val="00391A56"/>
    <w:rsid w:val="003925C2"/>
    <w:rsid w:val="00392827"/>
    <w:rsid w:val="00393285"/>
    <w:rsid w:val="003938C4"/>
    <w:rsid w:val="003944FC"/>
    <w:rsid w:val="003959B9"/>
    <w:rsid w:val="00395E30"/>
    <w:rsid w:val="0039711D"/>
    <w:rsid w:val="00397CB0"/>
    <w:rsid w:val="003A104F"/>
    <w:rsid w:val="003A27F5"/>
    <w:rsid w:val="003A3E26"/>
    <w:rsid w:val="003A3E7D"/>
    <w:rsid w:val="003A49B8"/>
    <w:rsid w:val="003A539B"/>
    <w:rsid w:val="003A5400"/>
    <w:rsid w:val="003A5BE8"/>
    <w:rsid w:val="003A5FE1"/>
    <w:rsid w:val="003A7260"/>
    <w:rsid w:val="003A76D1"/>
    <w:rsid w:val="003A77E2"/>
    <w:rsid w:val="003A7C9C"/>
    <w:rsid w:val="003B0C21"/>
    <w:rsid w:val="003B1702"/>
    <w:rsid w:val="003B19BD"/>
    <w:rsid w:val="003B1CDC"/>
    <w:rsid w:val="003B22E9"/>
    <w:rsid w:val="003B24B3"/>
    <w:rsid w:val="003B2CEF"/>
    <w:rsid w:val="003B30BA"/>
    <w:rsid w:val="003B41E8"/>
    <w:rsid w:val="003B4772"/>
    <w:rsid w:val="003B49A7"/>
    <w:rsid w:val="003B54ED"/>
    <w:rsid w:val="003B6F29"/>
    <w:rsid w:val="003C08CB"/>
    <w:rsid w:val="003C1978"/>
    <w:rsid w:val="003C1E9E"/>
    <w:rsid w:val="003C2E2D"/>
    <w:rsid w:val="003C2FC2"/>
    <w:rsid w:val="003C30C3"/>
    <w:rsid w:val="003C39E6"/>
    <w:rsid w:val="003C54C1"/>
    <w:rsid w:val="003C5BE1"/>
    <w:rsid w:val="003D144E"/>
    <w:rsid w:val="003D1FCC"/>
    <w:rsid w:val="003D2573"/>
    <w:rsid w:val="003D2786"/>
    <w:rsid w:val="003D6A2C"/>
    <w:rsid w:val="003D735C"/>
    <w:rsid w:val="003E06CC"/>
    <w:rsid w:val="003E115D"/>
    <w:rsid w:val="003E1CCE"/>
    <w:rsid w:val="003E1F44"/>
    <w:rsid w:val="003E20B8"/>
    <w:rsid w:val="003E211E"/>
    <w:rsid w:val="003E3A83"/>
    <w:rsid w:val="003E5019"/>
    <w:rsid w:val="003E5313"/>
    <w:rsid w:val="003E5358"/>
    <w:rsid w:val="003E63EC"/>
    <w:rsid w:val="003E7FEC"/>
    <w:rsid w:val="003F0B45"/>
    <w:rsid w:val="003F0F18"/>
    <w:rsid w:val="003F1268"/>
    <w:rsid w:val="003F23C7"/>
    <w:rsid w:val="003F2662"/>
    <w:rsid w:val="003F3A47"/>
    <w:rsid w:val="003F3C23"/>
    <w:rsid w:val="003F3D2A"/>
    <w:rsid w:val="003F3F9C"/>
    <w:rsid w:val="003F4170"/>
    <w:rsid w:val="003F43CE"/>
    <w:rsid w:val="003F49BC"/>
    <w:rsid w:val="003F4FCF"/>
    <w:rsid w:val="003F61D8"/>
    <w:rsid w:val="003F7555"/>
    <w:rsid w:val="00400F61"/>
    <w:rsid w:val="004014D9"/>
    <w:rsid w:val="004022A3"/>
    <w:rsid w:val="00402B8C"/>
    <w:rsid w:val="00403032"/>
    <w:rsid w:val="0040332D"/>
    <w:rsid w:val="004040EF"/>
    <w:rsid w:val="004053CB"/>
    <w:rsid w:val="00407799"/>
    <w:rsid w:val="0041039A"/>
    <w:rsid w:val="00411791"/>
    <w:rsid w:val="00413400"/>
    <w:rsid w:val="004136A5"/>
    <w:rsid w:val="00413E88"/>
    <w:rsid w:val="0041409F"/>
    <w:rsid w:val="00416E2E"/>
    <w:rsid w:val="00420B72"/>
    <w:rsid w:val="00422748"/>
    <w:rsid w:val="00425FB2"/>
    <w:rsid w:val="004278B5"/>
    <w:rsid w:val="004300F4"/>
    <w:rsid w:val="0043040F"/>
    <w:rsid w:val="004314CE"/>
    <w:rsid w:val="00433E1E"/>
    <w:rsid w:val="004340C8"/>
    <w:rsid w:val="004346AD"/>
    <w:rsid w:val="004356EB"/>
    <w:rsid w:val="00435FAE"/>
    <w:rsid w:val="0043602D"/>
    <w:rsid w:val="0043675F"/>
    <w:rsid w:val="00436804"/>
    <w:rsid w:val="00436B92"/>
    <w:rsid w:val="00440AA8"/>
    <w:rsid w:val="00441D72"/>
    <w:rsid w:val="004441AA"/>
    <w:rsid w:val="00444B4D"/>
    <w:rsid w:val="00445C3B"/>
    <w:rsid w:val="00447103"/>
    <w:rsid w:val="0044762D"/>
    <w:rsid w:val="00450E12"/>
    <w:rsid w:val="00451CF6"/>
    <w:rsid w:val="0045286B"/>
    <w:rsid w:val="0045325E"/>
    <w:rsid w:val="0045366D"/>
    <w:rsid w:val="0045386F"/>
    <w:rsid w:val="004547B4"/>
    <w:rsid w:val="00455497"/>
    <w:rsid w:val="004554C2"/>
    <w:rsid w:val="00455D78"/>
    <w:rsid w:val="00457056"/>
    <w:rsid w:val="00457348"/>
    <w:rsid w:val="004601F1"/>
    <w:rsid w:val="004622AB"/>
    <w:rsid w:val="00462D8E"/>
    <w:rsid w:val="0046363A"/>
    <w:rsid w:val="00463820"/>
    <w:rsid w:val="00464E48"/>
    <w:rsid w:val="00465D36"/>
    <w:rsid w:val="00466677"/>
    <w:rsid w:val="0046676C"/>
    <w:rsid w:val="00466E8E"/>
    <w:rsid w:val="00470A8F"/>
    <w:rsid w:val="004722EF"/>
    <w:rsid w:val="00472A09"/>
    <w:rsid w:val="00473CB2"/>
    <w:rsid w:val="00473FE8"/>
    <w:rsid w:val="00473FEF"/>
    <w:rsid w:val="00476FB1"/>
    <w:rsid w:val="00477927"/>
    <w:rsid w:val="004821F6"/>
    <w:rsid w:val="004832FC"/>
    <w:rsid w:val="0048347D"/>
    <w:rsid w:val="00483F9A"/>
    <w:rsid w:val="00486E75"/>
    <w:rsid w:val="0048790A"/>
    <w:rsid w:val="00487A1C"/>
    <w:rsid w:val="00487E35"/>
    <w:rsid w:val="004904D3"/>
    <w:rsid w:val="00490EDD"/>
    <w:rsid w:val="004916D5"/>
    <w:rsid w:val="00491A2E"/>
    <w:rsid w:val="004933CE"/>
    <w:rsid w:val="004957AB"/>
    <w:rsid w:val="00496E4C"/>
    <w:rsid w:val="00497472"/>
    <w:rsid w:val="004978E6"/>
    <w:rsid w:val="00497F73"/>
    <w:rsid w:val="004A1FBA"/>
    <w:rsid w:val="004A2642"/>
    <w:rsid w:val="004A2673"/>
    <w:rsid w:val="004A2E3A"/>
    <w:rsid w:val="004A31D9"/>
    <w:rsid w:val="004A3992"/>
    <w:rsid w:val="004A4005"/>
    <w:rsid w:val="004A61C5"/>
    <w:rsid w:val="004B0D41"/>
    <w:rsid w:val="004B2186"/>
    <w:rsid w:val="004B29CD"/>
    <w:rsid w:val="004B3531"/>
    <w:rsid w:val="004B38F1"/>
    <w:rsid w:val="004B3D5C"/>
    <w:rsid w:val="004B4973"/>
    <w:rsid w:val="004B4C7A"/>
    <w:rsid w:val="004B4E41"/>
    <w:rsid w:val="004B520A"/>
    <w:rsid w:val="004B5E07"/>
    <w:rsid w:val="004B6114"/>
    <w:rsid w:val="004B6AA4"/>
    <w:rsid w:val="004B7A61"/>
    <w:rsid w:val="004B7B6E"/>
    <w:rsid w:val="004C0466"/>
    <w:rsid w:val="004C0840"/>
    <w:rsid w:val="004C106A"/>
    <w:rsid w:val="004C249F"/>
    <w:rsid w:val="004C28C6"/>
    <w:rsid w:val="004C41B3"/>
    <w:rsid w:val="004C7563"/>
    <w:rsid w:val="004D0175"/>
    <w:rsid w:val="004D2AC9"/>
    <w:rsid w:val="004D2AE8"/>
    <w:rsid w:val="004D2C13"/>
    <w:rsid w:val="004D47F0"/>
    <w:rsid w:val="004D481C"/>
    <w:rsid w:val="004D5CF1"/>
    <w:rsid w:val="004D5DC8"/>
    <w:rsid w:val="004D643F"/>
    <w:rsid w:val="004D6958"/>
    <w:rsid w:val="004D69D2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4711"/>
    <w:rsid w:val="004E5619"/>
    <w:rsid w:val="004E6EC6"/>
    <w:rsid w:val="004E6F06"/>
    <w:rsid w:val="004E7579"/>
    <w:rsid w:val="004E798C"/>
    <w:rsid w:val="004E7C32"/>
    <w:rsid w:val="004F06FA"/>
    <w:rsid w:val="004F1A3D"/>
    <w:rsid w:val="004F38AE"/>
    <w:rsid w:val="004F3C7C"/>
    <w:rsid w:val="004F3E1C"/>
    <w:rsid w:val="004F4415"/>
    <w:rsid w:val="004F5947"/>
    <w:rsid w:val="004F6280"/>
    <w:rsid w:val="004F697C"/>
    <w:rsid w:val="004F6CED"/>
    <w:rsid w:val="004F78E4"/>
    <w:rsid w:val="005016A8"/>
    <w:rsid w:val="00501B07"/>
    <w:rsid w:val="00501E2E"/>
    <w:rsid w:val="00501EA8"/>
    <w:rsid w:val="00503848"/>
    <w:rsid w:val="00503B15"/>
    <w:rsid w:val="00503D14"/>
    <w:rsid w:val="00503DC2"/>
    <w:rsid w:val="005041DC"/>
    <w:rsid w:val="00504B55"/>
    <w:rsid w:val="0050614A"/>
    <w:rsid w:val="00506502"/>
    <w:rsid w:val="00507E2A"/>
    <w:rsid w:val="0051060C"/>
    <w:rsid w:val="005117B6"/>
    <w:rsid w:val="00512E4A"/>
    <w:rsid w:val="005135D9"/>
    <w:rsid w:val="005206C9"/>
    <w:rsid w:val="005207F7"/>
    <w:rsid w:val="00521377"/>
    <w:rsid w:val="005214A7"/>
    <w:rsid w:val="00522580"/>
    <w:rsid w:val="00523C28"/>
    <w:rsid w:val="00523C4C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3D1"/>
    <w:rsid w:val="005436C3"/>
    <w:rsid w:val="00543953"/>
    <w:rsid w:val="00543A76"/>
    <w:rsid w:val="00543DDA"/>
    <w:rsid w:val="00543FDE"/>
    <w:rsid w:val="00545A3D"/>
    <w:rsid w:val="0054680C"/>
    <w:rsid w:val="005469F7"/>
    <w:rsid w:val="0054725A"/>
    <w:rsid w:val="005476F7"/>
    <w:rsid w:val="00547873"/>
    <w:rsid w:val="00550894"/>
    <w:rsid w:val="005523E2"/>
    <w:rsid w:val="00552DC3"/>
    <w:rsid w:val="00553163"/>
    <w:rsid w:val="0055520C"/>
    <w:rsid w:val="005552F2"/>
    <w:rsid w:val="0055595D"/>
    <w:rsid w:val="00556DB2"/>
    <w:rsid w:val="005578B6"/>
    <w:rsid w:val="005579CF"/>
    <w:rsid w:val="00560416"/>
    <w:rsid w:val="005607FC"/>
    <w:rsid w:val="00560B2B"/>
    <w:rsid w:val="00560E3D"/>
    <w:rsid w:val="00562E3E"/>
    <w:rsid w:val="00563999"/>
    <w:rsid w:val="00570048"/>
    <w:rsid w:val="005706B5"/>
    <w:rsid w:val="00571B40"/>
    <w:rsid w:val="00573C39"/>
    <w:rsid w:val="00573EA3"/>
    <w:rsid w:val="0057434C"/>
    <w:rsid w:val="0057476C"/>
    <w:rsid w:val="00574F16"/>
    <w:rsid w:val="00574F49"/>
    <w:rsid w:val="0057502B"/>
    <w:rsid w:val="00575043"/>
    <w:rsid w:val="005750C8"/>
    <w:rsid w:val="00576E61"/>
    <w:rsid w:val="00577A5F"/>
    <w:rsid w:val="00577A8B"/>
    <w:rsid w:val="00577CDF"/>
    <w:rsid w:val="00580590"/>
    <w:rsid w:val="00581446"/>
    <w:rsid w:val="00581962"/>
    <w:rsid w:val="00583112"/>
    <w:rsid w:val="00583AAB"/>
    <w:rsid w:val="00583C11"/>
    <w:rsid w:val="005847EF"/>
    <w:rsid w:val="00585E01"/>
    <w:rsid w:val="00586D12"/>
    <w:rsid w:val="00587109"/>
    <w:rsid w:val="00592EA9"/>
    <w:rsid w:val="00594091"/>
    <w:rsid w:val="00596A92"/>
    <w:rsid w:val="005A0AAD"/>
    <w:rsid w:val="005A11F7"/>
    <w:rsid w:val="005A1A80"/>
    <w:rsid w:val="005A1E6F"/>
    <w:rsid w:val="005A26CE"/>
    <w:rsid w:val="005A339A"/>
    <w:rsid w:val="005A348F"/>
    <w:rsid w:val="005A53D7"/>
    <w:rsid w:val="005A5C1D"/>
    <w:rsid w:val="005A74E3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3E12"/>
    <w:rsid w:val="005B3F4B"/>
    <w:rsid w:val="005B5054"/>
    <w:rsid w:val="005B5970"/>
    <w:rsid w:val="005B6D8C"/>
    <w:rsid w:val="005B755C"/>
    <w:rsid w:val="005B7DC2"/>
    <w:rsid w:val="005B7E6C"/>
    <w:rsid w:val="005B7EA4"/>
    <w:rsid w:val="005C11A3"/>
    <w:rsid w:val="005C31D9"/>
    <w:rsid w:val="005C3F02"/>
    <w:rsid w:val="005C406A"/>
    <w:rsid w:val="005C4331"/>
    <w:rsid w:val="005C4B55"/>
    <w:rsid w:val="005C4B69"/>
    <w:rsid w:val="005C4E64"/>
    <w:rsid w:val="005C5EE9"/>
    <w:rsid w:val="005C7CB2"/>
    <w:rsid w:val="005C7FAB"/>
    <w:rsid w:val="005D203C"/>
    <w:rsid w:val="005D2A15"/>
    <w:rsid w:val="005D2DB6"/>
    <w:rsid w:val="005D4160"/>
    <w:rsid w:val="005D419D"/>
    <w:rsid w:val="005D499C"/>
    <w:rsid w:val="005D4B94"/>
    <w:rsid w:val="005D4C6C"/>
    <w:rsid w:val="005D778F"/>
    <w:rsid w:val="005E004F"/>
    <w:rsid w:val="005E0257"/>
    <w:rsid w:val="005E08C3"/>
    <w:rsid w:val="005E2BA8"/>
    <w:rsid w:val="005E2DD2"/>
    <w:rsid w:val="005E4B56"/>
    <w:rsid w:val="005E5310"/>
    <w:rsid w:val="005F0C13"/>
    <w:rsid w:val="005F0D2B"/>
    <w:rsid w:val="005F10B1"/>
    <w:rsid w:val="005F19F0"/>
    <w:rsid w:val="005F26D0"/>
    <w:rsid w:val="005F2A85"/>
    <w:rsid w:val="005F450F"/>
    <w:rsid w:val="005F5536"/>
    <w:rsid w:val="00600FA3"/>
    <w:rsid w:val="0060106F"/>
    <w:rsid w:val="006014A4"/>
    <w:rsid w:val="00601FFA"/>
    <w:rsid w:val="00602B73"/>
    <w:rsid w:val="006044F5"/>
    <w:rsid w:val="00606353"/>
    <w:rsid w:val="0060688A"/>
    <w:rsid w:val="00606CC8"/>
    <w:rsid w:val="006072A9"/>
    <w:rsid w:val="00607A81"/>
    <w:rsid w:val="00610C3F"/>
    <w:rsid w:val="006120E1"/>
    <w:rsid w:val="00612BBA"/>
    <w:rsid w:val="006132E1"/>
    <w:rsid w:val="006137CA"/>
    <w:rsid w:val="00613D31"/>
    <w:rsid w:val="00614710"/>
    <w:rsid w:val="00614715"/>
    <w:rsid w:val="0061512A"/>
    <w:rsid w:val="00615B38"/>
    <w:rsid w:val="006174FF"/>
    <w:rsid w:val="0061787C"/>
    <w:rsid w:val="006202A0"/>
    <w:rsid w:val="00620B4A"/>
    <w:rsid w:val="00621A57"/>
    <w:rsid w:val="00621B0C"/>
    <w:rsid w:val="00621FE8"/>
    <w:rsid w:val="00622AD7"/>
    <w:rsid w:val="00622CFF"/>
    <w:rsid w:val="00623396"/>
    <w:rsid w:val="0062490B"/>
    <w:rsid w:val="00624F47"/>
    <w:rsid w:val="006259EC"/>
    <w:rsid w:val="006268E9"/>
    <w:rsid w:val="00626AAE"/>
    <w:rsid w:val="00627321"/>
    <w:rsid w:val="00627861"/>
    <w:rsid w:val="00631584"/>
    <w:rsid w:val="00631B2F"/>
    <w:rsid w:val="006320F1"/>
    <w:rsid w:val="00632A2C"/>
    <w:rsid w:val="00633087"/>
    <w:rsid w:val="0063351F"/>
    <w:rsid w:val="00633942"/>
    <w:rsid w:val="00634065"/>
    <w:rsid w:val="00634469"/>
    <w:rsid w:val="00634DF4"/>
    <w:rsid w:val="00635851"/>
    <w:rsid w:val="00636190"/>
    <w:rsid w:val="00636236"/>
    <w:rsid w:val="00636666"/>
    <w:rsid w:val="0064022C"/>
    <w:rsid w:val="00640FAB"/>
    <w:rsid w:val="006415B8"/>
    <w:rsid w:val="00641667"/>
    <w:rsid w:val="00641D8E"/>
    <w:rsid w:val="00641F46"/>
    <w:rsid w:val="00641FC7"/>
    <w:rsid w:val="006420EA"/>
    <w:rsid w:val="00644ADB"/>
    <w:rsid w:val="006468D2"/>
    <w:rsid w:val="006521BE"/>
    <w:rsid w:val="00652A23"/>
    <w:rsid w:val="00652FDB"/>
    <w:rsid w:val="0065318B"/>
    <w:rsid w:val="00653921"/>
    <w:rsid w:val="006547A7"/>
    <w:rsid w:val="00655365"/>
    <w:rsid w:val="006558C7"/>
    <w:rsid w:val="00656D35"/>
    <w:rsid w:val="00656DFB"/>
    <w:rsid w:val="00657131"/>
    <w:rsid w:val="00657CBB"/>
    <w:rsid w:val="00657D9A"/>
    <w:rsid w:val="006611CD"/>
    <w:rsid w:val="00661235"/>
    <w:rsid w:val="00662E2B"/>
    <w:rsid w:val="006646A8"/>
    <w:rsid w:val="00664E05"/>
    <w:rsid w:val="006651F6"/>
    <w:rsid w:val="00665B0E"/>
    <w:rsid w:val="00666A11"/>
    <w:rsid w:val="00666CCC"/>
    <w:rsid w:val="00672951"/>
    <w:rsid w:val="00674A4C"/>
    <w:rsid w:val="006765F5"/>
    <w:rsid w:val="00676C2A"/>
    <w:rsid w:val="00680302"/>
    <w:rsid w:val="00680585"/>
    <w:rsid w:val="00680B76"/>
    <w:rsid w:val="00681061"/>
    <w:rsid w:val="006818CB"/>
    <w:rsid w:val="00682AEE"/>
    <w:rsid w:val="00682DAF"/>
    <w:rsid w:val="00683953"/>
    <w:rsid w:val="006839B5"/>
    <w:rsid w:val="0068422F"/>
    <w:rsid w:val="006913A5"/>
    <w:rsid w:val="00691C48"/>
    <w:rsid w:val="00691CA6"/>
    <w:rsid w:val="00693CF5"/>
    <w:rsid w:val="00693DFD"/>
    <w:rsid w:val="0069554C"/>
    <w:rsid w:val="006959FD"/>
    <w:rsid w:val="00695D19"/>
    <w:rsid w:val="00695E83"/>
    <w:rsid w:val="00697D2C"/>
    <w:rsid w:val="00697DF8"/>
    <w:rsid w:val="006A0F78"/>
    <w:rsid w:val="006A144A"/>
    <w:rsid w:val="006A22A1"/>
    <w:rsid w:val="006A25D7"/>
    <w:rsid w:val="006A39FD"/>
    <w:rsid w:val="006A458E"/>
    <w:rsid w:val="006A5A4D"/>
    <w:rsid w:val="006A6032"/>
    <w:rsid w:val="006A735A"/>
    <w:rsid w:val="006A76EB"/>
    <w:rsid w:val="006A78ED"/>
    <w:rsid w:val="006A7AB4"/>
    <w:rsid w:val="006B22FD"/>
    <w:rsid w:val="006B3C96"/>
    <w:rsid w:val="006B447D"/>
    <w:rsid w:val="006B4984"/>
    <w:rsid w:val="006B58EE"/>
    <w:rsid w:val="006B5E98"/>
    <w:rsid w:val="006B6A79"/>
    <w:rsid w:val="006C1270"/>
    <w:rsid w:val="006C1E0B"/>
    <w:rsid w:val="006C27CA"/>
    <w:rsid w:val="006C2D51"/>
    <w:rsid w:val="006C2F41"/>
    <w:rsid w:val="006C425F"/>
    <w:rsid w:val="006C4329"/>
    <w:rsid w:val="006C559F"/>
    <w:rsid w:val="006C5CCC"/>
    <w:rsid w:val="006C65AA"/>
    <w:rsid w:val="006C756C"/>
    <w:rsid w:val="006D0B05"/>
    <w:rsid w:val="006D1008"/>
    <w:rsid w:val="006D217D"/>
    <w:rsid w:val="006D3F08"/>
    <w:rsid w:val="006D46A5"/>
    <w:rsid w:val="006D4BD4"/>
    <w:rsid w:val="006D622A"/>
    <w:rsid w:val="006D75CC"/>
    <w:rsid w:val="006D768D"/>
    <w:rsid w:val="006E0824"/>
    <w:rsid w:val="006E17E3"/>
    <w:rsid w:val="006E22C6"/>
    <w:rsid w:val="006E29B9"/>
    <w:rsid w:val="006E2DF2"/>
    <w:rsid w:val="006E2E28"/>
    <w:rsid w:val="006E2F9F"/>
    <w:rsid w:val="006E3402"/>
    <w:rsid w:val="006E68F1"/>
    <w:rsid w:val="006E6A93"/>
    <w:rsid w:val="006E70B8"/>
    <w:rsid w:val="006E7AC7"/>
    <w:rsid w:val="006F206B"/>
    <w:rsid w:val="006F23AF"/>
    <w:rsid w:val="006F2A6C"/>
    <w:rsid w:val="006F3081"/>
    <w:rsid w:val="006F30BD"/>
    <w:rsid w:val="006F4046"/>
    <w:rsid w:val="006F4D12"/>
    <w:rsid w:val="006F58F0"/>
    <w:rsid w:val="006F6B63"/>
    <w:rsid w:val="006F7B45"/>
    <w:rsid w:val="007029D0"/>
    <w:rsid w:val="0070345E"/>
    <w:rsid w:val="0070376F"/>
    <w:rsid w:val="0070419C"/>
    <w:rsid w:val="007042AA"/>
    <w:rsid w:val="007043C1"/>
    <w:rsid w:val="00704E84"/>
    <w:rsid w:val="00705017"/>
    <w:rsid w:val="00705A8F"/>
    <w:rsid w:val="0070636C"/>
    <w:rsid w:val="00706DCB"/>
    <w:rsid w:val="00707F57"/>
    <w:rsid w:val="007101C3"/>
    <w:rsid w:val="00711006"/>
    <w:rsid w:val="00711532"/>
    <w:rsid w:val="007117AB"/>
    <w:rsid w:val="00711AA7"/>
    <w:rsid w:val="00713707"/>
    <w:rsid w:val="00714C88"/>
    <w:rsid w:val="007153FB"/>
    <w:rsid w:val="00715EF5"/>
    <w:rsid w:val="007163A7"/>
    <w:rsid w:val="00716916"/>
    <w:rsid w:val="00716A88"/>
    <w:rsid w:val="00716F24"/>
    <w:rsid w:val="00717BD0"/>
    <w:rsid w:val="00717D5E"/>
    <w:rsid w:val="0072122A"/>
    <w:rsid w:val="00722684"/>
    <w:rsid w:val="00722E26"/>
    <w:rsid w:val="00723A5F"/>
    <w:rsid w:val="007249C7"/>
    <w:rsid w:val="00725F76"/>
    <w:rsid w:val="0072736B"/>
    <w:rsid w:val="0072774E"/>
    <w:rsid w:val="00727A1A"/>
    <w:rsid w:val="0073084B"/>
    <w:rsid w:val="007308A1"/>
    <w:rsid w:val="007308D9"/>
    <w:rsid w:val="00731634"/>
    <w:rsid w:val="007317BB"/>
    <w:rsid w:val="00731863"/>
    <w:rsid w:val="00731ADC"/>
    <w:rsid w:val="00732D46"/>
    <w:rsid w:val="0073300C"/>
    <w:rsid w:val="0073326B"/>
    <w:rsid w:val="00733628"/>
    <w:rsid w:val="007338DE"/>
    <w:rsid w:val="00733BDB"/>
    <w:rsid w:val="00733C7D"/>
    <w:rsid w:val="0073530A"/>
    <w:rsid w:val="00735FD6"/>
    <w:rsid w:val="00736016"/>
    <w:rsid w:val="007369BD"/>
    <w:rsid w:val="00736CA5"/>
    <w:rsid w:val="00737D63"/>
    <w:rsid w:val="00737E11"/>
    <w:rsid w:val="00737EF0"/>
    <w:rsid w:val="00740C2D"/>
    <w:rsid w:val="00741CEA"/>
    <w:rsid w:val="007428C1"/>
    <w:rsid w:val="00742A75"/>
    <w:rsid w:val="00742D5E"/>
    <w:rsid w:val="007430F1"/>
    <w:rsid w:val="0074365E"/>
    <w:rsid w:val="00743C12"/>
    <w:rsid w:val="00744802"/>
    <w:rsid w:val="00745237"/>
    <w:rsid w:val="007455B8"/>
    <w:rsid w:val="0074627D"/>
    <w:rsid w:val="0074648A"/>
    <w:rsid w:val="00747225"/>
    <w:rsid w:val="007476D8"/>
    <w:rsid w:val="00750FC1"/>
    <w:rsid w:val="007511FB"/>
    <w:rsid w:val="007513EB"/>
    <w:rsid w:val="00752B9C"/>
    <w:rsid w:val="007534FE"/>
    <w:rsid w:val="0075561F"/>
    <w:rsid w:val="0075691C"/>
    <w:rsid w:val="00756FCA"/>
    <w:rsid w:val="00757266"/>
    <w:rsid w:val="007578B3"/>
    <w:rsid w:val="00760AD1"/>
    <w:rsid w:val="00762127"/>
    <w:rsid w:val="007638B2"/>
    <w:rsid w:val="00765F00"/>
    <w:rsid w:val="0076735B"/>
    <w:rsid w:val="007673B1"/>
    <w:rsid w:val="007673D9"/>
    <w:rsid w:val="00771F53"/>
    <w:rsid w:val="00774DDB"/>
    <w:rsid w:val="007750B2"/>
    <w:rsid w:val="00775422"/>
    <w:rsid w:val="00780864"/>
    <w:rsid w:val="00781B39"/>
    <w:rsid w:val="0078266A"/>
    <w:rsid w:val="00783067"/>
    <w:rsid w:val="0078422C"/>
    <w:rsid w:val="00784E05"/>
    <w:rsid w:val="00785B45"/>
    <w:rsid w:val="00785ECF"/>
    <w:rsid w:val="00786B1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649"/>
    <w:rsid w:val="007A2E34"/>
    <w:rsid w:val="007A3977"/>
    <w:rsid w:val="007A40F2"/>
    <w:rsid w:val="007A4B89"/>
    <w:rsid w:val="007A6CEE"/>
    <w:rsid w:val="007B1662"/>
    <w:rsid w:val="007B1E2A"/>
    <w:rsid w:val="007B1E9D"/>
    <w:rsid w:val="007B43DA"/>
    <w:rsid w:val="007B570C"/>
    <w:rsid w:val="007B5F15"/>
    <w:rsid w:val="007B656E"/>
    <w:rsid w:val="007C0C8B"/>
    <w:rsid w:val="007C16D6"/>
    <w:rsid w:val="007C2269"/>
    <w:rsid w:val="007C58EA"/>
    <w:rsid w:val="007C7351"/>
    <w:rsid w:val="007C74E7"/>
    <w:rsid w:val="007D0B87"/>
    <w:rsid w:val="007D0F25"/>
    <w:rsid w:val="007D1776"/>
    <w:rsid w:val="007D1AD5"/>
    <w:rsid w:val="007D1DFD"/>
    <w:rsid w:val="007D2A02"/>
    <w:rsid w:val="007D2A46"/>
    <w:rsid w:val="007D370D"/>
    <w:rsid w:val="007D410C"/>
    <w:rsid w:val="007D58DB"/>
    <w:rsid w:val="007D5E0B"/>
    <w:rsid w:val="007D64F6"/>
    <w:rsid w:val="007D6794"/>
    <w:rsid w:val="007D7307"/>
    <w:rsid w:val="007E021F"/>
    <w:rsid w:val="007E1945"/>
    <w:rsid w:val="007E241A"/>
    <w:rsid w:val="007E2B96"/>
    <w:rsid w:val="007E2F3F"/>
    <w:rsid w:val="007E30DF"/>
    <w:rsid w:val="007E4F2E"/>
    <w:rsid w:val="007E57FF"/>
    <w:rsid w:val="007E59F2"/>
    <w:rsid w:val="007E5E20"/>
    <w:rsid w:val="007E6778"/>
    <w:rsid w:val="007F19E9"/>
    <w:rsid w:val="007F1CDC"/>
    <w:rsid w:val="007F2ED8"/>
    <w:rsid w:val="007F349E"/>
    <w:rsid w:val="007F34E4"/>
    <w:rsid w:val="007F5A96"/>
    <w:rsid w:val="007F71FF"/>
    <w:rsid w:val="007F72E4"/>
    <w:rsid w:val="007F79DF"/>
    <w:rsid w:val="007F7AA3"/>
    <w:rsid w:val="007F7C13"/>
    <w:rsid w:val="00800D2F"/>
    <w:rsid w:val="008019B8"/>
    <w:rsid w:val="00802502"/>
    <w:rsid w:val="00802BB7"/>
    <w:rsid w:val="00802CB6"/>
    <w:rsid w:val="00803565"/>
    <w:rsid w:val="00803612"/>
    <w:rsid w:val="008054F9"/>
    <w:rsid w:val="00806486"/>
    <w:rsid w:val="00806744"/>
    <w:rsid w:val="00806D41"/>
    <w:rsid w:val="00807F84"/>
    <w:rsid w:val="00810E74"/>
    <w:rsid w:val="0081108B"/>
    <w:rsid w:val="00811280"/>
    <w:rsid w:val="00811B8B"/>
    <w:rsid w:val="00811EA4"/>
    <w:rsid w:val="0081257B"/>
    <w:rsid w:val="0081414D"/>
    <w:rsid w:val="00814B59"/>
    <w:rsid w:val="0081556A"/>
    <w:rsid w:val="00816702"/>
    <w:rsid w:val="008170F5"/>
    <w:rsid w:val="00817623"/>
    <w:rsid w:val="008178E2"/>
    <w:rsid w:val="0082028F"/>
    <w:rsid w:val="008204D3"/>
    <w:rsid w:val="0082055B"/>
    <w:rsid w:val="00820D56"/>
    <w:rsid w:val="00821BE4"/>
    <w:rsid w:val="008222C3"/>
    <w:rsid w:val="00822475"/>
    <w:rsid w:val="008226AF"/>
    <w:rsid w:val="00823835"/>
    <w:rsid w:val="00823E99"/>
    <w:rsid w:val="008251CB"/>
    <w:rsid w:val="00825757"/>
    <w:rsid w:val="00825A7D"/>
    <w:rsid w:val="00826AC1"/>
    <w:rsid w:val="00826D91"/>
    <w:rsid w:val="00832F4E"/>
    <w:rsid w:val="008330FA"/>
    <w:rsid w:val="008354A3"/>
    <w:rsid w:val="0084058A"/>
    <w:rsid w:val="008413B8"/>
    <w:rsid w:val="00841556"/>
    <w:rsid w:val="008418C0"/>
    <w:rsid w:val="00842A43"/>
    <w:rsid w:val="00843274"/>
    <w:rsid w:val="0084363F"/>
    <w:rsid w:val="00843817"/>
    <w:rsid w:val="0084475E"/>
    <w:rsid w:val="00845F0E"/>
    <w:rsid w:val="0084655B"/>
    <w:rsid w:val="00846B4A"/>
    <w:rsid w:val="00846BB0"/>
    <w:rsid w:val="00850B14"/>
    <w:rsid w:val="00851383"/>
    <w:rsid w:val="00851563"/>
    <w:rsid w:val="00851688"/>
    <w:rsid w:val="00851DB9"/>
    <w:rsid w:val="00851F82"/>
    <w:rsid w:val="008520FF"/>
    <w:rsid w:val="008522C4"/>
    <w:rsid w:val="00852C97"/>
    <w:rsid w:val="00852EDF"/>
    <w:rsid w:val="00854769"/>
    <w:rsid w:val="008547F9"/>
    <w:rsid w:val="008558AA"/>
    <w:rsid w:val="00856EDA"/>
    <w:rsid w:val="0086134D"/>
    <w:rsid w:val="008619CD"/>
    <w:rsid w:val="00861AD4"/>
    <w:rsid w:val="00864F67"/>
    <w:rsid w:val="00865152"/>
    <w:rsid w:val="00865C51"/>
    <w:rsid w:val="00865D7E"/>
    <w:rsid w:val="00866CFB"/>
    <w:rsid w:val="00870F0E"/>
    <w:rsid w:val="008711C0"/>
    <w:rsid w:val="0087124C"/>
    <w:rsid w:val="008731B3"/>
    <w:rsid w:val="0087575D"/>
    <w:rsid w:val="008761CF"/>
    <w:rsid w:val="00876304"/>
    <w:rsid w:val="008763C5"/>
    <w:rsid w:val="0087789B"/>
    <w:rsid w:val="0087798A"/>
    <w:rsid w:val="00877F78"/>
    <w:rsid w:val="008804F2"/>
    <w:rsid w:val="00880D0F"/>
    <w:rsid w:val="008815FE"/>
    <w:rsid w:val="00882AEE"/>
    <w:rsid w:val="00883CD8"/>
    <w:rsid w:val="00883E98"/>
    <w:rsid w:val="008845C4"/>
    <w:rsid w:val="00884B45"/>
    <w:rsid w:val="00887F79"/>
    <w:rsid w:val="0089026D"/>
    <w:rsid w:val="00890300"/>
    <w:rsid w:val="00890E6E"/>
    <w:rsid w:val="0089106F"/>
    <w:rsid w:val="00892673"/>
    <w:rsid w:val="00892ED7"/>
    <w:rsid w:val="008938AC"/>
    <w:rsid w:val="00894601"/>
    <w:rsid w:val="00894B1A"/>
    <w:rsid w:val="00896A8A"/>
    <w:rsid w:val="00896D9B"/>
    <w:rsid w:val="00896E8D"/>
    <w:rsid w:val="00897388"/>
    <w:rsid w:val="00897757"/>
    <w:rsid w:val="008A0240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646"/>
    <w:rsid w:val="008B4D70"/>
    <w:rsid w:val="008B5835"/>
    <w:rsid w:val="008B5BF1"/>
    <w:rsid w:val="008B6B7B"/>
    <w:rsid w:val="008B6D57"/>
    <w:rsid w:val="008B7B9B"/>
    <w:rsid w:val="008C0438"/>
    <w:rsid w:val="008C09F3"/>
    <w:rsid w:val="008C0C6C"/>
    <w:rsid w:val="008C166C"/>
    <w:rsid w:val="008C2270"/>
    <w:rsid w:val="008C2E4D"/>
    <w:rsid w:val="008C30F4"/>
    <w:rsid w:val="008C4DFA"/>
    <w:rsid w:val="008C5037"/>
    <w:rsid w:val="008C7DBA"/>
    <w:rsid w:val="008C7F85"/>
    <w:rsid w:val="008D2C22"/>
    <w:rsid w:val="008D3332"/>
    <w:rsid w:val="008D4D0F"/>
    <w:rsid w:val="008D4DF8"/>
    <w:rsid w:val="008D76B5"/>
    <w:rsid w:val="008E0285"/>
    <w:rsid w:val="008E20D2"/>
    <w:rsid w:val="008E2DAD"/>
    <w:rsid w:val="008E322E"/>
    <w:rsid w:val="008E3811"/>
    <w:rsid w:val="008E40B9"/>
    <w:rsid w:val="008E5758"/>
    <w:rsid w:val="008E6235"/>
    <w:rsid w:val="008E628B"/>
    <w:rsid w:val="008E68BA"/>
    <w:rsid w:val="008E72B4"/>
    <w:rsid w:val="008F158B"/>
    <w:rsid w:val="008F1F09"/>
    <w:rsid w:val="008F2081"/>
    <w:rsid w:val="008F3A05"/>
    <w:rsid w:val="008F7FF9"/>
    <w:rsid w:val="00900AEF"/>
    <w:rsid w:val="00902B2B"/>
    <w:rsid w:val="00902CB9"/>
    <w:rsid w:val="00903192"/>
    <w:rsid w:val="00903F93"/>
    <w:rsid w:val="009058A8"/>
    <w:rsid w:val="009058C8"/>
    <w:rsid w:val="00905C1C"/>
    <w:rsid w:val="00907A51"/>
    <w:rsid w:val="00907F52"/>
    <w:rsid w:val="00912A6C"/>
    <w:rsid w:val="00912D70"/>
    <w:rsid w:val="00914937"/>
    <w:rsid w:val="00915FE6"/>
    <w:rsid w:val="0091628A"/>
    <w:rsid w:val="009171BC"/>
    <w:rsid w:val="0092083F"/>
    <w:rsid w:val="00920D28"/>
    <w:rsid w:val="009227DD"/>
    <w:rsid w:val="00923F55"/>
    <w:rsid w:val="0092482D"/>
    <w:rsid w:val="00925318"/>
    <w:rsid w:val="00925EA4"/>
    <w:rsid w:val="009260F5"/>
    <w:rsid w:val="009301F6"/>
    <w:rsid w:val="00931412"/>
    <w:rsid w:val="009319E8"/>
    <w:rsid w:val="00932459"/>
    <w:rsid w:val="00932571"/>
    <w:rsid w:val="00933D15"/>
    <w:rsid w:val="00934483"/>
    <w:rsid w:val="00937764"/>
    <w:rsid w:val="009379C2"/>
    <w:rsid w:val="00940D2A"/>
    <w:rsid w:val="00940E65"/>
    <w:rsid w:val="00941295"/>
    <w:rsid w:val="00941CE0"/>
    <w:rsid w:val="00943F7A"/>
    <w:rsid w:val="00944F65"/>
    <w:rsid w:val="009472DC"/>
    <w:rsid w:val="00947A35"/>
    <w:rsid w:val="00950A31"/>
    <w:rsid w:val="00951B9B"/>
    <w:rsid w:val="00951F14"/>
    <w:rsid w:val="009540D2"/>
    <w:rsid w:val="009550FF"/>
    <w:rsid w:val="009554E6"/>
    <w:rsid w:val="009574FE"/>
    <w:rsid w:val="00957D42"/>
    <w:rsid w:val="0096204E"/>
    <w:rsid w:val="00963BA2"/>
    <w:rsid w:val="00963BC9"/>
    <w:rsid w:val="009642C5"/>
    <w:rsid w:val="00964E90"/>
    <w:rsid w:val="00965B42"/>
    <w:rsid w:val="00967337"/>
    <w:rsid w:val="00967407"/>
    <w:rsid w:val="00967511"/>
    <w:rsid w:val="0096779F"/>
    <w:rsid w:val="00970BE4"/>
    <w:rsid w:val="00970D02"/>
    <w:rsid w:val="00970D6C"/>
    <w:rsid w:val="0097211B"/>
    <w:rsid w:val="00972BB4"/>
    <w:rsid w:val="00973680"/>
    <w:rsid w:val="0097378C"/>
    <w:rsid w:val="00973F66"/>
    <w:rsid w:val="009751CA"/>
    <w:rsid w:val="00975E1A"/>
    <w:rsid w:val="009761C5"/>
    <w:rsid w:val="0097664E"/>
    <w:rsid w:val="00977DD6"/>
    <w:rsid w:val="00980EA7"/>
    <w:rsid w:val="00980F37"/>
    <w:rsid w:val="009820AD"/>
    <w:rsid w:val="0098273A"/>
    <w:rsid w:val="00982BE1"/>
    <w:rsid w:val="00983660"/>
    <w:rsid w:val="00984F4D"/>
    <w:rsid w:val="009868CF"/>
    <w:rsid w:val="00986B3A"/>
    <w:rsid w:val="0098700B"/>
    <w:rsid w:val="00987F76"/>
    <w:rsid w:val="0099118D"/>
    <w:rsid w:val="00991782"/>
    <w:rsid w:val="00992524"/>
    <w:rsid w:val="00993624"/>
    <w:rsid w:val="00993E7E"/>
    <w:rsid w:val="009951C6"/>
    <w:rsid w:val="0099614E"/>
    <w:rsid w:val="00997768"/>
    <w:rsid w:val="00997EF2"/>
    <w:rsid w:val="009A00CC"/>
    <w:rsid w:val="009A0D55"/>
    <w:rsid w:val="009A2185"/>
    <w:rsid w:val="009A3081"/>
    <w:rsid w:val="009A3D06"/>
    <w:rsid w:val="009A44CF"/>
    <w:rsid w:val="009A4712"/>
    <w:rsid w:val="009A65E8"/>
    <w:rsid w:val="009A6947"/>
    <w:rsid w:val="009A6B73"/>
    <w:rsid w:val="009A72CE"/>
    <w:rsid w:val="009A7644"/>
    <w:rsid w:val="009B014A"/>
    <w:rsid w:val="009B2AEB"/>
    <w:rsid w:val="009B2E12"/>
    <w:rsid w:val="009B345A"/>
    <w:rsid w:val="009B371A"/>
    <w:rsid w:val="009B393D"/>
    <w:rsid w:val="009B499C"/>
    <w:rsid w:val="009B5620"/>
    <w:rsid w:val="009B7234"/>
    <w:rsid w:val="009B7760"/>
    <w:rsid w:val="009B778F"/>
    <w:rsid w:val="009C0129"/>
    <w:rsid w:val="009C1BE8"/>
    <w:rsid w:val="009C1E1B"/>
    <w:rsid w:val="009C3747"/>
    <w:rsid w:val="009C3DB8"/>
    <w:rsid w:val="009C4F82"/>
    <w:rsid w:val="009C554B"/>
    <w:rsid w:val="009C61F8"/>
    <w:rsid w:val="009C6EF4"/>
    <w:rsid w:val="009C730E"/>
    <w:rsid w:val="009C7506"/>
    <w:rsid w:val="009D0212"/>
    <w:rsid w:val="009D0D2A"/>
    <w:rsid w:val="009D19D5"/>
    <w:rsid w:val="009D2C7C"/>
    <w:rsid w:val="009D4127"/>
    <w:rsid w:val="009D586E"/>
    <w:rsid w:val="009D744F"/>
    <w:rsid w:val="009D7AE4"/>
    <w:rsid w:val="009D7B26"/>
    <w:rsid w:val="009E1B18"/>
    <w:rsid w:val="009E1F10"/>
    <w:rsid w:val="009E2157"/>
    <w:rsid w:val="009E2B9A"/>
    <w:rsid w:val="009E2C46"/>
    <w:rsid w:val="009E58E3"/>
    <w:rsid w:val="009E6D66"/>
    <w:rsid w:val="009E6F8D"/>
    <w:rsid w:val="009E7B91"/>
    <w:rsid w:val="009F17DA"/>
    <w:rsid w:val="009F19BF"/>
    <w:rsid w:val="009F3595"/>
    <w:rsid w:val="009F4AF8"/>
    <w:rsid w:val="009F5451"/>
    <w:rsid w:val="009F5D6B"/>
    <w:rsid w:val="009F675F"/>
    <w:rsid w:val="009F72A5"/>
    <w:rsid w:val="009F7654"/>
    <w:rsid w:val="009F76F7"/>
    <w:rsid w:val="009F7C74"/>
    <w:rsid w:val="00A002BA"/>
    <w:rsid w:val="00A00541"/>
    <w:rsid w:val="00A00E3C"/>
    <w:rsid w:val="00A01367"/>
    <w:rsid w:val="00A01713"/>
    <w:rsid w:val="00A01EBD"/>
    <w:rsid w:val="00A02096"/>
    <w:rsid w:val="00A0237C"/>
    <w:rsid w:val="00A02EF3"/>
    <w:rsid w:val="00A0386B"/>
    <w:rsid w:val="00A03BF9"/>
    <w:rsid w:val="00A06748"/>
    <w:rsid w:val="00A06D69"/>
    <w:rsid w:val="00A07CC4"/>
    <w:rsid w:val="00A07EFA"/>
    <w:rsid w:val="00A07FFB"/>
    <w:rsid w:val="00A103A7"/>
    <w:rsid w:val="00A12301"/>
    <w:rsid w:val="00A1257E"/>
    <w:rsid w:val="00A13D67"/>
    <w:rsid w:val="00A142D6"/>
    <w:rsid w:val="00A14ED4"/>
    <w:rsid w:val="00A20093"/>
    <w:rsid w:val="00A207D3"/>
    <w:rsid w:val="00A20DAD"/>
    <w:rsid w:val="00A22743"/>
    <w:rsid w:val="00A22BAD"/>
    <w:rsid w:val="00A23032"/>
    <w:rsid w:val="00A24A27"/>
    <w:rsid w:val="00A25571"/>
    <w:rsid w:val="00A2647E"/>
    <w:rsid w:val="00A2682A"/>
    <w:rsid w:val="00A27105"/>
    <w:rsid w:val="00A27301"/>
    <w:rsid w:val="00A30296"/>
    <w:rsid w:val="00A3193C"/>
    <w:rsid w:val="00A32037"/>
    <w:rsid w:val="00A32195"/>
    <w:rsid w:val="00A336D1"/>
    <w:rsid w:val="00A3398E"/>
    <w:rsid w:val="00A37BAA"/>
    <w:rsid w:val="00A40B3C"/>
    <w:rsid w:val="00A42333"/>
    <w:rsid w:val="00A435F9"/>
    <w:rsid w:val="00A46447"/>
    <w:rsid w:val="00A472EC"/>
    <w:rsid w:val="00A47302"/>
    <w:rsid w:val="00A47728"/>
    <w:rsid w:val="00A51A89"/>
    <w:rsid w:val="00A51C7B"/>
    <w:rsid w:val="00A5245A"/>
    <w:rsid w:val="00A531D2"/>
    <w:rsid w:val="00A53288"/>
    <w:rsid w:val="00A539FD"/>
    <w:rsid w:val="00A542E3"/>
    <w:rsid w:val="00A549A0"/>
    <w:rsid w:val="00A5523D"/>
    <w:rsid w:val="00A55F0C"/>
    <w:rsid w:val="00A5691F"/>
    <w:rsid w:val="00A57961"/>
    <w:rsid w:val="00A61919"/>
    <w:rsid w:val="00A61F42"/>
    <w:rsid w:val="00A6206D"/>
    <w:rsid w:val="00A621E5"/>
    <w:rsid w:val="00A62F9A"/>
    <w:rsid w:val="00A64D43"/>
    <w:rsid w:val="00A65E23"/>
    <w:rsid w:val="00A67072"/>
    <w:rsid w:val="00A673A0"/>
    <w:rsid w:val="00A6744F"/>
    <w:rsid w:val="00A70A70"/>
    <w:rsid w:val="00A73D37"/>
    <w:rsid w:val="00A73FA6"/>
    <w:rsid w:val="00A74F40"/>
    <w:rsid w:val="00A7532F"/>
    <w:rsid w:val="00A75ACB"/>
    <w:rsid w:val="00A75C8F"/>
    <w:rsid w:val="00A76E5D"/>
    <w:rsid w:val="00A77047"/>
    <w:rsid w:val="00A77C54"/>
    <w:rsid w:val="00A8185D"/>
    <w:rsid w:val="00A81AF3"/>
    <w:rsid w:val="00A82DB7"/>
    <w:rsid w:val="00A82F82"/>
    <w:rsid w:val="00A83E06"/>
    <w:rsid w:val="00A845ED"/>
    <w:rsid w:val="00A86CB6"/>
    <w:rsid w:val="00A86DE6"/>
    <w:rsid w:val="00A873C1"/>
    <w:rsid w:val="00A875D5"/>
    <w:rsid w:val="00A87702"/>
    <w:rsid w:val="00A91900"/>
    <w:rsid w:val="00A9299E"/>
    <w:rsid w:val="00A92AB8"/>
    <w:rsid w:val="00A93239"/>
    <w:rsid w:val="00A93FAC"/>
    <w:rsid w:val="00A95781"/>
    <w:rsid w:val="00A965B7"/>
    <w:rsid w:val="00A97E4A"/>
    <w:rsid w:val="00AA0054"/>
    <w:rsid w:val="00AA0FB5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B93"/>
    <w:rsid w:val="00AB3520"/>
    <w:rsid w:val="00AB3B4E"/>
    <w:rsid w:val="00AB3DED"/>
    <w:rsid w:val="00AB400C"/>
    <w:rsid w:val="00AB4692"/>
    <w:rsid w:val="00AB4D17"/>
    <w:rsid w:val="00AB4E49"/>
    <w:rsid w:val="00AB54D2"/>
    <w:rsid w:val="00AB5814"/>
    <w:rsid w:val="00AB7137"/>
    <w:rsid w:val="00AB7CDB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5B53"/>
    <w:rsid w:val="00AC5D9D"/>
    <w:rsid w:val="00AC643A"/>
    <w:rsid w:val="00AC7D8D"/>
    <w:rsid w:val="00AC7F0E"/>
    <w:rsid w:val="00AD0444"/>
    <w:rsid w:val="00AD0914"/>
    <w:rsid w:val="00AD1C1B"/>
    <w:rsid w:val="00AD1EE1"/>
    <w:rsid w:val="00AD2A3F"/>
    <w:rsid w:val="00AD3733"/>
    <w:rsid w:val="00AD442D"/>
    <w:rsid w:val="00AD482A"/>
    <w:rsid w:val="00AD48F7"/>
    <w:rsid w:val="00AD6D29"/>
    <w:rsid w:val="00AD7418"/>
    <w:rsid w:val="00AD755B"/>
    <w:rsid w:val="00AD7A12"/>
    <w:rsid w:val="00AD7AD7"/>
    <w:rsid w:val="00AD7D83"/>
    <w:rsid w:val="00AE3096"/>
    <w:rsid w:val="00AE38D9"/>
    <w:rsid w:val="00AE5AB6"/>
    <w:rsid w:val="00AE5B2F"/>
    <w:rsid w:val="00AE6172"/>
    <w:rsid w:val="00AE6261"/>
    <w:rsid w:val="00AE6A13"/>
    <w:rsid w:val="00AF18DD"/>
    <w:rsid w:val="00AF1B34"/>
    <w:rsid w:val="00AF1CCD"/>
    <w:rsid w:val="00AF2432"/>
    <w:rsid w:val="00AF2E9B"/>
    <w:rsid w:val="00AF63C5"/>
    <w:rsid w:val="00AF79D0"/>
    <w:rsid w:val="00B0131B"/>
    <w:rsid w:val="00B019CA"/>
    <w:rsid w:val="00B01E3E"/>
    <w:rsid w:val="00B0343B"/>
    <w:rsid w:val="00B039AF"/>
    <w:rsid w:val="00B03E5E"/>
    <w:rsid w:val="00B03F48"/>
    <w:rsid w:val="00B0444A"/>
    <w:rsid w:val="00B04A7C"/>
    <w:rsid w:val="00B0531F"/>
    <w:rsid w:val="00B059C5"/>
    <w:rsid w:val="00B0626D"/>
    <w:rsid w:val="00B062AB"/>
    <w:rsid w:val="00B06F35"/>
    <w:rsid w:val="00B07D5F"/>
    <w:rsid w:val="00B10FF9"/>
    <w:rsid w:val="00B1108F"/>
    <w:rsid w:val="00B121F3"/>
    <w:rsid w:val="00B122B9"/>
    <w:rsid w:val="00B12767"/>
    <w:rsid w:val="00B1346D"/>
    <w:rsid w:val="00B13EB0"/>
    <w:rsid w:val="00B14D00"/>
    <w:rsid w:val="00B14D1B"/>
    <w:rsid w:val="00B16A99"/>
    <w:rsid w:val="00B20054"/>
    <w:rsid w:val="00B201C9"/>
    <w:rsid w:val="00B203A0"/>
    <w:rsid w:val="00B2047C"/>
    <w:rsid w:val="00B22966"/>
    <w:rsid w:val="00B22BAC"/>
    <w:rsid w:val="00B23A0F"/>
    <w:rsid w:val="00B23E35"/>
    <w:rsid w:val="00B27534"/>
    <w:rsid w:val="00B3026B"/>
    <w:rsid w:val="00B302D7"/>
    <w:rsid w:val="00B3254B"/>
    <w:rsid w:val="00B32B98"/>
    <w:rsid w:val="00B32C83"/>
    <w:rsid w:val="00B32F42"/>
    <w:rsid w:val="00B34F73"/>
    <w:rsid w:val="00B3672F"/>
    <w:rsid w:val="00B37A3E"/>
    <w:rsid w:val="00B40687"/>
    <w:rsid w:val="00B40D7A"/>
    <w:rsid w:val="00B40F89"/>
    <w:rsid w:val="00B4225D"/>
    <w:rsid w:val="00B434B0"/>
    <w:rsid w:val="00B44066"/>
    <w:rsid w:val="00B476CD"/>
    <w:rsid w:val="00B513FB"/>
    <w:rsid w:val="00B51FE4"/>
    <w:rsid w:val="00B52D8B"/>
    <w:rsid w:val="00B53096"/>
    <w:rsid w:val="00B5440C"/>
    <w:rsid w:val="00B546C4"/>
    <w:rsid w:val="00B55A32"/>
    <w:rsid w:val="00B55F9B"/>
    <w:rsid w:val="00B56EBF"/>
    <w:rsid w:val="00B602CD"/>
    <w:rsid w:val="00B60EC4"/>
    <w:rsid w:val="00B617D6"/>
    <w:rsid w:val="00B62F16"/>
    <w:rsid w:val="00B63523"/>
    <w:rsid w:val="00B6476C"/>
    <w:rsid w:val="00B66DA1"/>
    <w:rsid w:val="00B6735C"/>
    <w:rsid w:val="00B72ACC"/>
    <w:rsid w:val="00B736C2"/>
    <w:rsid w:val="00B75A84"/>
    <w:rsid w:val="00B75F28"/>
    <w:rsid w:val="00B7617F"/>
    <w:rsid w:val="00B80156"/>
    <w:rsid w:val="00B8167C"/>
    <w:rsid w:val="00B81DEF"/>
    <w:rsid w:val="00B82F1B"/>
    <w:rsid w:val="00B83916"/>
    <w:rsid w:val="00B83DFF"/>
    <w:rsid w:val="00B8503A"/>
    <w:rsid w:val="00B87529"/>
    <w:rsid w:val="00B90C54"/>
    <w:rsid w:val="00B90E9B"/>
    <w:rsid w:val="00B919A9"/>
    <w:rsid w:val="00B94174"/>
    <w:rsid w:val="00B94890"/>
    <w:rsid w:val="00B94FB4"/>
    <w:rsid w:val="00B9558A"/>
    <w:rsid w:val="00B95E78"/>
    <w:rsid w:val="00B9624E"/>
    <w:rsid w:val="00B96462"/>
    <w:rsid w:val="00B96C7D"/>
    <w:rsid w:val="00BA015E"/>
    <w:rsid w:val="00BA1BDD"/>
    <w:rsid w:val="00BA29C0"/>
    <w:rsid w:val="00BA3062"/>
    <w:rsid w:val="00BA33D5"/>
    <w:rsid w:val="00BA36C0"/>
    <w:rsid w:val="00BA4830"/>
    <w:rsid w:val="00BA528E"/>
    <w:rsid w:val="00BA662C"/>
    <w:rsid w:val="00BA67CE"/>
    <w:rsid w:val="00BA6A02"/>
    <w:rsid w:val="00BA7159"/>
    <w:rsid w:val="00BA7494"/>
    <w:rsid w:val="00BA777D"/>
    <w:rsid w:val="00BB0BD8"/>
    <w:rsid w:val="00BB0D26"/>
    <w:rsid w:val="00BB1121"/>
    <w:rsid w:val="00BB11FF"/>
    <w:rsid w:val="00BB13B1"/>
    <w:rsid w:val="00BB18B3"/>
    <w:rsid w:val="00BB1B45"/>
    <w:rsid w:val="00BB3A14"/>
    <w:rsid w:val="00BB47E4"/>
    <w:rsid w:val="00BB4A0A"/>
    <w:rsid w:val="00BB5878"/>
    <w:rsid w:val="00BB7A7C"/>
    <w:rsid w:val="00BC0B94"/>
    <w:rsid w:val="00BC128B"/>
    <w:rsid w:val="00BC19DC"/>
    <w:rsid w:val="00BC365E"/>
    <w:rsid w:val="00BC4551"/>
    <w:rsid w:val="00BC4D9E"/>
    <w:rsid w:val="00BC50B6"/>
    <w:rsid w:val="00BC5C02"/>
    <w:rsid w:val="00BC7B10"/>
    <w:rsid w:val="00BC7C1D"/>
    <w:rsid w:val="00BC7C8F"/>
    <w:rsid w:val="00BD0135"/>
    <w:rsid w:val="00BD065F"/>
    <w:rsid w:val="00BD0883"/>
    <w:rsid w:val="00BD0B27"/>
    <w:rsid w:val="00BD33D1"/>
    <w:rsid w:val="00BD356D"/>
    <w:rsid w:val="00BD38BD"/>
    <w:rsid w:val="00BD4F40"/>
    <w:rsid w:val="00BD5859"/>
    <w:rsid w:val="00BD6892"/>
    <w:rsid w:val="00BE00C9"/>
    <w:rsid w:val="00BE05AF"/>
    <w:rsid w:val="00BE0860"/>
    <w:rsid w:val="00BE0A48"/>
    <w:rsid w:val="00BE174A"/>
    <w:rsid w:val="00BE194F"/>
    <w:rsid w:val="00BE1DA9"/>
    <w:rsid w:val="00BE3B30"/>
    <w:rsid w:val="00BE5A13"/>
    <w:rsid w:val="00BE6A13"/>
    <w:rsid w:val="00BE6B87"/>
    <w:rsid w:val="00BF046A"/>
    <w:rsid w:val="00BF17B9"/>
    <w:rsid w:val="00BF1B54"/>
    <w:rsid w:val="00BF1C93"/>
    <w:rsid w:val="00BF2CEA"/>
    <w:rsid w:val="00BF2E9C"/>
    <w:rsid w:val="00BF6169"/>
    <w:rsid w:val="00BF64F4"/>
    <w:rsid w:val="00BF6D0B"/>
    <w:rsid w:val="00BF73B0"/>
    <w:rsid w:val="00C010B6"/>
    <w:rsid w:val="00C01CD5"/>
    <w:rsid w:val="00C02703"/>
    <w:rsid w:val="00C03A93"/>
    <w:rsid w:val="00C04548"/>
    <w:rsid w:val="00C04F38"/>
    <w:rsid w:val="00C05792"/>
    <w:rsid w:val="00C05F32"/>
    <w:rsid w:val="00C060BC"/>
    <w:rsid w:val="00C066BC"/>
    <w:rsid w:val="00C06F68"/>
    <w:rsid w:val="00C07C21"/>
    <w:rsid w:val="00C07E78"/>
    <w:rsid w:val="00C11E5E"/>
    <w:rsid w:val="00C12837"/>
    <w:rsid w:val="00C13D43"/>
    <w:rsid w:val="00C14F84"/>
    <w:rsid w:val="00C151D6"/>
    <w:rsid w:val="00C1569C"/>
    <w:rsid w:val="00C159AF"/>
    <w:rsid w:val="00C165A1"/>
    <w:rsid w:val="00C1668F"/>
    <w:rsid w:val="00C1742D"/>
    <w:rsid w:val="00C20B50"/>
    <w:rsid w:val="00C20F4E"/>
    <w:rsid w:val="00C23CF1"/>
    <w:rsid w:val="00C243D2"/>
    <w:rsid w:val="00C245D5"/>
    <w:rsid w:val="00C24D2E"/>
    <w:rsid w:val="00C2595D"/>
    <w:rsid w:val="00C25FEA"/>
    <w:rsid w:val="00C26451"/>
    <w:rsid w:val="00C264E9"/>
    <w:rsid w:val="00C266F5"/>
    <w:rsid w:val="00C26A17"/>
    <w:rsid w:val="00C315D5"/>
    <w:rsid w:val="00C32D87"/>
    <w:rsid w:val="00C330D6"/>
    <w:rsid w:val="00C36D46"/>
    <w:rsid w:val="00C36EDB"/>
    <w:rsid w:val="00C40614"/>
    <w:rsid w:val="00C41421"/>
    <w:rsid w:val="00C41742"/>
    <w:rsid w:val="00C41B58"/>
    <w:rsid w:val="00C42138"/>
    <w:rsid w:val="00C422D6"/>
    <w:rsid w:val="00C42C8A"/>
    <w:rsid w:val="00C43353"/>
    <w:rsid w:val="00C445BE"/>
    <w:rsid w:val="00C446AA"/>
    <w:rsid w:val="00C44E38"/>
    <w:rsid w:val="00C460DE"/>
    <w:rsid w:val="00C464E0"/>
    <w:rsid w:val="00C46510"/>
    <w:rsid w:val="00C50344"/>
    <w:rsid w:val="00C5274C"/>
    <w:rsid w:val="00C5363D"/>
    <w:rsid w:val="00C53EC0"/>
    <w:rsid w:val="00C54293"/>
    <w:rsid w:val="00C55D39"/>
    <w:rsid w:val="00C562D0"/>
    <w:rsid w:val="00C57360"/>
    <w:rsid w:val="00C575AA"/>
    <w:rsid w:val="00C577B6"/>
    <w:rsid w:val="00C57AA7"/>
    <w:rsid w:val="00C57E7D"/>
    <w:rsid w:val="00C602AF"/>
    <w:rsid w:val="00C60928"/>
    <w:rsid w:val="00C63397"/>
    <w:rsid w:val="00C656C9"/>
    <w:rsid w:val="00C661E0"/>
    <w:rsid w:val="00C67061"/>
    <w:rsid w:val="00C672C6"/>
    <w:rsid w:val="00C70F66"/>
    <w:rsid w:val="00C71844"/>
    <w:rsid w:val="00C72048"/>
    <w:rsid w:val="00C72410"/>
    <w:rsid w:val="00C72E0B"/>
    <w:rsid w:val="00C73087"/>
    <w:rsid w:val="00C7376F"/>
    <w:rsid w:val="00C7390E"/>
    <w:rsid w:val="00C74045"/>
    <w:rsid w:val="00C75C41"/>
    <w:rsid w:val="00C75CDB"/>
    <w:rsid w:val="00C76D88"/>
    <w:rsid w:val="00C81B2D"/>
    <w:rsid w:val="00C82BCB"/>
    <w:rsid w:val="00C82C0F"/>
    <w:rsid w:val="00C82FB3"/>
    <w:rsid w:val="00C84622"/>
    <w:rsid w:val="00C84841"/>
    <w:rsid w:val="00C85E9D"/>
    <w:rsid w:val="00C85FCD"/>
    <w:rsid w:val="00C87587"/>
    <w:rsid w:val="00C87B39"/>
    <w:rsid w:val="00C87C5F"/>
    <w:rsid w:val="00C9043E"/>
    <w:rsid w:val="00C919E6"/>
    <w:rsid w:val="00C91D67"/>
    <w:rsid w:val="00C91D8E"/>
    <w:rsid w:val="00C91FF9"/>
    <w:rsid w:val="00C92BC4"/>
    <w:rsid w:val="00C94373"/>
    <w:rsid w:val="00C95961"/>
    <w:rsid w:val="00CA29F8"/>
    <w:rsid w:val="00CA332F"/>
    <w:rsid w:val="00CA3F65"/>
    <w:rsid w:val="00CA411A"/>
    <w:rsid w:val="00CA563B"/>
    <w:rsid w:val="00CA5672"/>
    <w:rsid w:val="00CA5B38"/>
    <w:rsid w:val="00CA64E4"/>
    <w:rsid w:val="00CB00A4"/>
    <w:rsid w:val="00CB043F"/>
    <w:rsid w:val="00CB12B5"/>
    <w:rsid w:val="00CB32ED"/>
    <w:rsid w:val="00CB472C"/>
    <w:rsid w:val="00CB5838"/>
    <w:rsid w:val="00CB76A4"/>
    <w:rsid w:val="00CB77B9"/>
    <w:rsid w:val="00CC0FB5"/>
    <w:rsid w:val="00CC5335"/>
    <w:rsid w:val="00CC5975"/>
    <w:rsid w:val="00CC7CCD"/>
    <w:rsid w:val="00CC7F17"/>
    <w:rsid w:val="00CC7F64"/>
    <w:rsid w:val="00CD04D9"/>
    <w:rsid w:val="00CD1F3E"/>
    <w:rsid w:val="00CD2427"/>
    <w:rsid w:val="00CD42C3"/>
    <w:rsid w:val="00CD510E"/>
    <w:rsid w:val="00CD5637"/>
    <w:rsid w:val="00CD5FCA"/>
    <w:rsid w:val="00CD601A"/>
    <w:rsid w:val="00CD7055"/>
    <w:rsid w:val="00CD7FE3"/>
    <w:rsid w:val="00CE0F4A"/>
    <w:rsid w:val="00CE31C9"/>
    <w:rsid w:val="00CE4471"/>
    <w:rsid w:val="00CE4BA5"/>
    <w:rsid w:val="00CE4D13"/>
    <w:rsid w:val="00CE5DF7"/>
    <w:rsid w:val="00CE7990"/>
    <w:rsid w:val="00CE7CCC"/>
    <w:rsid w:val="00CF0A83"/>
    <w:rsid w:val="00CF12BE"/>
    <w:rsid w:val="00CF1D76"/>
    <w:rsid w:val="00CF29BC"/>
    <w:rsid w:val="00CF2BE3"/>
    <w:rsid w:val="00CF2FCB"/>
    <w:rsid w:val="00CF3F80"/>
    <w:rsid w:val="00CF4679"/>
    <w:rsid w:val="00CF60E2"/>
    <w:rsid w:val="00CF6550"/>
    <w:rsid w:val="00D00B2D"/>
    <w:rsid w:val="00D0104C"/>
    <w:rsid w:val="00D01EA7"/>
    <w:rsid w:val="00D026E5"/>
    <w:rsid w:val="00D02D23"/>
    <w:rsid w:val="00D03557"/>
    <w:rsid w:val="00D058D8"/>
    <w:rsid w:val="00D063A8"/>
    <w:rsid w:val="00D064FF"/>
    <w:rsid w:val="00D065EA"/>
    <w:rsid w:val="00D069B3"/>
    <w:rsid w:val="00D07622"/>
    <w:rsid w:val="00D07E88"/>
    <w:rsid w:val="00D100E0"/>
    <w:rsid w:val="00D10892"/>
    <w:rsid w:val="00D116C2"/>
    <w:rsid w:val="00D11BC7"/>
    <w:rsid w:val="00D12A88"/>
    <w:rsid w:val="00D12F70"/>
    <w:rsid w:val="00D13439"/>
    <w:rsid w:val="00D14B03"/>
    <w:rsid w:val="00D157DD"/>
    <w:rsid w:val="00D16CF6"/>
    <w:rsid w:val="00D16EAF"/>
    <w:rsid w:val="00D173F3"/>
    <w:rsid w:val="00D2174E"/>
    <w:rsid w:val="00D21EE5"/>
    <w:rsid w:val="00D22B29"/>
    <w:rsid w:val="00D23189"/>
    <w:rsid w:val="00D23CC8"/>
    <w:rsid w:val="00D2405E"/>
    <w:rsid w:val="00D24914"/>
    <w:rsid w:val="00D256C4"/>
    <w:rsid w:val="00D26B08"/>
    <w:rsid w:val="00D26DAA"/>
    <w:rsid w:val="00D26F70"/>
    <w:rsid w:val="00D27659"/>
    <w:rsid w:val="00D277C9"/>
    <w:rsid w:val="00D31358"/>
    <w:rsid w:val="00D31E13"/>
    <w:rsid w:val="00D324F1"/>
    <w:rsid w:val="00D32D89"/>
    <w:rsid w:val="00D34627"/>
    <w:rsid w:val="00D352F4"/>
    <w:rsid w:val="00D3574A"/>
    <w:rsid w:val="00D35E6E"/>
    <w:rsid w:val="00D36AE0"/>
    <w:rsid w:val="00D372D9"/>
    <w:rsid w:val="00D40CEF"/>
    <w:rsid w:val="00D41398"/>
    <w:rsid w:val="00D41603"/>
    <w:rsid w:val="00D416D7"/>
    <w:rsid w:val="00D432F7"/>
    <w:rsid w:val="00D43650"/>
    <w:rsid w:val="00D43C89"/>
    <w:rsid w:val="00D44FDB"/>
    <w:rsid w:val="00D46064"/>
    <w:rsid w:val="00D47881"/>
    <w:rsid w:val="00D47948"/>
    <w:rsid w:val="00D507E6"/>
    <w:rsid w:val="00D546F0"/>
    <w:rsid w:val="00D54DA0"/>
    <w:rsid w:val="00D54F67"/>
    <w:rsid w:val="00D5597A"/>
    <w:rsid w:val="00D55A0F"/>
    <w:rsid w:val="00D56881"/>
    <w:rsid w:val="00D568D2"/>
    <w:rsid w:val="00D56A0D"/>
    <w:rsid w:val="00D56ABF"/>
    <w:rsid w:val="00D570F3"/>
    <w:rsid w:val="00D57460"/>
    <w:rsid w:val="00D576E4"/>
    <w:rsid w:val="00D60062"/>
    <w:rsid w:val="00D61762"/>
    <w:rsid w:val="00D61F83"/>
    <w:rsid w:val="00D63AF2"/>
    <w:rsid w:val="00D65514"/>
    <w:rsid w:val="00D65689"/>
    <w:rsid w:val="00D65C31"/>
    <w:rsid w:val="00D66131"/>
    <w:rsid w:val="00D661A8"/>
    <w:rsid w:val="00D668A1"/>
    <w:rsid w:val="00D66D85"/>
    <w:rsid w:val="00D67942"/>
    <w:rsid w:val="00D67B65"/>
    <w:rsid w:val="00D67D46"/>
    <w:rsid w:val="00D705F1"/>
    <w:rsid w:val="00D711C3"/>
    <w:rsid w:val="00D72994"/>
    <w:rsid w:val="00D72DB1"/>
    <w:rsid w:val="00D72DF6"/>
    <w:rsid w:val="00D73CB5"/>
    <w:rsid w:val="00D7434C"/>
    <w:rsid w:val="00D747A4"/>
    <w:rsid w:val="00D74E65"/>
    <w:rsid w:val="00D75C8F"/>
    <w:rsid w:val="00D7687D"/>
    <w:rsid w:val="00D76A65"/>
    <w:rsid w:val="00D815B7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8D"/>
    <w:rsid w:val="00D9006B"/>
    <w:rsid w:val="00D90198"/>
    <w:rsid w:val="00D916B4"/>
    <w:rsid w:val="00D919AA"/>
    <w:rsid w:val="00D91CEE"/>
    <w:rsid w:val="00D924C0"/>
    <w:rsid w:val="00D93007"/>
    <w:rsid w:val="00D931D0"/>
    <w:rsid w:val="00D9376B"/>
    <w:rsid w:val="00D93871"/>
    <w:rsid w:val="00D94261"/>
    <w:rsid w:val="00D94299"/>
    <w:rsid w:val="00D94588"/>
    <w:rsid w:val="00D9482B"/>
    <w:rsid w:val="00D94C59"/>
    <w:rsid w:val="00D95088"/>
    <w:rsid w:val="00D963D8"/>
    <w:rsid w:val="00DA1032"/>
    <w:rsid w:val="00DA12BD"/>
    <w:rsid w:val="00DA1A34"/>
    <w:rsid w:val="00DA23CF"/>
    <w:rsid w:val="00DA37A8"/>
    <w:rsid w:val="00DA3C20"/>
    <w:rsid w:val="00DA3CE9"/>
    <w:rsid w:val="00DA43EF"/>
    <w:rsid w:val="00DA4A27"/>
    <w:rsid w:val="00DA555C"/>
    <w:rsid w:val="00DA58B2"/>
    <w:rsid w:val="00DA58E1"/>
    <w:rsid w:val="00DA649B"/>
    <w:rsid w:val="00DA7B74"/>
    <w:rsid w:val="00DB1BE5"/>
    <w:rsid w:val="00DB1D45"/>
    <w:rsid w:val="00DB2748"/>
    <w:rsid w:val="00DB53C2"/>
    <w:rsid w:val="00DB5D2A"/>
    <w:rsid w:val="00DB61B6"/>
    <w:rsid w:val="00DB7765"/>
    <w:rsid w:val="00DB7F8F"/>
    <w:rsid w:val="00DC034D"/>
    <w:rsid w:val="00DC165D"/>
    <w:rsid w:val="00DC1FBE"/>
    <w:rsid w:val="00DC2761"/>
    <w:rsid w:val="00DC2C3A"/>
    <w:rsid w:val="00DC300C"/>
    <w:rsid w:val="00DC33B4"/>
    <w:rsid w:val="00DC5813"/>
    <w:rsid w:val="00DC5960"/>
    <w:rsid w:val="00DC6966"/>
    <w:rsid w:val="00DC6DD9"/>
    <w:rsid w:val="00DC7A65"/>
    <w:rsid w:val="00DC7C6B"/>
    <w:rsid w:val="00DD0015"/>
    <w:rsid w:val="00DD12E4"/>
    <w:rsid w:val="00DD16D1"/>
    <w:rsid w:val="00DD2D28"/>
    <w:rsid w:val="00DD370A"/>
    <w:rsid w:val="00DD3ABB"/>
    <w:rsid w:val="00DD54D7"/>
    <w:rsid w:val="00DD5B11"/>
    <w:rsid w:val="00DD7BE0"/>
    <w:rsid w:val="00DD7EA6"/>
    <w:rsid w:val="00DE18AB"/>
    <w:rsid w:val="00DE214D"/>
    <w:rsid w:val="00DE26CF"/>
    <w:rsid w:val="00DE2D12"/>
    <w:rsid w:val="00DE3CF8"/>
    <w:rsid w:val="00DE3E92"/>
    <w:rsid w:val="00DE428D"/>
    <w:rsid w:val="00DE57DA"/>
    <w:rsid w:val="00DE58FA"/>
    <w:rsid w:val="00DE62CC"/>
    <w:rsid w:val="00DE6522"/>
    <w:rsid w:val="00DE6573"/>
    <w:rsid w:val="00DE6816"/>
    <w:rsid w:val="00DE70C4"/>
    <w:rsid w:val="00DF01CE"/>
    <w:rsid w:val="00DF0619"/>
    <w:rsid w:val="00DF1453"/>
    <w:rsid w:val="00DF43D3"/>
    <w:rsid w:val="00DF4C4D"/>
    <w:rsid w:val="00DF588F"/>
    <w:rsid w:val="00DF6479"/>
    <w:rsid w:val="00DF6535"/>
    <w:rsid w:val="00DF6B01"/>
    <w:rsid w:val="00DF7819"/>
    <w:rsid w:val="00E00406"/>
    <w:rsid w:val="00E00FE7"/>
    <w:rsid w:val="00E0160D"/>
    <w:rsid w:val="00E01D44"/>
    <w:rsid w:val="00E01F77"/>
    <w:rsid w:val="00E02ED6"/>
    <w:rsid w:val="00E03256"/>
    <w:rsid w:val="00E04EEA"/>
    <w:rsid w:val="00E04F2C"/>
    <w:rsid w:val="00E059F3"/>
    <w:rsid w:val="00E05F59"/>
    <w:rsid w:val="00E07290"/>
    <w:rsid w:val="00E07ACA"/>
    <w:rsid w:val="00E10490"/>
    <w:rsid w:val="00E107EC"/>
    <w:rsid w:val="00E11ECD"/>
    <w:rsid w:val="00E127CB"/>
    <w:rsid w:val="00E132AD"/>
    <w:rsid w:val="00E134B9"/>
    <w:rsid w:val="00E1373D"/>
    <w:rsid w:val="00E13A8D"/>
    <w:rsid w:val="00E13F7D"/>
    <w:rsid w:val="00E14227"/>
    <w:rsid w:val="00E146F8"/>
    <w:rsid w:val="00E148D3"/>
    <w:rsid w:val="00E15C12"/>
    <w:rsid w:val="00E165B0"/>
    <w:rsid w:val="00E17315"/>
    <w:rsid w:val="00E2052D"/>
    <w:rsid w:val="00E219D5"/>
    <w:rsid w:val="00E22484"/>
    <w:rsid w:val="00E2281B"/>
    <w:rsid w:val="00E22A53"/>
    <w:rsid w:val="00E2309E"/>
    <w:rsid w:val="00E24FD0"/>
    <w:rsid w:val="00E260FB"/>
    <w:rsid w:val="00E263D0"/>
    <w:rsid w:val="00E26463"/>
    <w:rsid w:val="00E3083B"/>
    <w:rsid w:val="00E31ED1"/>
    <w:rsid w:val="00E31F8F"/>
    <w:rsid w:val="00E329EB"/>
    <w:rsid w:val="00E32B18"/>
    <w:rsid w:val="00E32FA1"/>
    <w:rsid w:val="00E330A8"/>
    <w:rsid w:val="00E33D28"/>
    <w:rsid w:val="00E3459F"/>
    <w:rsid w:val="00E35659"/>
    <w:rsid w:val="00E36635"/>
    <w:rsid w:val="00E37736"/>
    <w:rsid w:val="00E40671"/>
    <w:rsid w:val="00E410B3"/>
    <w:rsid w:val="00E418C3"/>
    <w:rsid w:val="00E421F1"/>
    <w:rsid w:val="00E43ED6"/>
    <w:rsid w:val="00E445BF"/>
    <w:rsid w:val="00E44B38"/>
    <w:rsid w:val="00E47910"/>
    <w:rsid w:val="00E47CF2"/>
    <w:rsid w:val="00E509FF"/>
    <w:rsid w:val="00E51095"/>
    <w:rsid w:val="00E51DEA"/>
    <w:rsid w:val="00E51F41"/>
    <w:rsid w:val="00E5252C"/>
    <w:rsid w:val="00E5304E"/>
    <w:rsid w:val="00E53059"/>
    <w:rsid w:val="00E53D67"/>
    <w:rsid w:val="00E53FDB"/>
    <w:rsid w:val="00E54273"/>
    <w:rsid w:val="00E54FB1"/>
    <w:rsid w:val="00E6008E"/>
    <w:rsid w:val="00E601DD"/>
    <w:rsid w:val="00E609C5"/>
    <w:rsid w:val="00E63113"/>
    <w:rsid w:val="00E6387E"/>
    <w:rsid w:val="00E64A74"/>
    <w:rsid w:val="00E65C68"/>
    <w:rsid w:val="00E661FB"/>
    <w:rsid w:val="00E66289"/>
    <w:rsid w:val="00E66833"/>
    <w:rsid w:val="00E66978"/>
    <w:rsid w:val="00E66A56"/>
    <w:rsid w:val="00E670C2"/>
    <w:rsid w:val="00E67251"/>
    <w:rsid w:val="00E67FEA"/>
    <w:rsid w:val="00E70255"/>
    <w:rsid w:val="00E708AA"/>
    <w:rsid w:val="00E70CC2"/>
    <w:rsid w:val="00E72CCD"/>
    <w:rsid w:val="00E72EAA"/>
    <w:rsid w:val="00E730F3"/>
    <w:rsid w:val="00E7330E"/>
    <w:rsid w:val="00E74316"/>
    <w:rsid w:val="00E7444B"/>
    <w:rsid w:val="00E75636"/>
    <w:rsid w:val="00E75EA5"/>
    <w:rsid w:val="00E75EC8"/>
    <w:rsid w:val="00E774B0"/>
    <w:rsid w:val="00E8074C"/>
    <w:rsid w:val="00E8157D"/>
    <w:rsid w:val="00E81EB6"/>
    <w:rsid w:val="00E825B6"/>
    <w:rsid w:val="00E84541"/>
    <w:rsid w:val="00E8559C"/>
    <w:rsid w:val="00E857B6"/>
    <w:rsid w:val="00E85A93"/>
    <w:rsid w:val="00E873A1"/>
    <w:rsid w:val="00E9111D"/>
    <w:rsid w:val="00E91CFC"/>
    <w:rsid w:val="00E933ED"/>
    <w:rsid w:val="00E93620"/>
    <w:rsid w:val="00E937DC"/>
    <w:rsid w:val="00E938AA"/>
    <w:rsid w:val="00E95654"/>
    <w:rsid w:val="00E95893"/>
    <w:rsid w:val="00E95C32"/>
    <w:rsid w:val="00E95F9D"/>
    <w:rsid w:val="00E97254"/>
    <w:rsid w:val="00E9743A"/>
    <w:rsid w:val="00E974D5"/>
    <w:rsid w:val="00E976B1"/>
    <w:rsid w:val="00EA0975"/>
    <w:rsid w:val="00EA0AF8"/>
    <w:rsid w:val="00EA31D3"/>
    <w:rsid w:val="00EA3B42"/>
    <w:rsid w:val="00EA3C8B"/>
    <w:rsid w:val="00EA3CF0"/>
    <w:rsid w:val="00EA3D0C"/>
    <w:rsid w:val="00EA3EBA"/>
    <w:rsid w:val="00EA4E37"/>
    <w:rsid w:val="00EA585B"/>
    <w:rsid w:val="00EA6654"/>
    <w:rsid w:val="00EA6A1F"/>
    <w:rsid w:val="00EA728D"/>
    <w:rsid w:val="00EA73FF"/>
    <w:rsid w:val="00EB12DC"/>
    <w:rsid w:val="00EB1D56"/>
    <w:rsid w:val="00EB2E3C"/>
    <w:rsid w:val="00EB2EA9"/>
    <w:rsid w:val="00EB35E7"/>
    <w:rsid w:val="00EB4AF4"/>
    <w:rsid w:val="00EB5050"/>
    <w:rsid w:val="00EB74F9"/>
    <w:rsid w:val="00EB7DFD"/>
    <w:rsid w:val="00EC077F"/>
    <w:rsid w:val="00EC191E"/>
    <w:rsid w:val="00EC2199"/>
    <w:rsid w:val="00EC277D"/>
    <w:rsid w:val="00EC2807"/>
    <w:rsid w:val="00EC2C02"/>
    <w:rsid w:val="00EC3C72"/>
    <w:rsid w:val="00EC4EA2"/>
    <w:rsid w:val="00EC7426"/>
    <w:rsid w:val="00ED02A5"/>
    <w:rsid w:val="00ED23AD"/>
    <w:rsid w:val="00ED330C"/>
    <w:rsid w:val="00ED3F5B"/>
    <w:rsid w:val="00ED5A32"/>
    <w:rsid w:val="00ED5B4A"/>
    <w:rsid w:val="00ED6254"/>
    <w:rsid w:val="00ED68EE"/>
    <w:rsid w:val="00ED6C19"/>
    <w:rsid w:val="00EE0D97"/>
    <w:rsid w:val="00EE0E63"/>
    <w:rsid w:val="00EE2035"/>
    <w:rsid w:val="00EE2196"/>
    <w:rsid w:val="00EE2404"/>
    <w:rsid w:val="00EE2DF2"/>
    <w:rsid w:val="00EE508B"/>
    <w:rsid w:val="00EE51F2"/>
    <w:rsid w:val="00EE73CE"/>
    <w:rsid w:val="00EE7C55"/>
    <w:rsid w:val="00EF0370"/>
    <w:rsid w:val="00EF0B3B"/>
    <w:rsid w:val="00EF1717"/>
    <w:rsid w:val="00EF1C3B"/>
    <w:rsid w:val="00EF3A60"/>
    <w:rsid w:val="00EF6554"/>
    <w:rsid w:val="00EF67DA"/>
    <w:rsid w:val="00F01B0A"/>
    <w:rsid w:val="00F01CA8"/>
    <w:rsid w:val="00F02488"/>
    <w:rsid w:val="00F02F3E"/>
    <w:rsid w:val="00F036F1"/>
    <w:rsid w:val="00F03FF8"/>
    <w:rsid w:val="00F04521"/>
    <w:rsid w:val="00F04810"/>
    <w:rsid w:val="00F04A3F"/>
    <w:rsid w:val="00F05D6F"/>
    <w:rsid w:val="00F063AB"/>
    <w:rsid w:val="00F064EA"/>
    <w:rsid w:val="00F06E9C"/>
    <w:rsid w:val="00F073BE"/>
    <w:rsid w:val="00F07831"/>
    <w:rsid w:val="00F07836"/>
    <w:rsid w:val="00F1087F"/>
    <w:rsid w:val="00F11616"/>
    <w:rsid w:val="00F11A16"/>
    <w:rsid w:val="00F11B40"/>
    <w:rsid w:val="00F1237A"/>
    <w:rsid w:val="00F12554"/>
    <w:rsid w:val="00F12C55"/>
    <w:rsid w:val="00F15E32"/>
    <w:rsid w:val="00F20933"/>
    <w:rsid w:val="00F211EE"/>
    <w:rsid w:val="00F21A7A"/>
    <w:rsid w:val="00F222E4"/>
    <w:rsid w:val="00F22A50"/>
    <w:rsid w:val="00F22DAE"/>
    <w:rsid w:val="00F22E0F"/>
    <w:rsid w:val="00F239B6"/>
    <w:rsid w:val="00F2439C"/>
    <w:rsid w:val="00F27FC0"/>
    <w:rsid w:val="00F30A7E"/>
    <w:rsid w:val="00F320DF"/>
    <w:rsid w:val="00F334DF"/>
    <w:rsid w:val="00F33F84"/>
    <w:rsid w:val="00F3414D"/>
    <w:rsid w:val="00F34CAC"/>
    <w:rsid w:val="00F34D8C"/>
    <w:rsid w:val="00F35791"/>
    <w:rsid w:val="00F36970"/>
    <w:rsid w:val="00F36A65"/>
    <w:rsid w:val="00F3724A"/>
    <w:rsid w:val="00F37818"/>
    <w:rsid w:val="00F4079D"/>
    <w:rsid w:val="00F41950"/>
    <w:rsid w:val="00F41C79"/>
    <w:rsid w:val="00F41F0C"/>
    <w:rsid w:val="00F42053"/>
    <w:rsid w:val="00F43B79"/>
    <w:rsid w:val="00F43E0A"/>
    <w:rsid w:val="00F448F4"/>
    <w:rsid w:val="00F45242"/>
    <w:rsid w:val="00F45C23"/>
    <w:rsid w:val="00F45FC0"/>
    <w:rsid w:val="00F46BF9"/>
    <w:rsid w:val="00F46D70"/>
    <w:rsid w:val="00F47143"/>
    <w:rsid w:val="00F50371"/>
    <w:rsid w:val="00F5170C"/>
    <w:rsid w:val="00F53A66"/>
    <w:rsid w:val="00F53ACE"/>
    <w:rsid w:val="00F54CD2"/>
    <w:rsid w:val="00F55CCB"/>
    <w:rsid w:val="00F56732"/>
    <w:rsid w:val="00F57906"/>
    <w:rsid w:val="00F57B23"/>
    <w:rsid w:val="00F60742"/>
    <w:rsid w:val="00F60D1E"/>
    <w:rsid w:val="00F60D3E"/>
    <w:rsid w:val="00F62169"/>
    <w:rsid w:val="00F640EE"/>
    <w:rsid w:val="00F64E13"/>
    <w:rsid w:val="00F65914"/>
    <w:rsid w:val="00F70B11"/>
    <w:rsid w:val="00F70B27"/>
    <w:rsid w:val="00F7193E"/>
    <w:rsid w:val="00F719DD"/>
    <w:rsid w:val="00F71E9F"/>
    <w:rsid w:val="00F7304E"/>
    <w:rsid w:val="00F73117"/>
    <w:rsid w:val="00F73215"/>
    <w:rsid w:val="00F738F5"/>
    <w:rsid w:val="00F739A7"/>
    <w:rsid w:val="00F73F7D"/>
    <w:rsid w:val="00F749B0"/>
    <w:rsid w:val="00F74EF3"/>
    <w:rsid w:val="00F75204"/>
    <w:rsid w:val="00F7529E"/>
    <w:rsid w:val="00F75C29"/>
    <w:rsid w:val="00F760A4"/>
    <w:rsid w:val="00F77175"/>
    <w:rsid w:val="00F8159B"/>
    <w:rsid w:val="00F8259E"/>
    <w:rsid w:val="00F8338E"/>
    <w:rsid w:val="00F83D48"/>
    <w:rsid w:val="00F85AF1"/>
    <w:rsid w:val="00F86247"/>
    <w:rsid w:val="00F87710"/>
    <w:rsid w:val="00F90BA4"/>
    <w:rsid w:val="00F92E56"/>
    <w:rsid w:val="00F936A3"/>
    <w:rsid w:val="00F95669"/>
    <w:rsid w:val="00F959A4"/>
    <w:rsid w:val="00F959FD"/>
    <w:rsid w:val="00F95E42"/>
    <w:rsid w:val="00F96BA0"/>
    <w:rsid w:val="00F970AA"/>
    <w:rsid w:val="00F97B9A"/>
    <w:rsid w:val="00F97BD5"/>
    <w:rsid w:val="00FA0954"/>
    <w:rsid w:val="00FA1991"/>
    <w:rsid w:val="00FA264A"/>
    <w:rsid w:val="00FA288D"/>
    <w:rsid w:val="00FA4083"/>
    <w:rsid w:val="00FA5CD5"/>
    <w:rsid w:val="00FA617C"/>
    <w:rsid w:val="00FA7295"/>
    <w:rsid w:val="00FB1848"/>
    <w:rsid w:val="00FB3A49"/>
    <w:rsid w:val="00FB4062"/>
    <w:rsid w:val="00FB494A"/>
    <w:rsid w:val="00FB5073"/>
    <w:rsid w:val="00FB749B"/>
    <w:rsid w:val="00FC188E"/>
    <w:rsid w:val="00FC2E70"/>
    <w:rsid w:val="00FC3250"/>
    <w:rsid w:val="00FC3AAC"/>
    <w:rsid w:val="00FC41DA"/>
    <w:rsid w:val="00FC4524"/>
    <w:rsid w:val="00FC5651"/>
    <w:rsid w:val="00FC5DD0"/>
    <w:rsid w:val="00FC5E37"/>
    <w:rsid w:val="00FC7574"/>
    <w:rsid w:val="00FC77D7"/>
    <w:rsid w:val="00FC7B31"/>
    <w:rsid w:val="00FC7B59"/>
    <w:rsid w:val="00FC7B61"/>
    <w:rsid w:val="00FD0ED5"/>
    <w:rsid w:val="00FD15DD"/>
    <w:rsid w:val="00FD3373"/>
    <w:rsid w:val="00FD3BC5"/>
    <w:rsid w:val="00FD450C"/>
    <w:rsid w:val="00FD6CD0"/>
    <w:rsid w:val="00FD7122"/>
    <w:rsid w:val="00FD733D"/>
    <w:rsid w:val="00FD73EA"/>
    <w:rsid w:val="00FD7A39"/>
    <w:rsid w:val="00FD7CFB"/>
    <w:rsid w:val="00FE4975"/>
    <w:rsid w:val="00FE5D45"/>
    <w:rsid w:val="00FE5E39"/>
    <w:rsid w:val="00FE5F74"/>
    <w:rsid w:val="00FE6157"/>
    <w:rsid w:val="00FE6235"/>
    <w:rsid w:val="00FE638F"/>
    <w:rsid w:val="00FE71DC"/>
    <w:rsid w:val="00FE74C3"/>
    <w:rsid w:val="00FE74CD"/>
    <w:rsid w:val="00FF08F9"/>
    <w:rsid w:val="00FF0D35"/>
    <w:rsid w:val="00FF1506"/>
    <w:rsid w:val="00FF4540"/>
    <w:rsid w:val="00FF4A2D"/>
    <w:rsid w:val="00FF580D"/>
    <w:rsid w:val="00FF5AA4"/>
    <w:rsid w:val="00FF6C39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90E753C2-6398-4530-860D-4F94ACA2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F036F1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FC5DD0"/>
    <w:pPr>
      <w:keepNext/>
      <w:numPr>
        <w:numId w:val="13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 Sans" w:eastAsia="方正兰亭黑简体" w:hAnsi="Huawei Sans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FC5DD0"/>
    <w:pPr>
      <w:keepNext/>
      <w:keepLines/>
      <w:numPr>
        <w:ilvl w:val="1"/>
        <w:numId w:val="13"/>
      </w:numPr>
      <w:spacing w:before="600"/>
      <w:outlineLvl w:val="1"/>
    </w:pPr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9D4127"/>
    <w:pPr>
      <w:keepNext/>
      <w:keepLines/>
      <w:numPr>
        <w:ilvl w:val="2"/>
        <w:numId w:val="13"/>
      </w:numPr>
      <w:spacing w:before="200"/>
      <w:outlineLvl w:val="2"/>
    </w:pPr>
    <w:rPr>
      <w:rFonts w:ascii="Huawei Sans" w:eastAsia="方正兰亭黑简体" w:hAnsi="Huawei Sans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9D4127"/>
    <w:pPr>
      <w:keepNext/>
      <w:keepLines/>
      <w:numPr>
        <w:ilvl w:val="3"/>
        <w:numId w:val="13"/>
      </w:numPr>
      <w:outlineLvl w:val="3"/>
    </w:pPr>
    <w:rPr>
      <w:rFonts w:ascii="Huawei Sans" w:eastAsia="方正兰亭黑简体" w:hAnsi="Huawei Sans" w:hint="eastAsia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9D4127"/>
    <w:pPr>
      <w:keepNext/>
      <w:keepLines/>
      <w:numPr>
        <w:ilvl w:val="4"/>
        <w:numId w:val="13"/>
      </w:numPr>
      <w:outlineLvl w:val="4"/>
    </w:pPr>
    <w:rPr>
      <w:rFonts w:ascii="Huawei Sans" w:eastAsia="方正兰亭黑简体" w:hAnsi="Huawei Sans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13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1484"/>
    <w:pPr>
      <w:ind w:left="0"/>
    </w:pPr>
    <w:rPr>
      <w:rFonts w:ascii="Huawei Sans" w:eastAsia="方正兰亭黑简体" w:hAnsi="Huawei Sans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3">
    <w:name w:val="toc 3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  <w:noProof/>
    </w:rPr>
  </w:style>
  <w:style w:type="paragraph" w:styleId="TOC4">
    <w:name w:val="toc 4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5">
    <w:name w:val="toc 5"/>
    <w:basedOn w:val="a2"/>
    <w:next w:val="a2"/>
    <w:uiPriority w:val="39"/>
    <w:rsid w:val="001B1484"/>
    <w:pPr>
      <w:ind w:left="0"/>
    </w:pPr>
    <w:rPr>
      <w:rFonts w:ascii="Huawei Sans" w:eastAsia="方正兰亭黑简体" w:hAnsi="Huawei Sans"/>
    </w:rPr>
  </w:style>
  <w:style w:type="paragraph" w:styleId="TOC6">
    <w:name w:val="toc 6"/>
    <w:basedOn w:val="a2"/>
    <w:next w:val="a2"/>
    <w:autoRedefine/>
    <w:uiPriority w:val="39"/>
    <w:rsid w:val="001B1484"/>
    <w:pPr>
      <w:ind w:left="2100"/>
    </w:pPr>
    <w:rPr>
      <w:rFonts w:ascii="Huawei Sans" w:eastAsia="方正兰亭黑简体" w:hAnsi="Huawei Sans"/>
      <w:sz w:val="24"/>
    </w:rPr>
  </w:style>
  <w:style w:type="paragraph" w:styleId="TOC7">
    <w:name w:val="toc 7"/>
    <w:basedOn w:val="a2"/>
    <w:next w:val="a2"/>
    <w:autoRedefine/>
    <w:uiPriority w:val="39"/>
    <w:rsid w:val="001B1484"/>
    <w:pPr>
      <w:ind w:left="2520"/>
    </w:pPr>
    <w:rPr>
      <w:rFonts w:ascii="Huawei Sans" w:eastAsia="方正兰亭黑简体" w:hAnsi="Huawei Sans"/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uiPriority w:val="99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4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FC5DD0"/>
    <w:rPr>
      <w:rFonts w:ascii="Huawei Sans" w:eastAsia="方正兰亭黑简体" w:hAnsi="Huawei Sans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5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6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402B8C"/>
    <w:pPr>
      <w:topLinePunct w:val="0"/>
      <w:adjustRightInd/>
      <w:ind w:left="1021"/>
    </w:pPr>
    <w:rPr>
      <w:rFonts w:ascii="Huawei Sans" w:eastAsia="方正兰亭黑简体" w:hAnsi="Huawei Sans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402B8C"/>
    <w:rPr>
      <w:rFonts w:ascii="Huawei Sans" w:eastAsia="方正兰亭黑简体" w:hAnsi="Huawei Sans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1977C0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40" w:after="40"/>
      <w:ind w:left="1021"/>
    </w:pPr>
    <w:rPr>
      <w:rFonts w:ascii="Huawei Sans" w:eastAsia="方正兰亭黑简体" w:hAnsi="Huawei Sans" w:cs="Courier New"/>
      <w:sz w:val="18"/>
      <w:szCs w:val="18"/>
      <w:lang w:eastAsia="en-US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1977C0"/>
    <w:rPr>
      <w:rFonts w:ascii="Huawei Sans" w:eastAsia="方正兰亭黑简体" w:hAnsi="Huawei Sans" w:cs="Courier New"/>
      <w:sz w:val="18"/>
      <w:szCs w:val="18"/>
      <w:shd w:val="clear" w:color="auto" w:fill="D9D9D9" w:themeFill="background1" w:themeFillShade="D9"/>
      <w:lang w:eastAsia="en-US"/>
    </w:rPr>
  </w:style>
  <w:style w:type="paragraph" w:customStyle="1" w:styleId="30">
    <w:name w:val="3.步骤"/>
    <w:basedOn w:val="a2"/>
    <w:link w:val="3f1"/>
    <w:autoRedefine/>
    <w:qFormat/>
    <w:rsid w:val="00254FAD"/>
    <w:pPr>
      <w:numPr>
        <w:ilvl w:val="5"/>
        <w:numId w:val="4"/>
      </w:numPr>
      <w:tabs>
        <w:tab w:val="num" w:pos="1418"/>
      </w:tabs>
      <w:spacing w:before="160" w:after="160"/>
      <w:ind w:left="1559" w:hanging="425"/>
      <w:outlineLvl w:val="3"/>
    </w:pPr>
    <w:rPr>
      <w:rFonts w:ascii="Huawei Sans" w:eastAsia="方正兰亭黑简体" w:hAnsi="Huawei Sans"/>
      <w:sz w:val="21"/>
    </w:rPr>
  </w:style>
  <w:style w:type="paragraph" w:customStyle="1" w:styleId="49">
    <w:name w:val="4.任务"/>
    <w:basedOn w:val="ItemList"/>
    <w:link w:val="4a"/>
    <w:autoRedefine/>
    <w:qFormat/>
    <w:rsid w:val="004D47F0"/>
    <w:pPr>
      <w:ind w:left="1446"/>
    </w:pPr>
    <w:rPr>
      <w:rFonts w:ascii="Huawei Sans" w:eastAsia="方正兰亭黑简体" w:hAnsi="Huawei Sans" w:cs="微软雅黑"/>
      <w:shd w:val="clear" w:color="auto" w:fill="FFFFFF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BA015E"/>
    <w:pPr>
      <w:autoSpaceDE w:val="0"/>
      <w:autoSpaceDN w:val="0"/>
      <w:jc w:val="center"/>
    </w:pPr>
    <w:rPr>
      <w:rFonts w:ascii="Huawei Sans" w:eastAsia="方正兰亭黑简体" w:hAnsi="Huawei Sans"/>
      <w:sz w:val="21"/>
      <w:szCs w:val="32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4D47F0"/>
    <w:rPr>
      <w:rFonts w:ascii="Huawei Sans" w:eastAsia="方正兰亭黑简体" w:hAnsi="Huawei Sans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BA015E"/>
    <w:rPr>
      <w:rFonts w:ascii="Huawei Sans" w:eastAsia="方正兰亭黑简体" w:hAnsi="Huawei Sans" w:cs="微软雅黑"/>
      <w:snapToGrid w:val="0"/>
      <w:sz w:val="21"/>
      <w:szCs w:val="32"/>
    </w:rPr>
  </w:style>
  <w:style w:type="paragraph" w:customStyle="1" w:styleId="63">
    <w:name w:val="6.前言"/>
    <w:basedOn w:val="Heading1NoNumber"/>
    <w:link w:val="64"/>
    <w:autoRedefine/>
    <w:qFormat/>
    <w:rsid w:val="00FC5DD0"/>
  </w:style>
  <w:style w:type="paragraph" w:customStyle="1" w:styleId="73">
    <w:name w:val="7.简介标题"/>
    <w:basedOn w:val="a2"/>
    <w:link w:val="74"/>
    <w:autoRedefine/>
    <w:qFormat/>
    <w:rsid w:val="00FC5DD0"/>
    <w:rPr>
      <w:rFonts w:ascii="Huawei Sans" w:eastAsia="方正兰亭黑简体" w:hAnsi="Huawei Sans"/>
    </w:rPr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FC5DD0"/>
    <w:rPr>
      <w:rFonts w:ascii="Huawei Sans" w:eastAsia="方正兰亭黑简体" w:hAnsi="Huawei Sans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C5DD0"/>
    <w:rPr>
      <w:noProof/>
    </w:rPr>
  </w:style>
  <w:style w:type="character" w:customStyle="1" w:styleId="20">
    <w:name w:val="标题 2 字符"/>
    <w:aliases w:val="ALT+2 字符"/>
    <w:basedOn w:val="a3"/>
    <w:link w:val="2"/>
    <w:rsid w:val="00FC5DD0"/>
    <w:rPr>
      <w:rFonts w:ascii="Huawei Sans" w:eastAsia="方正兰亭黑简体" w:hAnsi="Huawei Sans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FC5DD0"/>
    <w:rPr>
      <w:rFonts w:ascii="Huawei Sans" w:eastAsia="方正兰亭黑简体" w:hAnsi="Huawei Sans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9D4127"/>
    <w:rPr>
      <w:rFonts w:ascii="Huawei Sans" w:eastAsia="方正兰亭黑简体" w:hAnsi="Huawei Sans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C5DD0"/>
    <w:rPr>
      <w:rFonts w:ascii="Huawei Sans" w:eastAsia="方正兰亭黑简体" w:hAnsi="Huawei Sans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254FAD"/>
    <w:rPr>
      <w:rFonts w:ascii="Huawei Sans" w:eastAsia="方正兰亭黑简体" w:hAnsi="Huawei Sans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BA015E"/>
    <w:pPr>
      <w:keepNext/>
      <w:numPr>
        <w:ilvl w:val="8"/>
        <w:numId w:val="4"/>
      </w:numPr>
      <w:topLinePunct w:val="0"/>
      <w:spacing w:before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paragraph" w:customStyle="1" w:styleId="9">
    <w:name w:val="9.图片标题"/>
    <w:basedOn w:val="a2"/>
    <w:link w:val="92"/>
    <w:autoRedefine/>
    <w:qFormat/>
    <w:rsid w:val="00BA015E"/>
    <w:pPr>
      <w:keepNext/>
      <w:numPr>
        <w:ilvl w:val="7"/>
        <w:numId w:val="4"/>
      </w:numPr>
      <w:topLinePunct w:val="0"/>
      <w:spacing w:after="160" w:line="240" w:lineRule="auto"/>
      <w:ind w:left="1021"/>
      <w:jc w:val="center"/>
    </w:pPr>
    <w:rPr>
      <w:rFonts w:ascii="Huawei Sans" w:eastAsia="方正兰亭黑简体" w:hAnsi="Huawei Sans"/>
      <w:b/>
      <w:spacing w:val="-4"/>
      <w:sz w:val="21"/>
      <w:szCs w:val="24"/>
    </w:rPr>
  </w:style>
  <w:style w:type="character" w:customStyle="1" w:styleId="92">
    <w:name w:val="9.图片标题 字符"/>
    <w:basedOn w:val="a3"/>
    <w:link w:val="9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character" w:customStyle="1" w:styleId="5b">
    <w:name w:val="5.表格标题 字符"/>
    <w:basedOn w:val="a3"/>
    <w:link w:val="50"/>
    <w:rsid w:val="00BA015E"/>
    <w:rPr>
      <w:rFonts w:ascii="Huawei Sans" w:eastAsia="方正兰亭黑简体" w:hAnsi="Huawei Sans" w:cs="微软雅黑"/>
      <w:b/>
      <w:spacing w:val="-4"/>
      <w:sz w:val="21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character" w:styleId="afffff2">
    <w:name w:val="Unresolved Mention"/>
    <w:basedOn w:val="a3"/>
    <w:uiPriority w:val="99"/>
    <w:semiHidden/>
    <w:unhideWhenUsed/>
    <w:rsid w:val="005B7E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4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8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254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600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08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2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7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8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9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hyperlink" Target="https://www.mindspore.cn/install" TargetMode="External"/><Relationship Id="rId26" Type="http://schemas.openxmlformats.org/officeDocument/2006/relationships/image" Target="media/image11.png"/><Relationship Id="rId3" Type="http://schemas.openxmlformats.org/officeDocument/2006/relationships/customXml" Target="../customXml/item2.xml"/><Relationship Id="rId21" Type="http://schemas.openxmlformats.org/officeDocument/2006/relationships/hyperlink" Target="https://www.mindspore.cn/docs/zh-CN/r1.7/api_python/mindspore.train.html#mindspore.train.callback.Callback" TargetMode="Externa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2" Type="http://schemas.openxmlformats.org/officeDocument/2006/relationships/customXml" Target="../customXml/item1.xml"/><Relationship Id="rId16" Type="http://schemas.openxmlformats.org/officeDocument/2006/relationships/hyperlink" Target="https://www.cs.toronto.edu/~kriz/cifar.html" TargetMode="External"/><Relationship Id="rId20" Type="http://schemas.openxmlformats.org/officeDocument/2006/relationships/hyperlink" Target="https://www.mindspore.cn/docs/zh-CN/r1.7/api_python/nn/mindspore.nn.SoftmaxCrossEntropyWithLogits.html" TargetMode="External"/><Relationship Id="rId29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6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7.png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1" ma:contentTypeDescription="Create a new document." ma:contentTypeScope="" ma:versionID="192c310b45bae95d9fdbb51d5532622b">
  <xsd:schema xmlns:xsd="http://www.w3.org/2001/XMLSchema" xmlns:xs="http://www.w3.org/2001/XMLSchema" xmlns:p="http://schemas.microsoft.com/office/2006/metadata/properties" xmlns:ns2="475f1e55-3009-46d8-9566-5d569a2b3a98" targetNamespace="http://schemas.microsoft.com/office/2006/metadata/properties" ma:root="true" ma:fieldsID="1d095aabec1d15598815726bd4b054a7" ns2:_="">
    <xsd:import namespace="475f1e55-3009-46d8-9566-5d569a2b3a98"/>
    <xsd:element name="properties">
      <xsd:complexType>
        <xsd:sequence>
          <xsd:element name="documentManagement">
            <xsd:complexType>
              <xsd:all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5f1e55-3009-46d8-9566-5d569a2b3a9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09624B-EE59-4FD1-998C-423C953158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9A63F9-0373-4E60-A3D4-AFCE9E1643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5f1e55-3009-46d8-9566-5d569a2b3a9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914</TotalTime>
  <Pages>24</Pages>
  <Words>3207</Words>
  <Characters>18286</Characters>
  <Application>Microsoft Office Word</Application>
  <DocSecurity>0</DocSecurity>
  <Lines>152</Lines>
  <Paragraphs>42</Paragraphs>
  <ScaleCrop>false</ScaleCrop>
  <Company>Huawei Technologies Co.,Ltd.</Company>
  <LinksUpToDate>false</LinksUpToDate>
  <CharactersWithSpaces>21451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旭坤 颜</cp:lastModifiedBy>
  <cp:revision>12</cp:revision>
  <cp:lastPrinted>2016-11-21T02:33:00Z</cp:lastPrinted>
  <dcterms:created xsi:type="dcterms:W3CDTF">2021-04-04T06:06:00Z</dcterms:created>
  <dcterms:modified xsi:type="dcterms:W3CDTF">2022-11-17T10:43:00Z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(3)ctW/ummtTqQo0RmgVCEkceXTpT64N83PUpEeKIjVSSPfLCBwCeYo11336F7dahwvo8dZbflV
MeBa7mcpQ9ii8H6274jQPB8MIfF7ebC312C55X665E7qSYt8DN1xWqkJ59AwkVFn+zDAwsNB
3ia2iyhsZoBCEzeEtJT6mKVz2d3lorZPPDU2Ber242XS4M4VwpxPDaXzTbo9DtcXfOa7zHcv
hw4hWhMJK0xNvPdDzO</vt:lpwstr>
  </property>
  <property fmtid="{D5CDD505-2E9C-101B-9397-08002B2CF9AE}" pid="15" name="_2015_ms_pID_7253431">
    <vt:lpwstr>6d+pZRffAiKglJiwQMBw4R/kxzRLajU0qP5ExzC6XGqlghZg4oD9zY
xLggmqy/7f5SZgvXUfL+0DNULN++WflwG1neRCAF9+pmi11DF8HPicUakPQBx3wK4Gr4LKQS
VaHA+82lY3Oyx8A7ocvTVW+AZJ6aaWtBEg/U0y/n+KWGPxgUN9DeqdB/TNnhS/5G49Gxlyv7
o3bBSRqC/UQwjsIY0Px563rqsHKcDzC5+XaU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KApbjvxbPCi8y8VDXs6Fi9g=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1630049642</vt:lpwstr>
  </property>
</Properties>
</file>